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C4C" w:rsidRDefault="00665C4C" w14:paraId="2326955B" w14:textId="77777777">
      <w:pPr>
        <w:pStyle w:val="Title"/>
        <w:rPr>
          <w:color w:val="000080"/>
          <w:sz w:val="32"/>
        </w:rPr>
      </w:pPr>
    </w:p>
    <w:p w:rsidR="00751F17" w:rsidP="276AF0D3" w:rsidRDefault="7DAAFDA0" w14:paraId="525359F8" w14:textId="7FCA1C1C">
      <w:pPr>
        <w:pStyle w:val="Title"/>
        <w:spacing w:line="259" w:lineRule="auto"/>
        <w:rPr>
          <w:rFonts w:ascii="Lucida Sans Unicode" w:hAnsi="Lucida Sans Unicode" w:cs="Lucida Sans Unicode"/>
          <w:color w:val="FF0000"/>
          <w:sz w:val="56"/>
          <w:szCs w:val="56"/>
        </w:rPr>
      </w:pPr>
      <w:r w:rsidRPr="02415D4F" w:rsidR="373C4C06">
        <w:rPr>
          <w:rFonts w:ascii="Lucida Sans Unicode" w:hAnsi="Lucida Sans Unicode" w:cs="Lucida Sans Unicode"/>
          <w:color w:val="FF0000"/>
          <w:sz w:val="56"/>
          <w:szCs w:val="56"/>
        </w:rPr>
        <w:t>OWASP Threat Dragon</w:t>
      </w:r>
    </w:p>
    <w:p w:rsidR="00711CA3" w:rsidRDefault="00711CA3" w14:paraId="28F5D2B2" w14:textId="79A0CE2D"/>
    <w:p w:rsidR="00711CA3" w:rsidRDefault="00711CA3" w14:paraId="29129A8C" w14:textId="77777777"/>
    <w:p w:rsidR="003A0C3A" w:rsidRDefault="003A0C3A" w14:paraId="497E39FA" w14:textId="664C8887"/>
    <w:p w:rsidR="00830C4E" w:rsidRDefault="00830C4E" w14:paraId="7C26669D" w14:textId="41FE9C70"/>
    <w:p w:rsidR="00665C4C" w:rsidRDefault="00665C4C" w14:paraId="7024B46D" w14:textId="690CE0D3">
      <w:pPr>
        <w:pStyle w:val="Title"/>
        <w:jc w:val="left"/>
        <w:rPr>
          <w:sz w:val="28"/>
          <w:szCs w:val="28"/>
        </w:rPr>
      </w:pPr>
    </w:p>
    <w:p w:rsidR="0029174A" w:rsidRDefault="0029174A" w14:paraId="47DEC096" w14:textId="77777777">
      <w:pPr>
        <w:pStyle w:val="Title"/>
        <w:jc w:val="left"/>
        <w:rPr>
          <w:sz w:val="28"/>
          <w:szCs w:val="28"/>
        </w:rPr>
      </w:pPr>
    </w:p>
    <w:p w:rsidRPr="00837FFA" w:rsidR="00071C37" w:rsidP="005A503A" w:rsidRDefault="00665C4C" w14:paraId="3616D89A" w14:textId="03A1CDDE">
      <w:pPr>
        <w:pStyle w:val="TOC1"/>
      </w:pPr>
      <w:r>
        <w:br w:type="page"/>
      </w:r>
      <w:r w:rsidRPr="00837FFA">
        <w:t>Table of Contents</w:t>
      </w:r>
    </w:p>
    <w:p w:rsidRPr="00837FFA" w:rsidR="005A503A" w:rsidP="1E649215" w:rsidRDefault="510E69B8" w14:paraId="4AC179D2" w14:textId="4B76C3D5">
      <w:pPr>
        <w:pStyle w:val="TOC1"/>
        <w:tabs>
          <w:tab w:val="left" w:leader="none" w:pos="39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r>
        <w:fldChar w:fldCharType="begin"/>
      </w:r>
      <w:r>
        <w:instrText xml:space="preserve">TOC \o "1-3" \h \z</w:instrText>
      </w:r>
      <w:r>
        <w:fldChar w:fldCharType="separate"/>
      </w:r>
      <w:hyperlink w:anchor="_Toc1266768495">
        <w:r w:rsidRPr="02415D4F" w:rsidR="02415D4F">
          <w:rPr>
            <w:rStyle w:val="Hyperlink"/>
          </w:rPr>
          <w:t>1</w:t>
        </w:r>
        <w:r>
          <w:tab/>
        </w:r>
        <w:r w:rsidRPr="02415D4F" w:rsidR="02415D4F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PAGEREF _Toc1266768495 \h</w:instrText>
        </w:r>
        <w:r>
          <w:fldChar w:fldCharType="separate"/>
        </w:r>
        <w:r w:rsidRPr="02415D4F" w:rsidR="02415D4F">
          <w:rPr>
            <w:rStyle w:val="Hyperlink"/>
          </w:rPr>
          <w:t>2</w:t>
        </w:r>
        <w:r>
          <w:fldChar w:fldCharType="end"/>
        </w:r>
      </w:hyperlink>
    </w:p>
    <w:p w:rsidRPr="00837FFA" w:rsidR="005A503A" w:rsidP="1E649215" w:rsidRDefault="00E42E84" w14:paraId="7B6B3777" w14:textId="7441E4C5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45098208">
        <w:r w:rsidRPr="02415D4F" w:rsidR="02415D4F">
          <w:rPr>
            <w:rStyle w:val="Hyperlink"/>
          </w:rPr>
          <w:t>1.1</w:t>
        </w:r>
        <w:r>
          <w:tab/>
        </w:r>
        <w:r w:rsidRPr="02415D4F" w:rsidR="02415D4F">
          <w:rPr>
            <w:rStyle w:val="Hyperlink"/>
          </w:rPr>
          <w:t>What is OWASP Threat Dragon?</w:t>
        </w:r>
        <w:r>
          <w:tab/>
        </w:r>
        <w:r>
          <w:fldChar w:fldCharType="begin"/>
        </w:r>
        <w:r>
          <w:instrText xml:space="preserve">PAGEREF _Toc45098208 \h</w:instrText>
        </w:r>
        <w:r>
          <w:fldChar w:fldCharType="separate"/>
        </w:r>
        <w:r w:rsidRPr="02415D4F" w:rsidR="02415D4F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1E649215" w:rsidRDefault="00E42E84" w14:paraId="5B3BC9B0" w14:textId="4C73488D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429887073">
        <w:r w:rsidRPr="02415D4F" w:rsidR="02415D4F">
          <w:rPr>
            <w:rStyle w:val="Hyperlink"/>
          </w:rPr>
          <w:t>1.2</w:t>
        </w:r>
        <w:r>
          <w:tab/>
        </w:r>
        <w:r w:rsidRPr="02415D4F" w:rsidR="02415D4F">
          <w:rPr>
            <w:rStyle w:val="Hyperlink"/>
          </w:rPr>
          <w:t>How does it work?</w:t>
        </w:r>
        <w:r>
          <w:tab/>
        </w:r>
        <w:r>
          <w:fldChar w:fldCharType="begin"/>
        </w:r>
        <w:r>
          <w:instrText xml:space="preserve">PAGEREF _Toc429887073 \h</w:instrText>
        </w:r>
        <w:r>
          <w:fldChar w:fldCharType="separate"/>
        </w:r>
        <w:r w:rsidRPr="02415D4F" w:rsidR="02415D4F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1E649215" w:rsidRDefault="00E42E84" w14:paraId="1FB54FB6" w14:textId="7E385CC9">
      <w:pPr>
        <w:pStyle w:val="TOC2"/>
        <w:tabs>
          <w:tab w:val="left" w:pos="60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1029105320">
        <w:r w:rsidRPr="02415D4F" w:rsidR="02415D4F">
          <w:rPr>
            <w:rStyle w:val="Hyperlink"/>
          </w:rPr>
          <w:t>1.3</w:t>
        </w:r>
        <w:r>
          <w:tab/>
        </w:r>
        <w:r w:rsidRPr="02415D4F" w:rsidR="02415D4F">
          <w:rPr>
            <w:rStyle w:val="Hyperlink"/>
          </w:rPr>
          <w:t>Why use OWASP Threat Dragon?</w:t>
        </w:r>
        <w:r>
          <w:tab/>
        </w:r>
        <w:r>
          <w:fldChar w:fldCharType="begin"/>
        </w:r>
        <w:r>
          <w:instrText xml:space="preserve">PAGEREF _Toc1029105320 \h</w:instrText>
        </w:r>
        <w:r>
          <w:fldChar w:fldCharType="separate"/>
        </w:r>
        <w:r w:rsidRPr="02415D4F" w:rsidR="02415D4F">
          <w:rPr>
            <w:rStyle w:val="Hyperlink"/>
          </w:rPr>
          <w:t>3</w:t>
        </w:r>
        <w:r>
          <w:fldChar w:fldCharType="end"/>
        </w:r>
      </w:hyperlink>
    </w:p>
    <w:p w:rsidRPr="00837FFA" w:rsidR="005A503A" w:rsidP="02415D4F" w:rsidRDefault="00E42E84" w14:paraId="09BFCCBE" w14:textId="385DA895">
      <w:pPr>
        <w:pStyle w:val="TOC1"/>
        <w:tabs>
          <w:tab w:val="left" w:leader="none" w:pos="390"/>
          <w:tab w:val="right" w:leader="dot" w:pos="9720"/>
        </w:tabs>
        <w:rPr>
          <w:rFonts w:ascii="Calibri" w:hAnsi="Calibri" w:eastAsia="游明朝" w:cs="Arial" w:asciiTheme="minorAscii" w:hAnsiTheme="minorAscii" w:eastAsiaTheme="minorEastAsia" w:cstheme="minorBidi"/>
          <w:noProof/>
          <w:sz w:val="22"/>
          <w:szCs w:val="22"/>
          <w:lang w:val="en-IN" w:eastAsia="en-IN"/>
        </w:rPr>
      </w:pPr>
      <w:hyperlink w:anchor="_Toc1098286154">
        <w:r w:rsidRPr="02415D4F" w:rsidR="02415D4F">
          <w:rPr>
            <w:rStyle w:val="Hyperlink"/>
          </w:rPr>
          <w:t>2</w:t>
        </w:r>
        <w:r>
          <w:tab/>
        </w:r>
        <w:r w:rsidRPr="02415D4F" w:rsidR="02415D4F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PAGEREF _Toc1098286154 \h</w:instrText>
        </w:r>
        <w:r>
          <w:fldChar w:fldCharType="separate"/>
        </w:r>
        <w:r w:rsidRPr="02415D4F" w:rsidR="02415D4F">
          <w:rPr>
            <w:rStyle w:val="Hyperlink"/>
          </w:rPr>
          <w:t>3</w:t>
        </w:r>
        <w:r>
          <w:fldChar w:fldCharType="end"/>
        </w:r>
      </w:hyperlink>
      <w:r>
        <w:fldChar w:fldCharType="end"/>
      </w:r>
    </w:p>
    <w:p w:rsidR="00665C4C" w:rsidRDefault="00665C4C" w14:paraId="10511876" w14:textId="73B2719B">
      <w:pPr>
        <w:pStyle w:val="Title"/>
        <w:jc w:val="left"/>
      </w:pPr>
    </w:p>
    <w:p w:rsidR="001E2BB3" w:rsidRDefault="001E2BB3" w14:paraId="14DC2B92" w14:textId="0416F5E3">
      <w:pPr>
        <w:spacing w:after="0"/>
        <w:rPr>
          <w:b/>
          <w:bCs/>
          <w:sz w:val="28"/>
        </w:rPr>
        <w:sectPr w:rsidR="001E2BB3" w:rsidSect="00FF1160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 w:orient="portrait" w:code="1"/>
          <w:pgMar w:top="923" w:right="1080" w:bottom="1440" w:left="1440" w:header="720" w:footer="875" w:gutter="0"/>
          <w:pgNumType w:start="1"/>
          <w:cols w:space="720"/>
          <w:titlePg/>
        </w:sectPr>
      </w:pPr>
    </w:p>
    <w:p w:rsidR="5F2433CD" w:rsidP="02415D4F" w:rsidRDefault="5F2433CD" w14:paraId="4DC31E95" w14:textId="71C09543">
      <w:pPr>
        <w:pStyle w:val="Heading1"/>
        <w:rPr>
          <w:rFonts w:cs="Times New Roman"/>
        </w:rPr>
      </w:pPr>
      <w:bookmarkStart w:name="_Toc1266768495" w:id="651566969"/>
      <w:r w:rsidR="5F2433CD">
        <w:rPr/>
        <w:t>Overview</w:t>
      </w:r>
      <w:bookmarkEnd w:id="651566969"/>
    </w:p>
    <w:p w:rsidR="78A00D65" w:rsidP="02415D4F" w:rsidRDefault="78A00D65" w14:paraId="6448EABF" w14:textId="35A7DD76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Imagine a powerful tool that helps you visualize and understand potential threats lurking within your software. That's OWASP Threat Dragon, a free, open-source threat modeling tool that empowers you to see security risks with dragon-like clarity.</w:t>
      </w:r>
    </w:p>
    <w:p w:rsidR="78A00D65" w:rsidP="02415D4F" w:rsidRDefault="78A00D65" w14:paraId="29214790" w14:textId="3584BAA1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45098208" w:id="722612511"/>
      <w:r w:rsidRPr="02415D4F" w:rsidR="78A00D65">
        <w:rPr>
          <w:noProof w:val="0"/>
          <w:lang w:val="en-US"/>
        </w:rPr>
        <w:t>What is OWASP Threat Dragon?</w:t>
      </w:r>
      <w:bookmarkEnd w:id="722612511"/>
    </w:p>
    <w:p w:rsidR="78A00D65" w:rsidP="02415D4F" w:rsidRDefault="78A00D65" w14:paraId="09945117" w14:textId="1B54E529">
      <w:pPr>
        <w:shd w:val="clear" w:color="auto" w:fill="FFFFFF" w:themeFill="background1"/>
        <w:spacing w:before="360" w:beforeAutospacing="off" w:after="36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Think of it as a digital whiteboard where you sketch out your system's architecture and then 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identify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, analyze, and mitigate potential threats. 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It's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like a game of chess, where you anticipate your opponent's (the attacker's) moves and strategize defenses accordingly.</w:t>
      </w:r>
    </w:p>
    <w:p w:rsidR="78A00D65" w:rsidP="02415D4F" w:rsidRDefault="78A00D65" w14:paraId="277EC765" w14:textId="3C76F7E0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429887073" w:id="1999368075"/>
      <w:r w:rsidRPr="02415D4F" w:rsidR="78A00D65">
        <w:rPr>
          <w:noProof w:val="0"/>
          <w:lang w:val="en-US"/>
        </w:rPr>
        <w:t>How does it work?</w:t>
      </w:r>
      <w:bookmarkEnd w:id="1999368075"/>
    </w:p>
    <w:p w:rsidR="78A00D65" w:rsidP="02415D4F" w:rsidRDefault="78A00D65" w14:paraId="781ED748" w14:textId="0F9E95B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Draw your system architecture: Visually map out your application's components, data flows, and user interactions. Think of this as your kingdom to protect.</w:t>
      </w:r>
    </w:p>
    <w:p w:rsidR="78A00D65" w:rsidP="02415D4F" w:rsidRDefault="78A00D65" w14:paraId="7CAEC214" w14:textId="7FA3276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Identify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threats: Threat Dragon 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provides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prompts and methodologies to help you brainstorm and pinpoint potential vulnerabilities. Imagine scanning your kingdom for weaknesses.</w:t>
      </w:r>
    </w:p>
    <w:p w:rsidR="78A00D65" w:rsidP="02415D4F" w:rsidRDefault="78A00D65" w14:paraId="3EFBD2B8" w14:textId="4FF12F1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Analyze risks: Assess the likelihood and impact of each threat, prioritizing which ones need immediate attention. This is where you rank the dragons based on their danger.</w:t>
      </w:r>
    </w:p>
    <w:p w:rsidR="78A00D65" w:rsidP="02415D4F" w:rsidRDefault="78A00D65" w14:paraId="4F10581F" w14:textId="60DE459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Mitigate vulnerabilities: Develop countermeasures and controls to neutralize the identified threats, effectively fortifying your digital kingdom.</w:t>
      </w:r>
    </w:p>
    <w:p w:rsidR="02415D4F" w:rsidP="02415D4F" w:rsidRDefault="02415D4F" w14:paraId="3669A70B" w14:textId="0B10299C">
      <w:pPr>
        <w:pStyle w:val="Normal"/>
        <w:spacing w:before="0" w:beforeAutospacing="off" w:after="0" w:afterAutospacing="off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</w:p>
    <w:p w:rsidR="78A00D65" w:rsidP="02415D4F" w:rsidRDefault="78A00D65" w14:paraId="29A6D3D1" w14:textId="34B49A1A">
      <w:pPr>
        <w:pStyle w:val="Heading2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bookmarkStart w:name="_Toc1029105320" w:id="1490079269"/>
      <w:r w:rsidRPr="02415D4F" w:rsidR="78A00D65">
        <w:rPr>
          <w:noProof w:val="0"/>
          <w:lang w:val="en-US"/>
        </w:rPr>
        <w:t>Why use OWASP Threat Dragon?</w:t>
      </w:r>
      <w:bookmarkEnd w:id="1490079269"/>
    </w:p>
    <w:p w:rsidR="78A00D65" w:rsidP="02415D4F" w:rsidRDefault="78A00D65" w14:paraId="43A4EEE2" w14:textId="17EF962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Proactive security: 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Identify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and address risks early in the development process, saving time and resources compared to fixing vulnerabilities later.</w:t>
      </w:r>
    </w:p>
    <w:p w:rsidR="78A00D65" w:rsidP="02415D4F" w:rsidRDefault="78A00D65" w14:paraId="6DFB2BB7" w14:textId="6577B00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Improved communication: Visual diagrams foster collaboration and understanding of security concerns across teams. Everyone can speak the dragon language!</w:t>
      </w:r>
    </w:p>
    <w:p w:rsidR="78A00D65" w:rsidP="02415D4F" w:rsidRDefault="78A00D65" w14:paraId="373D197E" w14:textId="0D6A9B6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Flexibility and customization: Adapt the tool to your specific needs and methodologies, tailoring your dragon defenses to unique threats.</w:t>
      </w:r>
    </w:p>
    <w:p w:rsidR="78A00D65" w:rsidP="02415D4F" w:rsidRDefault="78A00D65" w14:paraId="052AD783" w14:textId="2BDC83A9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</w:pP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Open-source and community-driven: Continuously 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>benefit</w:t>
      </w:r>
      <w:r w:rsidRPr="02415D4F" w:rsidR="78A00D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F1F1F"/>
          <w:sz w:val="22"/>
          <w:szCs w:val="22"/>
          <w:lang w:val="en-US"/>
        </w:rPr>
        <w:t xml:space="preserve"> from community contributions and updates, keeping your dragon arsenal sharp.</w:t>
      </w:r>
    </w:p>
    <w:p w:rsidR="02415D4F" w:rsidP="02415D4F" w:rsidRDefault="02415D4F" w14:paraId="600698DC" w14:textId="07C60BE7">
      <w:pPr>
        <w:pStyle w:val="Normal"/>
      </w:pPr>
    </w:p>
    <w:p w:rsidR="02415D4F" w:rsidP="02415D4F" w:rsidRDefault="02415D4F" w14:paraId="2825F853" w14:textId="102A7119">
      <w:pPr>
        <w:pStyle w:val="Normal"/>
      </w:pPr>
    </w:p>
    <w:p w:rsidR="6093AFBF" w:rsidP="02415D4F" w:rsidRDefault="6093AFBF" w14:paraId="25397DEB" w14:textId="55E170E1">
      <w:pPr>
        <w:pStyle w:val="Heading1"/>
        <w:rPr/>
      </w:pPr>
      <w:bookmarkStart w:name="_Toc1098286154" w:id="1634730481"/>
      <w:r w:rsidR="6093AFBF">
        <w:rPr/>
        <w:t>References</w:t>
      </w:r>
      <w:bookmarkEnd w:id="1634730481"/>
    </w:p>
    <w:p w:rsidR="510E69B8" w:rsidP="510E69B8" w:rsidRDefault="510E69B8" w14:paraId="116ADD3A" w14:textId="3DB9D45D">
      <w:pPr>
        <w:spacing w:after="0"/>
      </w:pPr>
    </w:p>
    <w:p w:rsidR="6093AFBF" w:rsidP="02415D4F" w:rsidRDefault="6093AFBF" w14:paraId="1CFDE7FF" w14:textId="3299D95E">
      <w:pPr>
        <w:pStyle w:val="ListParagraph"/>
        <w:numPr>
          <w:ilvl w:val="0"/>
          <w:numId w:val="3"/>
        </w:numPr>
        <w:rPr>
          <w:lang w:val="en-IN"/>
        </w:rPr>
      </w:pPr>
      <w:hyperlink r:id="Rf008a4a901a14474">
        <w:r w:rsidRPr="02415D4F" w:rsidR="6093AFBF">
          <w:rPr>
            <w:rStyle w:val="Hyperlink"/>
            <w:lang w:val="en-IN"/>
          </w:rPr>
          <w:t>https://threatdragon.github.io/</w:t>
        </w:r>
      </w:hyperlink>
    </w:p>
    <w:p w:rsidR="6093AFBF" w:rsidP="02415D4F" w:rsidRDefault="6093AFBF" w14:paraId="3AC7DD71" w14:textId="63D2394A">
      <w:pPr>
        <w:pStyle w:val="ListParagraph"/>
        <w:numPr>
          <w:ilvl w:val="0"/>
          <w:numId w:val="3"/>
        </w:numPr>
        <w:rPr>
          <w:lang w:val="en-IN"/>
        </w:rPr>
      </w:pPr>
      <w:hyperlink r:id="R0e6d65f7c1464874">
        <w:r w:rsidRPr="02415D4F" w:rsidR="6093AFBF">
          <w:rPr>
            <w:rStyle w:val="Hyperlink"/>
            <w:noProof w:val="0"/>
            <w:lang w:val="en-IN"/>
          </w:rPr>
          <w:t>https://www.youtube.com/watch?v=mL5G8HeI8zI</w:t>
        </w:r>
      </w:hyperlink>
    </w:p>
    <w:p w:rsidR="6093AFBF" w:rsidP="02415D4F" w:rsidRDefault="6093AFBF" w14:paraId="1FBFF18D" w14:textId="01F330E6">
      <w:pPr>
        <w:pStyle w:val="ListParagraph"/>
        <w:numPr>
          <w:ilvl w:val="0"/>
          <w:numId w:val="3"/>
        </w:numPr>
        <w:rPr/>
      </w:pPr>
      <w:hyperlink r:id="Rd1b126bb813144d7">
        <w:r w:rsidRPr="02415D4F" w:rsidR="6093AFBF">
          <w:rPr>
            <w:rStyle w:val="Hyperlink"/>
            <w:noProof w:val="0"/>
            <w:lang w:val="en-IN"/>
          </w:rPr>
          <w:t>https://www.youtube.com/watch?v=b2uZ9_pzPmQ</w:t>
        </w:r>
      </w:hyperlink>
    </w:p>
    <w:p w:rsidR="510E69B8" w:rsidP="510E69B8" w:rsidRDefault="510E69B8" w14:paraId="299CF44F" w14:textId="4F4ADB85">
      <w:pPr>
        <w:rPr>
          <w:lang w:val="en-IN"/>
        </w:rPr>
      </w:pPr>
    </w:p>
    <w:p w:rsidR="510E69B8" w:rsidP="510E69B8" w:rsidRDefault="510E69B8" w14:paraId="62136A3B" w14:textId="27AF7A21">
      <w:pPr>
        <w:rPr>
          <w:lang w:val="en-IN"/>
        </w:rPr>
      </w:pPr>
    </w:p>
    <w:p w:rsidR="510E69B8" w:rsidP="510E69B8" w:rsidRDefault="510E69B8" w14:paraId="08DDE60E" w14:textId="3E2A265B">
      <w:pPr>
        <w:spacing w:after="0"/>
      </w:pPr>
    </w:p>
    <w:p w:rsidR="510E69B8" w:rsidP="510E69B8" w:rsidRDefault="510E69B8" w14:paraId="3C248FAA" w14:textId="4488C703">
      <w:pPr>
        <w:spacing w:after="0"/>
      </w:pPr>
    </w:p>
    <w:p w:rsidR="510E69B8" w:rsidP="510E69B8" w:rsidRDefault="510E69B8" w14:paraId="27ADC8EA" w14:textId="608E44AA">
      <w:pPr>
        <w:spacing w:after="0"/>
      </w:pPr>
    </w:p>
    <w:p w:rsidR="510E69B8" w:rsidP="510E69B8" w:rsidRDefault="510E69B8" w14:paraId="7F716A41" w14:textId="4484BB15">
      <w:pPr>
        <w:spacing w:after="0"/>
      </w:pPr>
    </w:p>
    <w:p w:rsidR="510E69B8" w:rsidP="510E69B8" w:rsidRDefault="510E69B8" w14:paraId="1C014246" w14:textId="4C76568B">
      <w:pPr>
        <w:spacing w:after="0"/>
      </w:pPr>
    </w:p>
    <w:p w:rsidR="510E69B8" w:rsidP="510E69B8" w:rsidRDefault="510E69B8" w14:paraId="3F39EEDC" w14:textId="0B52CE1F">
      <w:pPr>
        <w:spacing w:after="0"/>
      </w:pPr>
    </w:p>
    <w:p w:rsidR="510E69B8" w:rsidP="510E69B8" w:rsidRDefault="510E69B8" w14:paraId="7A6F3DC8" w14:textId="187A187D">
      <w:pPr>
        <w:spacing w:after="0"/>
      </w:pPr>
    </w:p>
    <w:p w:rsidR="00292ECC" w:rsidRDefault="00292ECC" w14:paraId="7BAC18F9" w14:textId="06D18CAA">
      <w:pPr>
        <w:rPr>
          <w:lang w:val="en-IN"/>
        </w:rPr>
      </w:pPr>
    </w:p>
    <w:p w:rsidR="00237F4A" w:rsidRDefault="00237F4A" w14:paraId="0BD1CDC4" w14:textId="77777777">
      <w:pPr>
        <w:rPr>
          <w:lang w:val="en-IN"/>
        </w:rPr>
      </w:pPr>
    </w:p>
    <w:sectPr w:rsidR="00237F4A" w:rsidSect="008B165E">
      <w:footerReference w:type="default" r:id="rId21"/>
      <w:headerReference w:type="first" r:id="rId22"/>
      <w:footerReference w:type="first" r:id="rId23"/>
      <w:footnotePr>
        <w:numRestart w:val="eachPage"/>
      </w:footnotePr>
      <w:pgSz w:w="12240" w:h="15840" w:orient="portrait" w:code="1"/>
      <w:pgMar w:top="1224" w:right="1080" w:bottom="1440" w:left="1440" w:header="720" w:footer="5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48B7" w:rsidRDefault="004248B7" w14:paraId="40A7D155" w14:textId="77777777">
      <w:pPr>
        <w:spacing w:after="0"/>
      </w:pPr>
      <w:r>
        <w:separator/>
      </w:r>
    </w:p>
  </w:endnote>
  <w:endnote w:type="continuationSeparator" w:id="0">
    <w:p w:rsidR="004248B7" w:rsidRDefault="004248B7" w14:paraId="54F95BD9" w14:textId="77777777">
      <w:pPr>
        <w:spacing w:after="0"/>
      </w:pPr>
      <w:r>
        <w:continuationSeparator/>
      </w:r>
    </w:p>
  </w:endnote>
  <w:endnote w:type="continuationNotice" w:id="1">
    <w:p w:rsidR="004248B7" w:rsidRDefault="004248B7" w14:paraId="6AA746F7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7D5160B2" w14:textId="2B339F7D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Webdings" w:hAnsi="Webdings" w:eastAsia="Webdings" w:cs="Webdings"/>
        <w:b/>
        <w:bCs/>
        <w:color w:val="FF0000"/>
        <w:sz w:val="18"/>
      </w:rPr>
      <w:t>=</w:t>
    </w:r>
    <w:r>
      <w:rPr>
        <w:rStyle w:val="Hyperlink"/>
        <w:color w:val="auto"/>
        <w:u w:val="none"/>
      </w:rPr>
      <w:t xml:space="preserve">  </w:t>
    </w:r>
    <w:r w:rsidR="00195EF1">
      <w:rPr>
        <w:rStyle w:val="Hyperlink"/>
        <w:color w:val="auto"/>
        <w:u w:val="none"/>
      </w:rPr>
      <w:t xml:space="preserve">ProbePlus </w:t>
    </w:r>
    <w:r w:rsidR="00540DEC">
      <w:rPr>
        <w:rStyle w:val="Hyperlink"/>
        <w:color w:val="auto"/>
        <w:u w:val="none"/>
      </w:rPr>
      <w:t>–</w:t>
    </w:r>
    <w:r w:rsidR="00195EF1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>Copyright</w:t>
    </w:r>
    <w:r w:rsidR="00540DEC">
      <w:rPr>
        <w:rStyle w:val="Hyperlink"/>
        <w:color w:val="auto"/>
        <w:u w:val="none"/>
      </w:rPr>
      <w:t xml:space="preserve"> </w:t>
    </w:r>
    <w:r>
      <w:rPr>
        <w:rStyle w:val="Hyperlink"/>
        <w:color w:val="auto"/>
        <w:u w:val="none"/>
      </w:rPr>
      <w:t xml:space="preserve">© </w:t>
    </w:r>
    <w:r w:rsidR="00540DEC">
      <w:rPr>
        <w:rStyle w:val="Hyperlink"/>
        <w:color w:val="auto"/>
        <w:u w:val="none"/>
      </w:rPr>
      <w:t xml:space="preserve"> 2023  </w:t>
    </w:r>
    <w:r w:rsidR="000670CE">
      <w:rPr>
        <w:rStyle w:val="Hyperlink"/>
        <w:color w:val="auto"/>
        <w:u w:val="none"/>
      </w:rPr>
      <w:t>| Confidential</w:t>
    </w:r>
    <w:r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0"/>
      <w:gridCol w:w="3240"/>
      <w:gridCol w:w="3240"/>
    </w:tblGrid>
    <w:tr w:rsidR="54BA3AA0" w:rsidTr="54BA3AA0" w14:paraId="385CB2AC" w14:textId="77777777">
      <w:trPr>
        <w:trHeight w:val="300"/>
      </w:trPr>
      <w:tc>
        <w:tcPr>
          <w:tcW w:w="3240" w:type="dxa"/>
        </w:tcPr>
        <w:p w:rsidR="54BA3AA0" w:rsidP="54BA3AA0" w:rsidRDefault="54BA3AA0" w14:paraId="4C854061" w14:textId="3C023592">
          <w:pPr>
            <w:pStyle w:val="Header"/>
            <w:ind w:left="-115"/>
          </w:pPr>
        </w:p>
      </w:tc>
      <w:tc>
        <w:tcPr>
          <w:tcW w:w="3240" w:type="dxa"/>
        </w:tcPr>
        <w:p w:rsidR="54BA3AA0" w:rsidP="54BA3AA0" w:rsidRDefault="54BA3AA0" w14:paraId="1BE33A17" w14:textId="052E3E65">
          <w:pPr>
            <w:pStyle w:val="Header"/>
            <w:jc w:val="center"/>
          </w:pPr>
        </w:p>
      </w:tc>
      <w:tc>
        <w:tcPr>
          <w:tcW w:w="3240" w:type="dxa"/>
        </w:tcPr>
        <w:p w:rsidR="54BA3AA0" w:rsidP="54BA3AA0" w:rsidRDefault="54BA3AA0" w14:paraId="22C68BC6" w14:textId="21853E90">
          <w:pPr>
            <w:pStyle w:val="Header"/>
            <w:ind w:right="-115"/>
            <w:jc w:val="right"/>
          </w:pPr>
        </w:p>
      </w:tc>
    </w:tr>
  </w:tbl>
  <w:p w:rsidR="54BA3AA0" w:rsidP="54BA3AA0" w:rsidRDefault="54BA3AA0" w14:paraId="11DE7E6B" w14:textId="2BB0E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P="00EF6CF1" w:rsidRDefault="00665C4C" w14:paraId="75C1485C" w14:textId="5408080E">
    <w:pPr>
      <w:pStyle w:val="Footer"/>
      <w:tabs>
        <w:tab w:val="clear" w:pos="4320"/>
        <w:tab w:val="clear" w:pos="8640"/>
        <w:tab w:val="left" w:pos="2880"/>
        <w:tab w:val="left" w:pos="9480"/>
      </w:tabs>
      <w:ind w:left="-567"/>
      <w:rPr>
        <w:rStyle w:val="Hyperlink"/>
        <w:color w:val="auto"/>
        <w:u w:val="none"/>
      </w:rPr>
    </w:pPr>
    <w:r>
      <w:rPr>
        <w:rStyle w:val="Hyperlink"/>
        <w:color w:val="auto"/>
        <w:u w:val="none"/>
      </w:rPr>
      <w:t>Copyright © 202</w:t>
    </w:r>
    <w:r w:rsidR="00522CCE">
      <w:rPr>
        <w:rStyle w:val="Hyperlink"/>
        <w:color w:val="auto"/>
        <w:u w:val="none"/>
      </w:rPr>
      <w:t>3</w:t>
    </w:r>
    <w:r w:rsidR="00EF6CF1">
      <w:rPr>
        <w:rStyle w:val="Hyperlink"/>
        <w:color w:val="auto"/>
        <w:u w:val="none"/>
      </w:rPr>
      <w:t xml:space="preserve">                      </w:t>
    </w:r>
    <w:r>
      <w:rPr>
        <w:rStyle w:val="Hyperlink"/>
        <w:color w:val="auto"/>
        <w:u w:val="none"/>
      </w:rPr>
      <w:t xml:space="preserve">                                                               </w:t>
    </w:r>
    <w:r w:rsidR="00EF6CF1">
      <w:rPr>
        <w:rStyle w:val="Hyperlink"/>
        <w:color w:val="auto"/>
        <w:u w:val="none"/>
      </w:rPr>
      <w:t xml:space="preserve">         </w:t>
    </w:r>
    <w:r w:rsidR="00920963">
      <w:rPr>
        <w:rStyle w:val="Hyperlink"/>
        <w:color w:val="auto"/>
        <w:u w:val="none"/>
      </w:rPr>
      <w:t>P</w:t>
    </w:r>
    <w:r w:rsidR="00522CCE">
      <w:rPr>
        <w:rStyle w:val="Hyperlink"/>
        <w:color w:val="auto"/>
        <w:u w:val="none"/>
      </w:rPr>
      <w:t>robePlus</w:t>
    </w:r>
    <w:r w:rsidR="00920963">
      <w:rPr>
        <w:rStyle w:val="Hyperlink"/>
        <w:color w:val="auto"/>
        <w:u w:val="none"/>
      </w:rPr>
      <w:t xml:space="preserve"> Confidential</w:t>
    </w:r>
  </w:p>
  <w:p w:rsidR="00EF6CF1" w:rsidP="008961AF" w:rsidRDefault="00EF6CF1" w14:paraId="66375780" w14:textId="4EBBF103">
    <w:pPr>
      <w:pStyle w:val="Footer"/>
      <w:tabs>
        <w:tab w:val="clear" w:pos="4320"/>
        <w:tab w:val="clear" w:pos="8640"/>
        <w:tab w:val="left" w:pos="7200"/>
      </w:tabs>
      <w:ind w:left="-720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D815049" wp14:editId="0BA300C7">
              <wp:simplePos x="0" y="0"/>
              <wp:positionH relativeFrom="column">
                <wp:posOffset>5697220</wp:posOffset>
              </wp:positionH>
              <wp:positionV relativeFrom="paragraph">
                <wp:posOffset>88265</wp:posOffset>
              </wp:positionV>
              <wp:extent cx="695325" cy="1771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45BC94DE" w14:textId="4CBEE992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984413">
                            <w:rPr>
                              <w:rStyle w:val="PageNumber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 w:rsidR="00EC03CB">
                            <w:rPr>
                              <w:rStyle w:val="PageNumber"/>
                            </w:rPr>
                            <w:t>3</w:t>
                          </w:r>
                          <w:r w:rsidR="008F6C2E">
                            <w:rPr>
                              <w:rStyle w:val="PageNumber"/>
                            </w:rPr>
                            <w:t>2</w:t>
                          </w:r>
                        </w:p>
                        <w:p w:rsidR="00EC03CB" w:rsidRDefault="00EC03CB" w14:paraId="01ABFD39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127936" w:rsidRDefault="00127936" w14:paraId="4670391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07568F" w:rsidRDefault="0007568F" w14:paraId="1AB5EAD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  <w:p w:rsidR="00DC1D4D" w:rsidRDefault="00DC1D4D" w14:paraId="3281B9B4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7D815049">
              <v:stroke joinstyle="miter"/>
              <v:path gradientshapeok="t" o:connecttype="rect"/>
            </v:shapetype>
            <v:shape id="Text Box 2" style="position:absolute;left:0;text-align:left;margin-left:448.6pt;margin-top:6.95pt;width:54.75pt;height:13.9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">
              <v:textbox inset="0,0,0,0">
                <w:txbxContent>
                  <w:p w:rsidR="00665C4C" w:rsidRDefault="00665C4C" w14:paraId="45BC94DE" w14:textId="4CBEE992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984413">
                      <w:rPr>
                        <w:rStyle w:val="PageNumber"/>
                        <w:noProof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</w:t>
                    </w:r>
                    <w:r w:rsidR="00EC03CB">
                      <w:rPr>
                        <w:rStyle w:val="PageNumber"/>
                      </w:rPr>
                      <w:t>3</w:t>
                    </w:r>
                    <w:r w:rsidR="008F6C2E">
                      <w:rPr>
                        <w:rStyle w:val="PageNumber"/>
                      </w:rPr>
                      <w:t>2</w:t>
                    </w:r>
                  </w:p>
                  <w:p w:rsidR="00EC03CB" w:rsidRDefault="00EC03CB" w14:paraId="01ABFD39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127936" w:rsidRDefault="00127936" w14:paraId="4670391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07568F" w:rsidRDefault="0007568F" w14:paraId="1AB5EAD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  <w:p w:rsidR="00DC1D4D" w:rsidRDefault="00DC1D4D" w14:paraId="3281B9B4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</w:p>
                </w:txbxContent>
              </v:textbox>
            </v:shape>
          </w:pict>
        </mc:Fallback>
      </mc:AlternateContent>
    </w:r>
    <w:r w:rsidR="008961AF">
      <w:rPr>
        <w:rStyle w:val="Hyperlink"/>
        <w:color w:val="auto"/>
        <w:u w:val="none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665C4C" w:rsidRDefault="004C3118" w14:paraId="5F2F5A1B" w14:textId="6E857225">
    <w:pPr>
      <w:pStyle w:val="Footer"/>
      <w:tabs>
        <w:tab w:val="clear" w:pos="4320"/>
        <w:tab w:val="clear" w:pos="8640"/>
        <w:tab w:val="left" w:pos="2880"/>
        <w:tab w:val="left" w:pos="9480"/>
      </w:tabs>
      <w:ind w:left="-720"/>
      <w:jc w:val="center"/>
      <w:rPr>
        <w:rStyle w:val="Hyperlink"/>
        <w:color w:val="auto"/>
        <w:u w:val="none"/>
      </w:rPr>
    </w:pPr>
    <w:r>
      <w:rPr>
        <w:rFonts w:ascii="Arial" w:hAnsi="Arial" w:cs="Arial"/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F1EDFD" wp14:editId="29DF1716">
              <wp:simplePos x="0" y="0"/>
              <wp:positionH relativeFrom="column">
                <wp:posOffset>5474970</wp:posOffset>
              </wp:positionH>
              <wp:positionV relativeFrom="paragraph">
                <wp:posOffset>90170</wp:posOffset>
              </wp:positionV>
              <wp:extent cx="695325" cy="1771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5C4C" w:rsidRDefault="00665C4C" w14:paraId="0137ECB1" w14:textId="77777777">
                          <w:pPr>
                            <w:pStyle w:val="Header"/>
                            <w:tabs>
                              <w:tab w:val="left" w:pos="8640"/>
                            </w:tabs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b w:val="0"/>
                              <w:bCs/>
                            </w:rPr>
                            <w:t>of</w:t>
                          </w:r>
                          <w:r>
                            <w:rPr>
                              <w:rStyle w:val="PageNumber"/>
                            </w:rPr>
                            <w:t xml:space="preserve">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a="http://schemas.openxmlformats.org/drawingml/2006/main">
          <w:pict>
            <v:shapetype id="_x0000_t202" coordsize="21600,21600" o:spt="202" path="m,l,21600r21600,l21600,xe" w14:anchorId="64F1EDFD">
              <v:stroke joinstyle="miter"/>
              <v:path gradientshapeok="t" o:connecttype="rect"/>
            </v:shapetype>
            <v:shape id="Text Box 1" style="position:absolute;left:0;text-align:left;margin-left:431.1pt;margin-top:7.1pt;width:54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">
              <v:textbox inset="0,0,0,0">
                <w:txbxContent>
                  <w:p w:rsidR="00665C4C" w:rsidRDefault="00665C4C" w14:paraId="0137ECB1" w14:textId="77777777">
                    <w:pPr>
                      <w:pStyle w:val="Header"/>
                      <w:tabs>
                        <w:tab w:val="left" w:pos="8640"/>
                      </w:tabs>
                      <w:jc w:val="righ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b w:val="0"/>
                        <w:bCs/>
                      </w:rPr>
                      <w:t>of</w:t>
                    </w:r>
                    <w:r>
                      <w:rPr>
                        <w:rStyle w:val="PageNumber"/>
                      </w:rPr>
                      <w:t xml:space="preserve"> 13</w:t>
                    </w:r>
                  </w:p>
                </w:txbxContent>
              </v:textbox>
            </v:shape>
          </w:pict>
        </mc:Fallback>
      </mc:AlternateConten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Style w:val="Hyperlink"/>
        <w:color w:val="auto"/>
        <w:u w:val="none"/>
      </w:rPr>
      <w:t xml:space="preserve">  Copyright © 2002-2004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Fonts w:ascii="Century Gothic" w:hAnsi="Century Gothic" w:cs="Courier New"/>
        <w:b/>
        <w:bCs/>
        <w:color w:val="0000FF"/>
        <w:sz w:val="32"/>
      </w:rPr>
      <w:t>q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uantum </w:t>
    </w:r>
    <w:r w:rsidR="00665C4C">
      <w:rPr>
        <w:rFonts w:ascii="Century Gothic" w:hAnsi="Century Gothic" w:cs="Courier New"/>
        <w:b/>
        <w:bCs/>
        <w:color w:val="FF0000"/>
        <w:sz w:val="32"/>
      </w:rPr>
      <w:t>L</w:t>
    </w:r>
    <w:r w:rsidR="00665C4C"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 w:rsidR="00665C4C">
      <w:rPr>
        <w:rFonts w:ascii="Century Gothic" w:hAnsi="Century Gothic" w:cs="Courier New"/>
        <w:b/>
        <w:bCs/>
        <w:color w:val="FF0000"/>
        <w:sz w:val="22"/>
      </w:rPr>
      <w:t>a</w:t>
    </w:r>
    <w:r w:rsidR="00665C4C">
      <w:rPr>
        <w:rFonts w:ascii="Century Gothic" w:hAnsi="Century Gothic" w:cs="Courier New"/>
        <w:b/>
        <w:bCs/>
        <w:color w:val="FF0000"/>
        <w:sz w:val="32"/>
      </w:rPr>
      <w:t>p</w:t>
    </w:r>
    <w:r w:rsidR="00665C4C">
      <w:rPr>
        <w:rFonts w:ascii="Century Gothic" w:hAnsi="Century Gothic" w:cs="Courier New"/>
        <w:b/>
        <w:bCs/>
        <w:color w:val="FF0000"/>
        <w:sz w:val="22"/>
      </w:rPr>
      <w:t>s</w:t>
    </w:r>
    <w:r w:rsidR="00665C4C">
      <w:rPr>
        <w:rFonts w:ascii="Century Gothic" w:hAnsi="Century Gothic" w:cs="Courier New"/>
        <w:b/>
        <w:bCs/>
        <w:color w:val="0000FF"/>
        <w:sz w:val="22"/>
      </w:rPr>
      <w:t xml:space="preserve">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  <w:r w:rsidR="00665C4C">
      <w:rPr>
        <w:rFonts w:ascii="Century Gothic" w:hAnsi="Century Gothic" w:cs="Courier New"/>
        <w:b/>
        <w:bCs/>
        <w:color w:val="FF0000"/>
        <w:sz w:val="36"/>
      </w:rPr>
      <w:t xml:space="preserve"> </w:t>
    </w:r>
    <w:r w:rsidR="00665C4C">
      <w:rPr>
        <w:rStyle w:val="Hyperlink"/>
        <w:color w:val="auto"/>
        <w:u w:val="none"/>
      </w:rPr>
      <w:t xml:space="preserve">www.quantum-leaps.com  </w:t>
    </w:r>
    <w:r w:rsidR="00665C4C">
      <w:rPr>
        <w:rFonts w:ascii="Webdings" w:hAnsi="Webdings" w:eastAsia="Webdings" w:cs="Webdings"/>
        <w:b/>
        <w:bCs/>
        <w:color w:val="FF0000"/>
        <w:sz w:val="18"/>
      </w:rPr>
      <w:t>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48B7" w:rsidRDefault="004248B7" w14:paraId="47A7080F" w14:textId="77777777">
      <w:pPr>
        <w:spacing w:after="0"/>
      </w:pPr>
      <w:r>
        <w:separator/>
      </w:r>
    </w:p>
  </w:footnote>
  <w:footnote w:type="continuationSeparator" w:id="0">
    <w:p w:rsidR="004248B7" w:rsidRDefault="004248B7" w14:paraId="39965733" w14:textId="77777777">
      <w:pPr>
        <w:spacing w:after="0"/>
      </w:pPr>
      <w:r>
        <w:continuationSeparator/>
      </w:r>
    </w:p>
  </w:footnote>
  <w:footnote w:type="continuationNotice" w:id="1">
    <w:p w:rsidR="004248B7" w:rsidRDefault="004248B7" w14:paraId="1AE7B86D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dTable6Colorful"/>
      <w:tblW w:w="0" w:type="auto"/>
      <w:tblLook w:val="04A0" w:firstRow="1" w:lastRow="0" w:firstColumn="1" w:lastColumn="0" w:noHBand="0" w:noVBand="1"/>
    </w:tblPr>
    <w:tblGrid>
      <w:gridCol w:w="1942"/>
      <w:gridCol w:w="5424"/>
      <w:gridCol w:w="993"/>
      <w:gridCol w:w="1351"/>
    </w:tblGrid>
    <w:tr w:rsidRPr="00837FFA" w:rsidR="003A7B46" w:rsidTr="009E736D" w14:paraId="67477A0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42" w:type="dxa"/>
        </w:tcPr>
        <w:p w:rsidRPr="00837FFA" w:rsidR="003A7B46" w:rsidP="003A7B46" w:rsidRDefault="0029174A" w14:paraId="13CD9FCA" w14:textId="17591F90">
          <w:pPr>
            <w:pStyle w:val="Header"/>
            <w:pBdr>
              <w:bottom w:val="none" w:color="auto" w:sz="0" w:space="0"/>
            </w:pBdr>
            <w:spacing w:after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ECGVue</w:t>
          </w:r>
        </w:p>
      </w:tc>
      <w:tc>
        <w:tcPr>
          <w:tcW w:w="5424" w:type="dxa"/>
        </w:tcPr>
        <w:p w:rsidRPr="003A7B46" w:rsidR="003A7B46" w:rsidP="003A7B46" w:rsidRDefault="003A7B46" w14:paraId="5277D4A9" w14:textId="3BDBC78F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sz w:val="28"/>
              <w:szCs w:val="36"/>
            </w:rPr>
          </w:pPr>
          <w:r w:rsidRPr="003A7B46">
            <w:rPr>
              <w:rFonts w:ascii="Cambria" w:hAnsi="Cambria"/>
              <w:b w:val="0"/>
              <w:bCs w:val="0"/>
              <w:sz w:val="28"/>
              <w:szCs w:val="36"/>
            </w:rPr>
            <w:t>Product Design Requirement Specification</w:t>
          </w:r>
        </w:p>
      </w:tc>
      <w:tc>
        <w:tcPr>
          <w:tcW w:w="993" w:type="dxa"/>
        </w:tcPr>
        <w:p w:rsidRPr="00837FFA" w:rsidR="003A7B46" w:rsidP="003A7B46" w:rsidRDefault="003A7B46" w14:paraId="5A262DC9" w14:textId="2B3010D0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  <w:szCs w:val="36"/>
            </w:rPr>
          </w:pPr>
          <w:r>
            <w:rPr>
              <w:rFonts w:ascii="Cambria" w:hAnsi="Cambria"/>
              <w:b w:val="0"/>
              <w:bCs w:val="0"/>
              <w:sz w:val="28"/>
              <w:szCs w:val="36"/>
            </w:rPr>
            <w:t>Rev. A</w:t>
          </w:r>
        </w:p>
      </w:tc>
      <w:tc>
        <w:tcPr>
          <w:tcW w:w="1351" w:type="dxa"/>
        </w:tcPr>
        <w:p w:rsidRPr="0029174A" w:rsidR="003A7B46" w:rsidP="0029174A" w:rsidRDefault="0029174A" w14:paraId="05B7626C" w14:textId="16F72012">
          <w:pPr>
            <w:pStyle w:val="Header"/>
            <w:pBdr>
              <w:bottom w:val="none" w:color="auto" w:sz="0" w:space="0"/>
            </w:pBdr>
            <w:spacing w:after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 w:cstheme="minorHAnsi"/>
              <w:b w:val="0"/>
              <w:sz w:val="28"/>
              <w:szCs w:val="36"/>
            </w:rPr>
          </w:pPr>
          <w:r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Pg 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begin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instrText xml:space="preserve"> PAGE </w:instrTex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separate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>9</w:t>
          </w:r>
          <w:r w:rsidRPr="0029174A">
            <w:rPr>
              <w:rFonts w:asciiTheme="minorHAnsi" w:hAnsiTheme="minorHAnsi" w:cstheme="minorHAnsi"/>
              <w:sz w:val="28"/>
              <w:szCs w:val="36"/>
            </w:rPr>
            <w:fldChar w:fldCharType="end"/>
          </w:r>
          <w:r w:rsidRPr="0029174A">
            <w:rPr>
              <w:rFonts w:asciiTheme="minorHAnsi" w:hAnsiTheme="minorHAnsi" w:cstheme="minorHAnsi"/>
              <w:b w:val="0"/>
              <w:sz w:val="28"/>
              <w:szCs w:val="36"/>
            </w:rPr>
            <w:t xml:space="preserve"> of 32</w:t>
          </w:r>
        </w:p>
      </w:tc>
    </w:tr>
  </w:tbl>
  <w:p w:rsidRPr="003A7B46" w:rsidR="00665C4C" w:rsidP="003A7B46" w:rsidRDefault="00665C4C" w14:paraId="5FECD5E1" w14:textId="36FC85EC">
    <w:pPr>
      <w:pStyle w:val="Header"/>
      <w:pBdr>
        <w:bottom w:val="none" w:color="auto" w:sz="0" w:space="0"/>
      </w:pBdr>
      <w:spacing w:after="0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FA" w:rsidP="00F83666" w:rsidRDefault="00837FFA" w14:paraId="08283D0F" w14:textId="77777777">
    <w:pPr>
      <w:pStyle w:val="Header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C4C" w:rsidRDefault="00665C4C" w14:paraId="4AFE8BB3" w14:textId="77777777">
    <w:pPr>
      <w:pStyle w:val="Header"/>
      <w:tabs>
        <w:tab w:val="clear" w:pos="8460"/>
        <w:tab w:val="left" w:pos="7830"/>
      </w:tabs>
    </w:pPr>
    <w:r>
      <w:t>C/C++ Coding Standard</w:t>
    </w:r>
    <w:r>
      <w:tab/>
    </w:r>
    <w:r>
      <w:rPr>
        <w:rFonts w:ascii="Century Gothic" w:hAnsi="Century Gothic" w:cs="Courier New"/>
        <w:b/>
        <w:bCs/>
        <w:color w:val="0000FF"/>
        <w:sz w:val="32"/>
      </w:rPr>
      <w:t>q</w:t>
    </w:r>
    <w:r>
      <w:rPr>
        <w:rFonts w:ascii="Century Gothic" w:hAnsi="Century Gothic" w:cs="Courier New"/>
        <w:b/>
        <w:bCs/>
        <w:color w:val="0000FF"/>
        <w:sz w:val="22"/>
      </w:rPr>
      <w:t xml:space="preserve">uantum </w:t>
    </w:r>
    <w:r>
      <w:rPr>
        <w:rFonts w:ascii="Century Gothic" w:hAnsi="Century Gothic" w:cs="Courier New"/>
        <w:b/>
        <w:bCs/>
        <w:color w:val="FF0000"/>
        <w:sz w:val="32"/>
      </w:rPr>
      <w:t>L</w:t>
    </w:r>
    <w:r>
      <w:rPr>
        <w:rFonts w:ascii="Century Gothic" w:hAnsi="Century Gothic" w:cs="Courier New"/>
        <w:b/>
        <w:bCs/>
        <w:color w:val="FF0000"/>
        <w:sz w:val="32"/>
        <w:vertAlign w:val="superscript"/>
      </w:rPr>
      <w:t>e</w:t>
    </w:r>
    <w:r>
      <w:rPr>
        <w:rFonts w:ascii="Century Gothic" w:hAnsi="Century Gothic" w:cs="Courier New"/>
        <w:b/>
        <w:bCs/>
        <w:color w:val="FF0000"/>
        <w:sz w:val="22"/>
      </w:rPr>
      <w:t>a</w:t>
    </w:r>
    <w:r>
      <w:rPr>
        <w:rFonts w:ascii="Century Gothic" w:hAnsi="Century Gothic" w:cs="Courier New"/>
        <w:b/>
        <w:bCs/>
        <w:color w:val="FF0000"/>
        <w:sz w:val="32"/>
      </w:rPr>
      <w:t>p</w:t>
    </w:r>
    <w:r>
      <w:rPr>
        <w:rFonts w:ascii="Century Gothic" w:hAnsi="Century Gothic" w:cs="Courier New"/>
        <w:b/>
        <w:bCs/>
        <w:color w:val="FF0000"/>
        <w:sz w:val="22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28c56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e7f5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Heading1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23EA53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06AB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929F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E0A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12BD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258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1F63A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2E475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0E071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613862"/>
    <w:multiLevelType w:val="hybridMultilevel"/>
    <w:tmpl w:val="1834CDE0"/>
    <w:lvl w:ilvl="0" w:tplc="3F50445E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A8F0A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D5A3EAC"/>
    <w:multiLevelType w:val="multilevel"/>
    <w:tmpl w:val="70B44A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B600CB2"/>
    <w:multiLevelType w:val="hybridMultilevel"/>
    <w:tmpl w:val="FFFFFFFF"/>
    <w:lvl w:ilvl="0" w:tplc="61D23E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F40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129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85A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98CC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64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883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83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842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8EB82A"/>
    <w:multiLevelType w:val="hybridMultilevel"/>
    <w:tmpl w:val="FFFFFFFF"/>
    <w:lvl w:ilvl="0" w:tplc="1E0636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A29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BC6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AA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2659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C6F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A05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DCD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C83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D75320"/>
    <w:multiLevelType w:val="hybridMultilevel"/>
    <w:tmpl w:val="FFFFFFFF"/>
    <w:lvl w:ilvl="0" w:tplc="6FD6F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B6B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C4F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1C8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8C0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20D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471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AC3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2F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500A524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1B388B9A">
      <w:start w:val="1"/>
      <w:numFmt w:val="lowerLetter"/>
      <w:lvlText w:val="%2."/>
      <w:lvlJc w:val="left"/>
      <w:pPr>
        <w:ind w:left="1440" w:hanging="360"/>
      </w:pPr>
    </w:lvl>
    <w:lvl w:ilvl="2" w:tplc="0A6401CC">
      <w:start w:val="1"/>
      <w:numFmt w:val="lowerRoman"/>
      <w:lvlText w:val="%3."/>
      <w:lvlJc w:val="right"/>
      <w:pPr>
        <w:ind w:left="2160" w:hanging="180"/>
      </w:pPr>
    </w:lvl>
    <w:lvl w:ilvl="3" w:tplc="4AFC3482">
      <w:start w:val="1"/>
      <w:numFmt w:val="decimal"/>
      <w:lvlText w:val="%4."/>
      <w:lvlJc w:val="left"/>
      <w:pPr>
        <w:ind w:left="2880" w:hanging="360"/>
      </w:pPr>
    </w:lvl>
    <w:lvl w:ilvl="4" w:tplc="AC74941C">
      <w:start w:val="1"/>
      <w:numFmt w:val="lowerLetter"/>
      <w:lvlText w:val="%5."/>
      <w:lvlJc w:val="left"/>
      <w:pPr>
        <w:ind w:left="3600" w:hanging="360"/>
      </w:pPr>
    </w:lvl>
    <w:lvl w:ilvl="5" w:tplc="641AAD3E">
      <w:start w:val="1"/>
      <w:numFmt w:val="lowerRoman"/>
      <w:lvlText w:val="%6."/>
      <w:lvlJc w:val="right"/>
      <w:pPr>
        <w:ind w:left="4320" w:hanging="180"/>
      </w:pPr>
    </w:lvl>
    <w:lvl w:ilvl="6" w:tplc="9DB46A14">
      <w:start w:val="1"/>
      <w:numFmt w:val="decimal"/>
      <w:lvlText w:val="%7."/>
      <w:lvlJc w:val="left"/>
      <w:pPr>
        <w:ind w:left="5040" w:hanging="360"/>
      </w:pPr>
    </w:lvl>
    <w:lvl w:ilvl="7" w:tplc="E17E3686">
      <w:start w:val="1"/>
      <w:numFmt w:val="lowerLetter"/>
      <w:lvlText w:val="%8."/>
      <w:lvlJc w:val="left"/>
      <w:pPr>
        <w:ind w:left="5760" w:hanging="360"/>
      </w:pPr>
    </w:lvl>
    <w:lvl w:ilvl="8" w:tplc="338868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23AF"/>
    <w:multiLevelType w:val="hybridMultilevel"/>
    <w:tmpl w:val="8BE8B6DE"/>
    <w:lvl w:ilvl="0" w:tplc="F982715C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EB711AF"/>
    <w:multiLevelType w:val="hybridMultilevel"/>
    <w:tmpl w:val="FFFFFFFF"/>
    <w:lvl w:ilvl="0" w:tplc="2E1C77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61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289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B0C9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7A1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AC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6CF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A7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FAB1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" w16cid:durableId="792750085">
    <w:abstractNumId w:val="13"/>
  </w:num>
  <w:num w:numId="2" w16cid:durableId="1886334268">
    <w:abstractNumId w:val="12"/>
  </w:num>
  <w:num w:numId="3" w16cid:durableId="120345103">
    <w:abstractNumId w:val="14"/>
  </w:num>
  <w:num w:numId="4" w16cid:durableId="1341934203">
    <w:abstractNumId w:val="11"/>
  </w:num>
  <w:num w:numId="5" w16cid:durableId="592053022">
    <w:abstractNumId w:val="16"/>
  </w:num>
  <w:num w:numId="6" w16cid:durableId="1320622568">
    <w:abstractNumId w:val="7"/>
  </w:num>
  <w:num w:numId="7" w16cid:durableId="401023280">
    <w:abstractNumId w:val="6"/>
  </w:num>
  <w:num w:numId="8" w16cid:durableId="1041249563">
    <w:abstractNumId w:val="5"/>
  </w:num>
  <w:num w:numId="9" w16cid:durableId="83647390">
    <w:abstractNumId w:val="4"/>
  </w:num>
  <w:num w:numId="10" w16cid:durableId="1163624114">
    <w:abstractNumId w:val="8"/>
  </w:num>
  <w:num w:numId="11" w16cid:durableId="742415241">
    <w:abstractNumId w:val="3"/>
  </w:num>
  <w:num w:numId="12" w16cid:durableId="1115441620">
    <w:abstractNumId w:val="2"/>
  </w:num>
  <w:num w:numId="13" w16cid:durableId="1888951362">
    <w:abstractNumId w:val="1"/>
  </w:num>
  <w:num w:numId="14" w16cid:durableId="913396109">
    <w:abstractNumId w:val="0"/>
  </w:num>
  <w:num w:numId="15" w16cid:durableId="573051194">
    <w:abstractNumId w:val="9"/>
  </w:num>
  <w:num w:numId="16" w16cid:durableId="128520630">
    <w:abstractNumId w:val="15"/>
  </w:num>
  <w:num w:numId="17" w16cid:durableId="178121727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ctiveWritingStyle w:lang="en-IN" w:vendorID="64" w:dllVersion="0" w:nlCheck="1" w:checkStyle="0" w:appName="MSWord"/>
  <w:attachedTemplate r:id="rId1"/>
  <w:linkStyles/>
  <w:trackRevisions w:val="false"/>
  <w:defaultTabStop w:val="720"/>
  <w:autoHyphenation/>
  <w:doNotHyphenateCaps/>
  <w:drawingGridHorizontalSpacing w:val="29"/>
  <w:drawingGridVerticalSpacing w:val="29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>
      <o:colormru v:ext="edit" colors="#ddd,#36f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BB"/>
    <w:rsid w:val="00000008"/>
    <w:rsid w:val="00000808"/>
    <w:rsid w:val="00000E77"/>
    <w:rsid w:val="000012DD"/>
    <w:rsid w:val="00001589"/>
    <w:rsid w:val="000019F6"/>
    <w:rsid w:val="00001AB3"/>
    <w:rsid w:val="00002009"/>
    <w:rsid w:val="00003446"/>
    <w:rsid w:val="00003CCE"/>
    <w:rsid w:val="00004901"/>
    <w:rsid w:val="0000515C"/>
    <w:rsid w:val="00005402"/>
    <w:rsid w:val="0000614D"/>
    <w:rsid w:val="000063C3"/>
    <w:rsid w:val="000064A4"/>
    <w:rsid w:val="00006A50"/>
    <w:rsid w:val="00006E0C"/>
    <w:rsid w:val="00007CBA"/>
    <w:rsid w:val="0000FFD5"/>
    <w:rsid w:val="00010788"/>
    <w:rsid w:val="000119C4"/>
    <w:rsid w:val="00011E21"/>
    <w:rsid w:val="00013D91"/>
    <w:rsid w:val="00014423"/>
    <w:rsid w:val="00015FE2"/>
    <w:rsid w:val="0001655C"/>
    <w:rsid w:val="00016590"/>
    <w:rsid w:val="000166E9"/>
    <w:rsid w:val="00021550"/>
    <w:rsid w:val="00021876"/>
    <w:rsid w:val="00022704"/>
    <w:rsid w:val="00022A8E"/>
    <w:rsid w:val="000239D0"/>
    <w:rsid w:val="00023A4C"/>
    <w:rsid w:val="00023F72"/>
    <w:rsid w:val="00024894"/>
    <w:rsid w:val="00024BCB"/>
    <w:rsid w:val="00024C1B"/>
    <w:rsid w:val="00025780"/>
    <w:rsid w:val="00026669"/>
    <w:rsid w:val="00027015"/>
    <w:rsid w:val="00027820"/>
    <w:rsid w:val="00027869"/>
    <w:rsid w:val="00027BB5"/>
    <w:rsid w:val="00030140"/>
    <w:rsid w:val="00031467"/>
    <w:rsid w:val="000325E4"/>
    <w:rsid w:val="00033154"/>
    <w:rsid w:val="000332F4"/>
    <w:rsid w:val="00033321"/>
    <w:rsid w:val="0003377F"/>
    <w:rsid w:val="00034B11"/>
    <w:rsid w:val="000354A8"/>
    <w:rsid w:val="00036807"/>
    <w:rsid w:val="000373F2"/>
    <w:rsid w:val="0003745C"/>
    <w:rsid w:val="00037A75"/>
    <w:rsid w:val="00040096"/>
    <w:rsid w:val="00040B28"/>
    <w:rsid w:val="00042061"/>
    <w:rsid w:val="00042178"/>
    <w:rsid w:val="00042A59"/>
    <w:rsid w:val="00042B3D"/>
    <w:rsid w:val="0004411C"/>
    <w:rsid w:val="00044F72"/>
    <w:rsid w:val="00045CE3"/>
    <w:rsid w:val="00045CF5"/>
    <w:rsid w:val="00046A4B"/>
    <w:rsid w:val="00046F6E"/>
    <w:rsid w:val="000473AC"/>
    <w:rsid w:val="0004795C"/>
    <w:rsid w:val="00047DC5"/>
    <w:rsid w:val="00050A21"/>
    <w:rsid w:val="0005194B"/>
    <w:rsid w:val="000519BA"/>
    <w:rsid w:val="00052F32"/>
    <w:rsid w:val="00053C92"/>
    <w:rsid w:val="0005578A"/>
    <w:rsid w:val="00056DD3"/>
    <w:rsid w:val="00056F28"/>
    <w:rsid w:val="00056FFA"/>
    <w:rsid w:val="0005746B"/>
    <w:rsid w:val="00057DE2"/>
    <w:rsid w:val="00060393"/>
    <w:rsid w:val="000619A0"/>
    <w:rsid w:val="0006296D"/>
    <w:rsid w:val="00062DDC"/>
    <w:rsid w:val="0006356A"/>
    <w:rsid w:val="000641B9"/>
    <w:rsid w:val="0006448C"/>
    <w:rsid w:val="0006529B"/>
    <w:rsid w:val="00065D1D"/>
    <w:rsid w:val="000670CE"/>
    <w:rsid w:val="00067101"/>
    <w:rsid w:val="0006711B"/>
    <w:rsid w:val="0006715C"/>
    <w:rsid w:val="0006795D"/>
    <w:rsid w:val="00070012"/>
    <w:rsid w:val="0007033E"/>
    <w:rsid w:val="00070A16"/>
    <w:rsid w:val="0007100B"/>
    <w:rsid w:val="00071C37"/>
    <w:rsid w:val="00071D46"/>
    <w:rsid w:val="000732C4"/>
    <w:rsid w:val="00074925"/>
    <w:rsid w:val="00074B1A"/>
    <w:rsid w:val="00074FB9"/>
    <w:rsid w:val="0007568F"/>
    <w:rsid w:val="000757FD"/>
    <w:rsid w:val="000760E5"/>
    <w:rsid w:val="00076157"/>
    <w:rsid w:val="000766EF"/>
    <w:rsid w:val="0007693E"/>
    <w:rsid w:val="00076B2E"/>
    <w:rsid w:val="000777E7"/>
    <w:rsid w:val="0008010F"/>
    <w:rsid w:val="00081000"/>
    <w:rsid w:val="00081A9E"/>
    <w:rsid w:val="000821A6"/>
    <w:rsid w:val="000826CA"/>
    <w:rsid w:val="0008367B"/>
    <w:rsid w:val="00085447"/>
    <w:rsid w:val="000854BE"/>
    <w:rsid w:val="00085893"/>
    <w:rsid w:val="00086A85"/>
    <w:rsid w:val="00086C01"/>
    <w:rsid w:val="00087118"/>
    <w:rsid w:val="0008742D"/>
    <w:rsid w:val="00087F8E"/>
    <w:rsid w:val="00091124"/>
    <w:rsid w:val="00091855"/>
    <w:rsid w:val="00091B34"/>
    <w:rsid w:val="00091FFC"/>
    <w:rsid w:val="00092998"/>
    <w:rsid w:val="00092DAC"/>
    <w:rsid w:val="00092F7E"/>
    <w:rsid w:val="00093734"/>
    <w:rsid w:val="00093738"/>
    <w:rsid w:val="00093F2D"/>
    <w:rsid w:val="000962E1"/>
    <w:rsid w:val="000A0E60"/>
    <w:rsid w:val="000A1416"/>
    <w:rsid w:val="000A1AD1"/>
    <w:rsid w:val="000A1B94"/>
    <w:rsid w:val="000A1D88"/>
    <w:rsid w:val="000A20E4"/>
    <w:rsid w:val="000A264F"/>
    <w:rsid w:val="000A2E2D"/>
    <w:rsid w:val="000A3922"/>
    <w:rsid w:val="000A58B2"/>
    <w:rsid w:val="000A5FA4"/>
    <w:rsid w:val="000A71F8"/>
    <w:rsid w:val="000B0C3C"/>
    <w:rsid w:val="000B0E99"/>
    <w:rsid w:val="000B22C6"/>
    <w:rsid w:val="000B2743"/>
    <w:rsid w:val="000B2DD6"/>
    <w:rsid w:val="000B3746"/>
    <w:rsid w:val="000B3A83"/>
    <w:rsid w:val="000B3D60"/>
    <w:rsid w:val="000B4195"/>
    <w:rsid w:val="000B4867"/>
    <w:rsid w:val="000B4F3D"/>
    <w:rsid w:val="000B595E"/>
    <w:rsid w:val="000B5C57"/>
    <w:rsid w:val="000C078D"/>
    <w:rsid w:val="000C14D8"/>
    <w:rsid w:val="000C1B1C"/>
    <w:rsid w:val="000C226E"/>
    <w:rsid w:val="000C2FB5"/>
    <w:rsid w:val="000C310D"/>
    <w:rsid w:val="000C3269"/>
    <w:rsid w:val="000C418A"/>
    <w:rsid w:val="000C5897"/>
    <w:rsid w:val="000C659C"/>
    <w:rsid w:val="000C66A7"/>
    <w:rsid w:val="000C6BB7"/>
    <w:rsid w:val="000C6F39"/>
    <w:rsid w:val="000C76C0"/>
    <w:rsid w:val="000C7C16"/>
    <w:rsid w:val="000C7FB2"/>
    <w:rsid w:val="000D070E"/>
    <w:rsid w:val="000D1517"/>
    <w:rsid w:val="000D1A46"/>
    <w:rsid w:val="000D25C2"/>
    <w:rsid w:val="000D25F4"/>
    <w:rsid w:val="000D2CB5"/>
    <w:rsid w:val="000D4FB2"/>
    <w:rsid w:val="000D521D"/>
    <w:rsid w:val="000D5355"/>
    <w:rsid w:val="000D72D4"/>
    <w:rsid w:val="000D79C2"/>
    <w:rsid w:val="000E022B"/>
    <w:rsid w:val="000E07B9"/>
    <w:rsid w:val="000E101A"/>
    <w:rsid w:val="000E165A"/>
    <w:rsid w:val="000E209E"/>
    <w:rsid w:val="000E42AC"/>
    <w:rsid w:val="000E4A68"/>
    <w:rsid w:val="000E4A7A"/>
    <w:rsid w:val="000E4AA9"/>
    <w:rsid w:val="000E5BF4"/>
    <w:rsid w:val="000E72FC"/>
    <w:rsid w:val="000E735E"/>
    <w:rsid w:val="000E76F6"/>
    <w:rsid w:val="000F0C5A"/>
    <w:rsid w:val="000F2B8C"/>
    <w:rsid w:val="000F3859"/>
    <w:rsid w:val="000F416C"/>
    <w:rsid w:val="000F4181"/>
    <w:rsid w:val="000F4B42"/>
    <w:rsid w:val="000F5153"/>
    <w:rsid w:val="000F55BA"/>
    <w:rsid w:val="000F5ACC"/>
    <w:rsid w:val="000F5BA2"/>
    <w:rsid w:val="000F75A6"/>
    <w:rsid w:val="001005DF"/>
    <w:rsid w:val="00100968"/>
    <w:rsid w:val="00100A40"/>
    <w:rsid w:val="00101579"/>
    <w:rsid w:val="00103F09"/>
    <w:rsid w:val="00104D09"/>
    <w:rsid w:val="00105073"/>
    <w:rsid w:val="0010539C"/>
    <w:rsid w:val="001063E5"/>
    <w:rsid w:val="00106E1D"/>
    <w:rsid w:val="001072A6"/>
    <w:rsid w:val="00107651"/>
    <w:rsid w:val="001105B1"/>
    <w:rsid w:val="00110A5D"/>
    <w:rsid w:val="00110F2C"/>
    <w:rsid w:val="00112D1D"/>
    <w:rsid w:val="00113910"/>
    <w:rsid w:val="00114A8F"/>
    <w:rsid w:val="00114A9F"/>
    <w:rsid w:val="00115203"/>
    <w:rsid w:val="001176D2"/>
    <w:rsid w:val="00117CA9"/>
    <w:rsid w:val="00120333"/>
    <w:rsid w:val="001226A8"/>
    <w:rsid w:val="00123084"/>
    <w:rsid w:val="00123199"/>
    <w:rsid w:val="00123964"/>
    <w:rsid w:val="001243E0"/>
    <w:rsid w:val="001267EC"/>
    <w:rsid w:val="00127936"/>
    <w:rsid w:val="00127C0B"/>
    <w:rsid w:val="00130953"/>
    <w:rsid w:val="0013175C"/>
    <w:rsid w:val="001322BF"/>
    <w:rsid w:val="001322F0"/>
    <w:rsid w:val="00133296"/>
    <w:rsid w:val="00133F94"/>
    <w:rsid w:val="00135A8D"/>
    <w:rsid w:val="00135F50"/>
    <w:rsid w:val="00135F6D"/>
    <w:rsid w:val="0013776C"/>
    <w:rsid w:val="00137856"/>
    <w:rsid w:val="00137984"/>
    <w:rsid w:val="0014004B"/>
    <w:rsid w:val="00141A8C"/>
    <w:rsid w:val="00141C23"/>
    <w:rsid w:val="0014277D"/>
    <w:rsid w:val="00142E71"/>
    <w:rsid w:val="0014480E"/>
    <w:rsid w:val="00145A35"/>
    <w:rsid w:val="00146D17"/>
    <w:rsid w:val="00146EAE"/>
    <w:rsid w:val="00147728"/>
    <w:rsid w:val="0014772F"/>
    <w:rsid w:val="00147825"/>
    <w:rsid w:val="00151FB5"/>
    <w:rsid w:val="001523D4"/>
    <w:rsid w:val="00152AAF"/>
    <w:rsid w:val="00152C16"/>
    <w:rsid w:val="00153270"/>
    <w:rsid w:val="00155C75"/>
    <w:rsid w:val="001609BC"/>
    <w:rsid w:val="00161757"/>
    <w:rsid w:val="00161D24"/>
    <w:rsid w:val="001632A9"/>
    <w:rsid w:val="001633B0"/>
    <w:rsid w:val="001641EB"/>
    <w:rsid w:val="00164A37"/>
    <w:rsid w:val="00164EBC"/>
    <w:rsid w:val="001655EE"/>
    <w:rsid w:val="00165619"/>
    <w:rsid w:val="00166305"/>
    <w:rsid w:val="0017024C"/>
    <w:rsid w:val="001704DE"/>
    <w:rsid w:val="00170861"/>
    <w:rsid w:val="0017133C"/>
    <w:rsid w:val="00172401"/>
    <w:rsid w:val="00172773"/>
    <w:rsid w:val="0017321E"/>
    <w:rsid w:val="001744E8"/>
    <w:rsid w:val="00174970"/>
    <w:rsid w:val="00176112"/>
    <w:rsid w:val="0017751A"/>
    <w:rsid w:val="00177A83"/>
    <w:rsid w:val="00177B57"/>
    <w:rsid w:val="00180D41"/>
    <w:rsid w:val="00181E1D"/>
    <w:rsid w:val="001829DB"/>
    <w:rsid w:val="00183946"/>
    <w:rsid w:val="00184849"/>
    <w:rsid w:val="00185381"/>
    <w:rsid w:val="001865D1"/>
    <w:rsid w:val="00186AE4"/>
    <w:rsid w:val="00187286"/>
    <w:rsid w:val="001906BE"/>
    <w:rsid w:val="00190C43"/>
    <w:rsid w:val="00190F63"/>
    <w:rsid w:val="00191504"/>
    <w:rsid w:val="00195EF1"/>
    <w:rsid w:val="001967CF"/>
    <w:rsid w:val="001972B2"/>
    <w:rsid w:val="00197F9E"/>
    <w:rsid w:val="001A0CF1"/>
    <w:rsid w:val="001A1159"/>
    <w:rsid w:val="001A321F"/>
    <w:rsid w:val="001A3747"/>
    <w:rsid w:val="001A3A0E"/>
    <w:rsid w:val="001A5150"/>
    <w:rsid w:val="001A66F2"/>
    <w:rsid w:val="001A6E2D"/>
    <w:rsid w:val="001A7C96"/>
    <w:rsid w:val="001B076A"/>
    <w:rsid w:val="001B14DE"/>
    <w:rsid w:val="001B2F42"/>
    <w:rsid w:val="001B3050"/>
    <w:rsid w:val="001B363A"/>
    <w:rsid w:val="001B3CEC"/>
    <w:rsid w:val="001B6164"/>
    <w:rsid w:val="001B7143"/>
    <w:rsid w:val="001B7AA1"/>
    <w:rsid w:val="001C01D8"/>
    <w:rsid w:val="001C06FF"/>
    <w:rsid w:val="001C1071"/>
    <w:rsid w:val="001C2555"/>
    <w:rsid w:val="001C3D45"/>
    <w:rsid w:val="001C4C74"/>
    <w:rsid w:val="001C649F"/>
    <w:rsid w:val="001C70D5"/>
    <w:rsid w:val="001D0CC3"/>
    <w:rsid w:val="001D0DE4"/>
    <w:rsid w:val="001D10F7"/>
    <w:rsid w:val="001D4EB4"/>
    <w:rsid w:val="001D53AF"/>
    <w:rsid w:val="001D5B38"/>
    <w:rsid w:val="001D6338"/>
    <w:rsid w:val="001D6CE7"/>
    <w:rsid w:val="001D7656"/>
    <w:rsid w:val="001D79C9"/>
    <w:rsid w:val="001D7E47"/>
    <w:rsid w:val="001D7EB3"/>
    <w:rsid w:val="001E0832"/>
    <w:rsid w:val="001E28EB"/>
    <w:rsid w:val="001E2BB3"/>
    <w:rsid w:val="001E2E69"/>
    <w:rsid w:val="001E3A72"/>
    <w:rsid w:val="001E44DF"/>
    <w:rsid w:val="001E5E60"/>
    <w:rsid w:val="001E6712"/>
    <w:rsid w:val="001E76A8"/>
    <w:rsid w:val="001E79C9"/>
    <w:rsid w:val="001F005A"/>
    <w:rsid w:val="001F0404"/>
    <w:rsid w:val="001F0744"/>
    <w:rsid w:val="001F0D7B"/>
    <w:rsid w:val="001F23C0"/>
    <w:rsid w:val="001F331D"/>
    <w:rsid w:val="001F37A8"/>
    <w:rsid w:val="001F3841"/>
    <w:rsid w:val="001F3865"/>
    <w:rsid w:val="001F3CB9"/>
    <w:rsid w:val="001F3DA7"/>
    <w:rsid w:val="001F4247"/>
    <w:rsid w:val="001F5E45"/>
    <w:rsid w:val="001F701B"/>
    <w:rsid w:val="001F7D9E"/>
    <w:rsid w:val="001F7DA1"/>
    <w:rsid w:val="00200228"/>
    <w:rsid w:val="0020192D"/>
    <w:rsid w:val="002020A9"/>
    <w:rsid w:val="00202C48"/>
    <w:rsid w:val="00205197"/>
    <w:rsid w:val="00206770"/>
    <w:rsid w:val="00206838"/>
    <w:rsid w:val="0020703B"/>
    <w:rsid w:val="00207EF5"/>
    <w:rsid w:val="002103F9"/>
    <w:rsid w:val="00210705"/>
    <w:rsid w:val="00211919"/>
    <w:rsid w:val="00214783"/>
    <w:rsid w:val="002147CC"/>
    <w:rsid w:val="0021566E"/>
    <w:rsid w:val="002167DC"/>
    <w:rsid w:val="00216802"/>
    <w:rsid w:val="00217384"/>
    <w:rsid w:val="00217480"/>
    <w:rsid w:val="00221603"/>
    <w:rsid w:val="002227CF"/>
    <w:rsid w:val="00223106"/>
    <w:rsid w:val="00223286"/>
    <w:rsid w:val="0022579C"/>
    <w:rsid w:val="00226078"/>
    <w:rsid w:val="0022659A"/>
    <w:rsid w:val="00226A75"/>
    <w:rsid w:val="0022710E"/>
    <w:rsid w:val="002275EE"/>
    <w:rsid w:val="00229804"/>
    <w:rsid w:val="002302F3"/>
    <w:rsid w:val="0023089F"/>
    <w:rsid w:val="0023156A"/>
    <w:rsid w:val="002341DF"/>
    <w:rsid w:val="00234D50"/>
    <w:rsid w:val="00236E82"/>
    <w:rsid w:val="00237CEF"/>
    <w:rsid w:val="00237F4A"/>
    <w:rsid w:val="002408D3"/>
    <w:rsid w:val="002410C2"/>
    <w:rsid w:val="00241449"/>
    <w:rsid w:val="00243AEE"/>
    <w:rsid w:val="00243C8E"/>
    <w:rsid w:val="00243EF5"/>
    <w:rsid w:val="002451F9"/>
    <w:rsid w:val="00245625"/>
    <w:rsid w:val="00245DB7"/>
    <w:rsid w:val="002466EC"/>
    <w:rsid w:val="0024681C"/>
    <w:rsid w:val="00247271"/>
    <w:rsid w:val="00247F18"/>
    <w:rsid w:val="00250636"/>
    <w:rsid w:val="00250A53"/>
    <w:rsid w:val="00251203"/>
    <w:rsid w:val="002517C4"/>
    <w:rsid w:val="00251BB9"/>
    <w:rsid w:val="00252127"/>
    <w:rsid w:val="00252890"/>
    <w:rsid w:val="00252DA1"/>
    <w:rsid w:val="00253CDF"/>
    <w:rsid w:val="00255004"/>
    <w:rsid w:val="00255996"/>
    <w:rsid w:val="00256B19"/>
    <w:rsid w:val="00257659"/>
    <w:rsid w:val="00257B4E"/>
    <w:rsid w:val="00260C7E"/>
    <w:rsid w:val="00260CB4"/>
    <w:rsid w:val="00261374"/>
    <w:rsid w:val="00261604"/>
    <w:rsid w:val="00261C12"/>
    <w:rsid w:val="00262E55"/>
    <w:rsid w:val="00263374"/>
    <w:rsid w:val="00264FBD"/>
    <w:rsid w:val="002653BE"/>
    <w:rsid w:val="00265823"/>
    <w:rsid w:val="002665CE"/>
    <w:rsid w:val="00266D9D"/>
    <w:rsid w:val="0026747F"/>
    <w:rsid w:val="00270E7F"/>
    <w:rsid w:val="00271507"/>
    <w:rsid w:val="002718D1"/>
    <w:rsid w:val="0027289D"/>
    <w:rsid w:val="00272A3B"/>
    <w:rsid w:val="00272AC6"/>
    <w:rsid w:val="0027376F"/>
    <w:rsid w:val="0027457A"/>
    <w:rsid w:val="0027460A"/>
    <w:rsid w:val="002750D8"/>
    <w:rsid w:val="002751F3"/>
    <w:rsid w:val="002759F5"/>
    <w:rsid w:val="00277329"/>
    <w:rsid w:val="002773D3"/>
    <w:rsid w:val="00283626"/>
    <w:rsid w:val="0028387B"/>
    <w:rsid w:val="00283A4D"/>
    <w:rsid w:val="00283ED7"/>
    <w:rsid w:val="00284F0C"/>
    <w:rsid w:val="002850F4"/>
    <w:rsid w:val="0028511B"/>
    <w:rsid w:val="00285B97"/>
    <w:rsid w:val="00286DC9"/>
    <w:rsid w:val="002873EC"/>
    <w:rsid w:val="0028773F"/>
    <w:rsid w:val="002913B0"/>
    <w:rsid w:val="0029174A"/>
    <w:rsid w:val="002919F5"/>
    <w:rsid w:val="00292ECC"/>
    <w:rsid w:val="00293B8A"/>
    <w:rsid w:val="00294032"/>
    <w:rsid w:val="0029492A"/>
    <w:rsid w:val="00294C86"/>
    <w:rsid w:val="002965E0"/>
    <w:rsid w:val="002966EF"/>
    <w:rsid w:val="00297262"/>
    <w:rsid w:val="0029766E"/>
    <w:rsid w:val="002A00D6"/>
    <w:rsid w:val="002A0980"/>
    <w:rsid w:val="002A1411"/>
    <w:rsid w:val="002A1A4B"/>
    <w:rsid w:val="002A2418"/>
    <w:rsid w:val="002A2575"/>
    <w:rsid w:val="002A310F"/>
    <w:rsid w:val="002A3640"/>
    <w:rsid w:val="002A38D1"/>
    <w:rsid w:val="002A3C0A"/>
    <w:rsid w:val="002A4C2F"/>
    <w:rsid w:val="002A6417"/>
    <w:rsid w:val="002A7E88"/>
    <w:rsid w:val="002B118A"/>
    <w:rsid w:val="002B128A"/>
    <w:rsid w:val="002B2FAE"/>
    <w:rsid w:val="002B35BC"/>
    <w:rsid w:val="002B3D3E"/>
    <w:rsid w:val="002B4125"/>
    <w:rsid w:val="002B509B"/>
    <w:rsid w:val="002B566D"/>
    <w:rsid w:val="002B56A5"/>
    <w:rsid w:val="002B6E22"/>
    <w:rsid w:val="002B7198"/>
    <w:rsid w:val="002C33B3"/>
    <w:rsid w:val="002C34A9"/>
    <w:rsid w:val="002C3999"/>
    <w:rsid w:val="002C3AE6"/>
    <w:rsid w:val="002C3B58"/>
    <w:rsid w:val="002C476D"/>
    <w:rsid w:val="002C4C56"/>
    <w:rsid w:val="002C5C61"/>
    <w:rsid w:val="002C645F"/>
    <w:rsid w:val="002C6E6E"/>
    <w:rsid w:val="002C7AEC"/>
    <w:rsid w:val="002D1B8B"/>
    <w:rsid w:val="002D1BE2"/>
    <w:rsid w:val="002D4A49"/>
    <w:rsid w:val="002D4C8F"/>
    <w:rsid w:val="002D6352"/>
    <w:rsid w:val="002D677C"/>
    <w:rsid w:val="002D69E1"/>
    <w:rsid w:val="002D70BC"/>
    <w:rsid w:val="002D7974"/>
    <w:rsid w:val="002E0A85"/>
    <w:rsid w:val="002E0F14"/>
    <w:rsid w:val="002E15C8"/>
    <w:rsid w:val="002E28EE"/>
    <w:rsid w:val="002E2B0A"/>
    <w:rsid w:val="002E3BE0"/>
    <w:rsid w:val="002E4CDE"/>
    <w:rsid w:val="002E559F"/>
    <w:rsid w:val="002E6A1E"/>
    <w:rsid w:val="002E6C0D"/>
    <w:rsid w:val="002E6FF0"/>
    <w:rsid w:val="002E7814"/>
    <w:rsid w:val="002F0046"/>
    <w:rsid w:val="002F0184"/>
    <w:rsid w:val="002F0437"/>
    <w:rsid w:val="002F07F9"/>
    <w:rsid w:val="002F2564"/>
    <w:rsid w:val="002F337C"/>
    <w:rsid w:val="002F3513"/>
    <w:rsid w:val="002F4562"/>
    <w:rsid w:val="002F4EDD"/>
    <w:rsid w:val="002F6A1F"/>
    <w:rsid w:val="002F6D35"/>
    <w:rsid w:val="002F6FC4"/>
    <w:rsid w:val="002F7A72"/>
    <w:rsid w:val="00300794"/>
    <w:rsid w:val="00300CE1"/>
    <w:rsid w:val="00301035"/>
    <w:rsid w:val="00301246"/>
    <w:rsid w:val="00301F6F"/>
    <w:rsid w:val="00302944"/>
    <w:rsid w:val="00303B06"/>
    <w:rsid w:val="00306148"/>
    <w:rsid w:val="00307996"/>
    <w:rsid w:val="003079D0"/>
    <w:rsid w:val="003103CF"/>
    <w:rsid w:val="00310756"/>
    <w:rsid w:val="003108BD"/>
    <w:rsid w:val="00310D69"/>
    <w:rsid w:val="00310D96"/>
    <w:rsid w:val="003118F2"/>
    <w:rsid w:val="00312197"/>
    <w:rsid w:val="0031294C"/>
    <w:rsid w:val="003131EB"/>
    <w:rsid w:val="00313E01"/>
    <w:rsid w:val="00314878"/>
    <w:rsid w:val="00315808"/>
    <w:rsid w:val="00316111"/>
    <w:rsid w:val="00316205"/>
    <w:rsid w:val="00316D28"/>
    <w:rsid w:val="0031772D"/>
    <w:rsid w:val="0032220A"/>
    <w:rsid w:val="00322AEC"/>
    <w:rsid w:val="00322B50"/>
    <w:rsid w:val="00323139"/>
    <w:rsid w:val="003245F7"/>
    <w:rsid w:val="00324ED9"/>
    <w:rsid w:val="00326D44"/>
    <w:rsid w:val="00326F27"/>
    <w:rsid w:val="00327789"/>
    <w:rsid w:val="00330B13"/>
    <w:rsid w:val="00330DA9"/>
    <w:rsid w:val="00330DAB"/>
    <w:rsid w:val="00331094"/>
    <w:rsid w:val="00331476"/>
    <w:rsid w:val="003314CF"/>
    <w:rsid w:val="00331A15"/>
    <w:rsid w:val="00331B7E"/>
    <w:rsid w:val="00331F12"/>
    <w:rsid w:val="003321B9"/>
    <w:rsid w:val="00332259"/>
    <w:rsid w:val="00332428"/>
    <w:rsid w:val="00332704"/>
    <w:rsid w:val="00332FDC"/>
    <w:rsid w:val="003349A5"/>
    <w:rsid w:val="00335239"/>
    <w:rsid w:val="00335C7A"/>
    <w:rsid w:val="00335DD8"/>
    <w:rsid w:val="003360AF"/>
    <w:rsid w:val="00336AAE"/>
    <w:rsid w:val="00336E43"/>
    <w:rsid w:val="003401BE"/>
    <w:rsid w:val="00340624"/>
    <w:rsid w:val="00340D5E"/>
    <w:rsid w:val="00341C04"/>
    <w:rsid w:val="00344F64"/>
    <w:rsid w:val="003457C6"/>
    <w:rsid w:val="00345F6C"/>
    <w:rsid w:val="0034612F"/>
    <w:rsid w:val="00346B29"/>
    <w:rsid w:val="003473B3"/>
    <w:rsid w:val="00347453"/>
    <w:rsid w:val="00347FEB"/>
    <w:rsid w:val="00350334"/>
    <w:rsid w:val="00353410"/>
    <w:rsid w:val="00353588"/>
    <w:rsid w:val="00353B17"/>
    <w:rsid w:val="00353BD1"/>
    <w:rsid w:val="00354539"/>
    <w:rsid w:val="00354CD0"/>
    <w:rsid w:val="00360514"/>
    <w:rsid w:val="00361F4D"/>
    <w:rsid w:val="003620B7"/>
    <w:rsid w:val="003622FE"/>
    <w:rsid w:val="00362C72"/>
    <w:rsid w:val="00362DCB"/>
    <w:rsid w:val="00364808"/>
    <w:rsid w:val="003657AB"/>
    <w:rsid w:val="0036586D"/>
    <w:rsid w:val="00365D19"/>
    <w:rsid w:val="00367695"/>
    <w:rsid w:val="00370CBC"/>
    <w:rsid w:val="003710D6"/>
    <w:rsid w:val="003734DA"/>
    <w:rsid w:val="00375951"/>
    <w:rsid w:val="00375AED"/>
    <w:rsid w:val="00376204"/>
    <w:rsid w:val="0037653A"/>
    <w:rsid w:val="00376A73"/>
    <w:rsid w:val="00376F0F"/>
    <w:rsid w:val="003803B6"/>
    <w:rsid w:val="0038092E"/>
    <w:rsid w:val="00380DE1"/>
    <w:rsid w:val="00381B3D"/>
    <w:rsid w:val="00381D6A"/>
    <w:rsid w:val="00383839"/>
    <w:rsid w:val="003838CE"/>
    <w:rsid w:val="003843E0"/>
    <w:rsid w:val="00385A72"/>
    <w:rsid w:val="00386B3E"/>
    <w:rsid w:val="00387716"/>
    <w:rsid w:val="00387BAF"/>
    <w:rsid w:val="00390B73"/>
    <w:rsid w:val="0039191B"/>
    <w:rsid w:val="00392560"/>
    <w:rsid w:val="00392941"/>
    <w:rsid w:val="00393919"/>
    <w:rsid w:val="00394CCD"/>
    <w:rsid w:val="003956B1"/>
    <w:rsid w:val="00395E38"/>
    <w:rsid w:val="00395FCE"/>
    <w:rsid w:val="0039674F"/>
    <w:rsid w:val="003A0389"/>
    <w:rsid w:val="003A0C3A"/>
    <w:rsid w:val="003A130B"/>
    <w:rsid w:val="003A146E"/>
    <w:rsid w:val="003A1891"/>
    <w:rsid w:val="003A35E8"/>
    <w:rsid w:val="003A3F26"/>
    <w:rsid w:val="003A4954"/>
    <w:rsid w:val="003A5C0C"/>
    <w:rsid w:val="003A6A53"/>
    <w:rsid w:val="003A758A"/>
    <w:rsid w:val="003A7B46"/>
    <w:rsid w:val="003A7D1B"/>
    <w:rsid w:val="003B06EB"/>
    <w:rsid w:val="003B18FA"/>
    <w:rsid w:val="003B1D61"/>
    <w:rsid w:val="003B28A7"/>
    <w:rsid w:val="003B2C3E"/>
    <w:rsid w:val="003B2D8A"/>
    <w:rsid w:val="003B5507"/>
    <w:rsid w:val="003B5E1F"/>
    <w:rsid w:val="003B63E2"/>
    <w:rsid w:val="003B6424"/>
    <w:rsid w:val="003B6CAD"/>
    <w:rsid w:val="003C0284"/>
    <w:rsid w:val="003C069D"/>
    <w:rsid w:val="003C0B2F"/>
    <w:rsid w:val="003C0B59"/>
    <w:rsid w:val="003C17D2"/>
    <w:rsid w:val="003C2546"/>
    <w:rsid w:val="003C2726"/>
    <w:rsid w:val="003C3AEF"/>
    <w:rsid w:val="003C53B1"/>
    <w:rsid w:val="003C56A6"/>
    <w:rsid w:val="003C5797"/>
    <w:rsid w:val="003C5C0C"/>
    <w:rsid w:val="003C6637"/>
    <w:rsid w:val="003C6BCF"/>
    <w:rsid w:val="003C6FCB"/>
    <w:rsid w:val="003C72B2"/>
    <w:rsid w:val="003C733E"/>
    <w:rsid w:val="003C7F84"/>
    <w:rsid w:val="003D05A5"/>
    <w:rsid w:val="003D05FF"/>
    <w:rsid w:val="003D11E0"/>
    <w:rsid w:val="003D1270"/>
    <w:rsid w:val="003D22D4"/>
    <w:rsid w:val="003D2428"/>
    <w:rsid w:val="003D2584"/>
    <w:rsid w:val="003D3AD7"/>
    <w:rsid w:val="003D3BAE"/>
    <w:rsid w:val="003D3DBD"/>
    <w:rsid w:val="003D434F"/>
    <w:rsid w:val="003D655B"/>
    <w:rsid w:val="003D6E50"/>
    <w:rsid w:val="003E131B"/>
    <w:rsid w:val="003E1635"/>
    <w:rsid w:val="003E1ABD"/>
    <w:rsid w:val="003E301F"/>
    <w:rsid w:val="003E3C2E"/>
    <w:rsid w:val="003E3E36"/>
    <w:rsid w:val="003E4640"/>
    <w:rsid w:val="003E5AE9"/>
    <w:rsid w:val="003E5D13"/>
    <w:rsid w:val="003E6231"/>
    <w:rsid w:val="003E6AFF"/>
    <w:rsid w:val="003E7553"/>
    <w:rsid w:val="003E79D4"/>
    <w:rsid w:val="003E7ECD"/>
    <w:rsid w:val="003F0BF0"/>
    <w:rsid w:val="003F0F25"/>
    <w:rsid w:val="003F0FDB"/>
    <w:rsid w:val="003F1D7D"/>
    <w:rsid w:val="003F1FA4"/>
    <w:rsid w:val="003F26B2"/>
    <w:rsid w:val="003F2A87"/>
    <w:rsid w:val="003F2E03"/>
    <w:rsid w:val="003F3CA8"/>
    <w:rsid w:val="003F51D6"/>
    <w:rsid w:val="003F59A3"/>
    <w:rsid w:val="003F6F4B"/>
    <w:rsid w:val="003F700D"/>
    <w:rsid w:val="003F7483"/>
    <w:rsid w:val="003F769F"/>
    <w:rsid w:val="003F772B"/>
    <w:rsid w:val="004023EC"/>
    <w:rsid w:val="004024FD"/>
    <w:rsid w:val="00403FCB"/>
    <w:rsid w:val="004045FD"/>
    <w:rsid w:val="00404CE0"/>
    <w:rsid w:val="00410DE9"/>
    <w:rsid w:val="004116C2"/>
    <w:rsid w:val="004121EE"/>
    <w:rsid w:val="0041225E"/>
    <w:rsid w:val="004135D5"/>
    <w:rsid w:val="00413D35"/>
    <w:rsid w:val="00414240"/>
    <w:rsid w:val="00414CCA"/>
    <w:rsid w:val="00415C36"/>
    <w:rsid w:val="00416478"/>
    <w:rsid w:val="00416B2E"/>
    <w:rsid w:val="00417793"/>
    <w:rsid w:val="00417EB6"/>
    <w:rsid w:val="004215DA"/>
    <w:rsid w:val="00421681"/>
    <w:rsid w:val="00421F85"/>
    <w:rsid w:val="0042212D"/>
    <w:rsid w:val="004225B9"/>
    <w:rsid w:val="00422D85"/>
    <w:rsid w:val="0042312F"/>
    <w:rsid w:val="00423796"/>
    <w:rsid w:val="0042384A"/>
    <w:rsid w:val="00423C53"/>
    <w:rsid w:val="004248B7"/>
    <w:rsid w:val="00424DA0"/>
    <w:rsid w:val="00425BED"/>
    <w:rsid w:val="00425EE1"/>
    <w:rsid w:val="00426177"/>
    <w:rsid w:val="004261BA"/>
    <w:rsid w:val="00426CB4"/>
    <w:rsid w:val="00426EDA"/>
    <w:rsid w:val="00427139"/>
    <w:rsid w:val="00427C7A"/>
    <w:rsid w:val="00430939"/>
    <w:rsid w:val="00430E27"/>
    <w:rsid w:val="00431125"/>
    <w:rsid w:val="004314D9"/>
    <w:rsid w:val="0043234F"/>
    <w:rsid w:val="0043272D"/>
    <w:rsid w:val="00432D6F"/>
    <w:rsid w:val="004332E4"/>
    <w:rsid w:val="00433FE1"/>
    <w:rsid w:val="0043465B"/>
    <w:rsid w:val="0043496A"/>
    <w:rsid w:val="00434E15"/>
    <w:rsid w:val="00436206"/>
    <w:rsid w:val="00436607"/>
    <w:rsid w:val="00436E8E"/>
    <w:rsid w:val="004370D5"/>
    <w:rsid w:val="004373A9"/>
    <w:rsid w:val="00437485"/>
    <w:rsid w:val="00437E85"/>
    <w:rsid w:val="00440361"/>
    <w:rsid w:val="00440ABF"/>
    <w:rsid w:val="00441241"/>
    <w:rsid w:val="0044362B"/>
    <w:rsid w:val="0044492C"/>
    <w:rsid w:val="00444D41"/>
    <w:rsid w:val="00445C63"/>
    <w:rsid w:val="00447AFB"/>
    <w:rsid w:val="0045085D"/>
    <w:rsid w:val="00451EBC"/>
    <w:rsid w:val="00452CAE"/>
    <w:rsid w:val="00453C91"/>
    <w:rsid w:val="00454716"/>
    <w:rsid w:val="00455784"/>
    <w:rsid w:val="004559E0"/>
    <w:rsid w:val="00455FD4"/>
    <w:rsid w:val="0045610A"/>
    <w:rsid w:val="00457533"/>
    <w:rsid w:val="004576A3"/>
    <w:rsid w:val="00457C7D"/>
    <w:rsid w:val="00460228"/>
    <w:rsid w:val="00460449"/>
    <w:rsid w:val="00461665"/>
    <w:rsid w:val="004617A1"/>
    <w:rsid w:val="00462E91"/>
    <w:rsid w:val="00463006"/>
    <w:rsid w:val="00464109"/>
    <w:rsid w:val="00464443"/>
    <w:rsid w:val="0046445F"/>
    <w:rsid w:val="00464B80"/>
    <w:rsid w:val="00466142"/>
    <w:rsid w:val="00467215"/>
    <w:rsid w:val="004705DD"/>
    <w:rsid w:val="00470617"/>
    <w:rsid w:val="00470FB6"/>
    <w:rsid w:val="004713B6"/>
    <w:rsid w:val="00471BB5"/>
    <w:rsid w:val="0047212B"/>
    <w:rsid w:val="00473712"/>
    <w:rsid w:val="00476381"/>
    <w:rsid w:val="00477278"/>
    <w:rsid w:val="00481179"/>
    <w:rsid w:val="0048137C"/>
    <w:rsid w:val="00481961"/>
    <w:rsid w:val="0048357B"/>
    <w:rsid w:val="0048374C"/>
    <w:rsid w:val="00483ABE"/>
    <w:rsid w:val="00483AE5"/>
    <w:rsid w:val="00485E85"/>
    <w:rsid w:val="00487473"/>
    <w:rsid w:val="0048779A"/>
    <w:rsid w:val="00487ACE"/>
    <w:rsid w:val="0049080F"/>
    <w:rsid w:val="0049092F"/>
    <w:rsid w:val="00490EE7"/>
    <w:rsid w:val="00491626"/>
    <w:rsid w:val="004922AF"/>
    <w:rsid w:val="00492BDD"/>
    <w:rsid w:val="0049547F"/>
    <w:rsid w:val="004954B5"/>
    <w:rsid w:val="00495872"/>
    <w:rsid w:val="00495D65"/>
    <w:rsid w:val="0049671A"/>
    <w:rsid w:val="00496B62"/>
    <w:rsid w:val="0049724D"/>
    <w:rsid w:val="004978B7"/>
    <w:rsid w:val="004A0FCE"/>
    <w:rsid w:val="004A1ED7"/>
    <w:rsid w:val="004A36E2"/>
    <w:rsid w:val="004A4003"/>
    <w:rsid w:val="004A407B"/>
    <w:rsid w:val="004A60C2"/>
    <w:rsid w:val="004A6384"/>
    <w:rsid w:val="004A7EBD"/>
    <w:rsid w:val="004A7FAE"/>
    <w:rsid w:val="004B0105"/>
    <w:rsid w:val="004B1D2B"/>
    <w:rsid w:val="004B3879"/>
    <w:rsid w:val="004B3D94"/>
    <w:rsid w:val="004B3E88"/>
    <w:rsid w:val="004B4509"/>
    <w:rsid w:val="004B5343"/>
    <w:rsid w:val="004B63F8"/>
    <w:rsid w:val="004B659C"/>
    <w:rsid w:val="004C2166"/>
    <w:rsid w:val="004C3118"/>
    <w:rsid w:val="004C3256"/>
    <w:rsid w:val="004C385D"/>
    <w:rsid w:val="004C3E88"/>
    <w:rsid w:val="004C4316"/>
    <w:rsid w:val="004C5478"/>
    <w:rsid w:val="004C58E9"/>
    <w:rsid w:val="004C6D9B"/>
    <w:rsid w:val="004C7B7D"/>
    <w:rsid w:val="004C7CDE"/>
    <w:rsid w:val="004D0851"/>
    <w:rsid w:val="004D0EA7"/>
    <w:rsid w:val="004D24F5"/>
    <w:rsid w:val="004D3EB6"/>
    <w:rsid w:val="004D4B6B"/>
    <w:rsid w:val="004D4C5F"/>
    <w:rsid w:val="004D6018"/>
    <w:rsid w:val="004D6C60"/>
    <w:rsid w:val="004D79FE"/>
    <w:rsid w:val="004E13F5"/>
    <w:rsid w:val="004E24DB"/>
    <w:rsid w:val="004E3C0D"/>
    <w:rsid w:val="004E3F7D"/>
    <w:rsid w:val="004E4C95"/>
    <w:rsid w:val="004E5A05"/>
    <w:rsid w:val="004E6457"/>
    <w:rsid w:val="004E67D4"/>
    <w:rsid w:val="004E6DD2"/>
    <w:rsid w:val="004E7DF3"/>
    <w:rsid w:val="004E7F4E"/>
    <w:rsid w:val="004F0308"/>
    <w:rsid w:val="004F0961"/>
    <w:rsid w:val="004F233F"/>
    <w:rsid w:val="004F3096"/>
    <w:rsid w:val="004F31A5"/>
    <w:rsid w:val="004F3363"/>
    <w:rsid w:val="004F414C"/>
    <w:rsid w:val="004F4326"/>
    <w:rsid w:val="004F4FA9"/>
    <w:rsid w:val="004F57D8"/>
    <w:rsid w:val="004F5A73"/>
    <w:rsid w:val="004F5EE5"/>
    <w:rsid w:val="004F64F2"/>
    <w:rsid w:val="004F7460"/>
    <w:rsid w:val="004F76F1"/>
    <w:rsid w:val="00500CBF"/>
    <w:rsid w:val="00501DB7"/>
    <w:rsid w:val="00502076"/>
    <w:rsid w:val="0050319C"/>
    <w:rsid w:val="005032DD"/>
    <w:rsid w:val="00503C36"/>
    <w:rsid w:val="00503E54"/>
    <w:rsid w:val="00504172"/>
    <w:rsid w:val="00504B90"/>
    <w:rsid w:val="0051169C"/>
    <w:rsid w:val="00511B6C"/>
    <w:rsid w:val="00511FC7"/>
    <w:rsid w:val="00512DE0"/>
    <w:rsid w:val="00513011"/>
    <w:rsid w:val="00513077"/>
    <w:rsid w:val="00513402"/>
    <w:rsid w:val="005137FE"/>
    <w:rsid w:val="00514369"/>
    <w:rsid w:val="005143BC"/>
    <w:rsid w:val="0051581A"/>
    <w:rsid w:val="00516363"/>
    <w:rsid w:val="00517ED5"/>
    <w:rsid w:val="0052242F"/>
    <w:rsid w:val="00522538"/>
    <w:rsid w:val="00522C57"/>
    <w:rsid w:val="00522CCE"/>
    <w:rsid w:val="00523329"/>
    <w:rsid w:val="00523434"/>
    <w:rsid w:val="00523E40"/>
    <w:rsid w:val="0052433B"/>
    <w:rsid w:val="00524FFE"/>
    <w:rsid w:val="00525002"/>
    <w:rsid w:val="00526184"/>
    <w:rsid w:val="00526831"/>
    <w:rsid w:val="00526E7D"/>
    <w:rsid w:val="005272D5"/>
    <w:rsid w:val="00531FB7"/>
    <w:rsid w:val="00532B7B"/>
    <w:rsid w:val="00534259"/>
    <w:rsid w:val="00536CBF"/>
    <w:rsid w:val="005377FE"/>
    <w:rsid w:val="00537F0E"/>
    <w:rsid w:val="00540DEC"/>
    <w:rsid w:val="005413ED"/>
    <w:rsid w:val="00541949"/>
    <w:rsid w:val="00542783"/>
    <w:rsid w:val="00542E71"/>
    <w:rsid w:val="00544F94"/>
    <w:rsid w:val="0054509D"/>
    <w:rsid w:val="00545EAC"/>
    <w:rsid w:val="005469EE"/>
    <w:rsid w:val="00547EDB"/>
    <w:rsid w:val="00552967"/>
    <w:rsid w:val="00552C16"/>
    <w:rsid w:val="00552EAA"/>
    <w:rsid w:val="00553D6F"/>
    <w:rsid w:val="005553B2"/>
    <w:rsid w:val="005603B6"/>
    <w:rsid w:val="005604FC"/>
    <w:rsid w:val="00560D82"/>
    <w:rsid w:val="005613F8"/>
    <w:rsid w:val="00561911"/>
    <w:rsid w:val="00561CB1"/>
    <w:rsid w:val="00563398"/>
    <w:rsid w:val="005639FA"/>
    <w:rsid w:val="00563AEA"/>
    <w:rsid w:val="00563B82"/>
    <w:rsid w:val="00564396"/>
    <w:rsid w:val="005643D2"/>
    <w:rsid w:val="00564E77"/>
    <w:rsid w:val="0056677E"/>
    <w:rsid w:val="005669B3"/>
    <w:rsid w:val="00567A67"/>
    <w:rsid w:val="00567BA9"/>
    <w:rsid w:val="00567F04"/>
    <w:rsid w:val="00571037"/>
    <w:rsid w:val="005710AA"/>
    <w:rsid w:val="005719BD"/>
    <w:rsid w:val="00571A05"/>
    <w:rsid w:val="00572992"/>
    <w:rsid w:val="00572B7B"/>
    <w:rsid w:val="00573172"/>
    <w:rsid w:val="00573A4F"/>
    <w:rsid w:val="00573D23"/>
    <w:rsid w:val="00574B1C"/>
    <w:rsid w:val="00575421"/>
    <w:rsid w:val="00575F3D"/>
    <w:rsid w:val="00576464"/>
    <w:rsid w:val="005775F0"/>
    <w:rsid w:val="0057780D"/>
    <w:rsid w:val="00577F0D"/>
    <w:rsid w:val="0058018C"/>
    <w:rsid w:val="005801B4"/>
    <w:rsid w:val="00581D0B"/>
    <w:rsid w:val="00582A07"/>
    <w:rsid w:val="00584188"/>
    <w:rsid w:val="00584644"/>
    <w:rsid w:val="00584F34"/>
    <w:rsid w:val="00585802"/>
    <w:rsid w:val="0058591E"/>
    <w:rsid w:val="005860F4"/>
    <w:rsid w:val="0058614D"/>
    <w:rsid w:val="00586DA4"/>
    <w:rsid w:val="005871FA"/>
    <w:rsid w:val="005879EC"/>
    <w:rsid w:val="00587ECB"/>
    <w:rsid w:val="00591D57"/>
    <w:rsid w:val="00592616"/>
    <w:rsid w:val="00592920"/>
    <w:rsid w:val="005931C0"/>
    <w:rsid w:val="0059482B"/>
    <w:rsid w:val="0059556D"/>
    <w:rsid w:val="00596C2D"/>
    <w:rsid w:val="005A42A3"/>
    <w:rsid w:val="005A4BF9"/>
    <w:rsid w:val="005A503A"/>
    <w:rsid w:val="005A5F25"/>
    <w:rsid w:val="005A6B41"/>
    <w:rsid w:val="005A7D4B"/>
    <w:rsid w:val="005B174B"/>
    <w:rsid w:val="005B4F62"/>
    <w:rsid w:val="005B5622"/>
    <w:rsid w:val="005B7049"/>
    <w:rsid w:val="005B74A6"/>
    <w:rsid w:val="005B78DF"/>
    <w:rsid w:val="005C0D6A"/>
    <w:rsid w:val="005C111D"/>
    <w:rsid w:val="005C1234"/>
    <w:rsid w:val="005C1B6D"/>
    <w:rsid w:val="005C26A6"/>
    <w:rsid w:val="005C30D9"/>
    <w:rsid w:val="005C34A1"/>
    <w:rsid w:val="005C37D2"/>
    <w:rsid w:val="005C3B44"/>
    <w:rsid w:val="005C5B3C"/>
    <w:rsid w:val="005C68D3"/>
    <w:rsid w:val="005C6B1B"/>
    <w:rsid w:val="005C7DB3"/>
    <w:rsid w:val="005D0968"/>
    <w:rsid w:val="005D157F"/>
    <w:rsid w:val="005D3269"/>
    <w:rsid w:val="005D34D9"/>
    <w:rsid w:val="005D36DF"/>
    <w:rsid w:val="005D41A0"/>
    <w:rsid w:val="005D4303"/>
    <w:rsid w:val="005D47D6"/>
    <w:rsid w:val="005D61CC"/>
    <w:rsid w:val="005D6C5C"/>
    <w:rsid w:val="005D7B19"/>
    <w:rsid w:val="005E0995"/>
    <w:rsid w:val="005E31FC"/>
    <w:rsid w:val="005E47C0"/>
    <w:rsid w:val="005E4B53"/>
    <w:rsid w:val="005E4E8B"/>
    <w:rsid w:val="005F07B7"/>
    <w:rsid w:val="005F1AF7"/>
    <w:rsid w:val="005F4F25"/>
    <w:rsid w:val="005F52BE"/>
    <w:rsid w:val="005F5AFC"/>
    <w:rsid w:val="005F5D79"/>
    <w:rsid w:val="005F6458"/>
    <w:rsid w:val="005F649A"/>
    <w:rsid w:val="00600EAC"/>
    <w:rsid w:val="00601DD9"/>
    <w:rsid w:val="00602119"/>
    <w:rsid w:val="0060298C"/>
    <w:rsid w:val="00603AD3"/>
    <w:rsid w:val="00603CFE"/>
    <w:rsid w:val="00603D81"/>
    <w:rsid w:val="006052AE"/>
    <w:rsid w:val="00605432"/>
    <w:rsid w:val="00605E2D"/>
    <w:rsid w:val="00610670"/>
    <w:rsid w:val="00610998"/>
    <w:rsid w:val="00610BAB"/>
    <w:rsid w:val="0061138A"/>
    <w:rsid w:val="006114B3"/>
    <w:rsid w:val="00611D0F"/>
    <w:rsid w:val="00611D43"/>
    <w:rsid w:val="006128A5"/>
    <w:rsid w:val="00612B10"/>
    <w:rsid w:val="00614550"/>
    <w:rsid w:val="00614E44"/>
    <w:rsid w:val="006152F1"/>
    <w:rsid w:val="00616E18"/>
    <w:rsid w:val="00617229"/>
    <w:rsid w:val="00620092"/>
    <w:rsid w:val="00620D70"/>
    <w:rsid w:val="00622BFB"/>
    <w:rsid w:val="00623D4A"/>
    <w:rsid w:val="00624C5C"/>
    <w:rsid w:val="006252D4"/>
    <w:rsid w:val="006255DF"/>
    <w:rsid w:val="00625FC3"/>
    <w:rsid w:val="00626465"/>
    <w:rsid w:val="0062748A"/>
    <w:rsid w:val="00627E78"/>
    <w:rsid w:val="00627E92"/>
    <w:rsid w:val="00631016"/>
    <w:rsid w:val="00631232"/>
    <w:rsid w:val="00631433"/>
    <w:rsid w:val="0063231E"/>
    <w:rsid w:val="00632CD5"/>
    <w:rsid w:val="00633229"/>
    <w:rsid w:val="006338E3"/>
    <w:rsid w:val="00633B74"/>
    <w:rsid w:val="00635293"/>
    <w:rsid w:val="0063571A"/>
    <w:rsid w:val="0063583F"/>
    <w:rsid w:val="00635A70"/>
    <w:rsid w:val="00636059"/>
    <w:rsid w:val="006368A1"/>
    <w:rsid w:val="00636B4A"/>
    <w:rsid w:val="0063727F"/>
    <w:rsid w:val="00640823"/>
    <w:rsid w:val="00640E86"/>
    <w:rsid w:val="00641B43"/>
    <w:rsid w:val="00642004"/>
    <w:rsid w:val="006420F4"/>
    <w:rsid w:val="0064219D"/>
    <w:rsid w:val="00642FA9"/>
    <w:rsid w:val="006448DD"/>
    <w:rsid w:val="00644A52"/>
    <w:rsid w:val="00644B40"/>
    <w:rsid w:val="00644C6D"/>
    <w:rsid w:val="00645210"/>
    <w:rsid w:val="0064530A"/>
    <w:rsid w:val="00650597"/>
    <w:rsid w:val="00650699"/>
    <w:rsid w:val="00651667"/>
    <w:rsid w:val="00653B60"/>
    <w:rsid w:val="00654346"/>
    <w:rsid w:val="00654BD9"/>
    <w:rsid w:val="00654F6B"/>
    <w:rsid w:val="006565F6"/>
    <w:rsid w:val="00656CB1"/>
    <w:rsid w:val="00656FA0"/>
    <w:rsid w:val="00660AF2"/>
    <w:rsid w:val="00660F9D"/>
    <w:rsid w:val="0066212C"/>
    <w:rsid w:val="0066336C"/>
    <w:rsid w:val="006641AA"/>
    <w:rsid w:val="00664B3F"/>
    <w:rsid w:val="00664E42"/>
    <w:rsid w:val="0066501E"/>
    <w:rsid w:val="0066597C"/>
    <w:rsid w:val="00665AA2"/>
    <w:rsid w:val="00665BCD"/>
    <w:rsid w:val="00665C4C"/>
    <w:rsid w:val="00666380"/>
    <w:rsid w:val="006670BA"/>
    <w:rsid w:val="00667E2F"/>
    <w:rsid w:val="00671294"/>
    <w:rsid w:val="00671551"/>
    <w:rsid w:val="00671A76"/>
    <w:rsid w:val="00671CDC"/>
    <w:rsid w:val="00674697"/>
    <w:rsid w:val="00674BDD"/>
    <w:rsid w:val="006751D8"/>
    <w:rsid w:val="006770A0"/>
    <w:rsid w:val="00680B54"/>
    <w:rsid w:val="0068138D"/>
    <w:rsid w:val="00681DC9"/>
    <w:rsid w:val="00682167"/>
    <w:rsid w:val="00682801"/>
    <w:rsid w:val="006831F7"/>
    <w:rsid w:val="00683261"/>
    <w:rsid w:val="00683C47"/>
    <w:rsid w:val="00684929"/>
    <w:rsid w:val="006869D0"/>
    <w:rsid w:val="00687DE7"/>
    <w:rsid w:val="0069008B"/>
    <w:rsid w:val="00690284"/>
    <w:rsid w:val="00692D6B"/>
    <w:rsid w:val="006932E3"/>
    <w:rsid w:val="006937F0"/>
    <w:rsid w:val="00694803"/>
    <w:rsid w:val="00696400"/>
    <w:rsid w:val="00696A14"/>
    <w:rsid w:val="00696EA7"/>
    <w:rsid w:val="006A2CFD"/>
    <w:rsid w:val="006A302E"/>
    <w:rsid w:val="006A3086"/>
    <w:rsid w:val="006A3B8B"/>
    <w:rsid w:val="006A3DC8"/>
    <w:rsid w:val="006A450D"/>
    <w:rsid w:val="006A7C5A"/>
    <w:rsid w:val="006A7E9C"/>
    <w:rsid w:val="006B1406"/>
    <w:rsid w:val="006B17D5"/>
    <w:rsid w:val="006B1C4C"/>
    <w:rsid w:val="006B1EC8"/>
    <w:rsid w:val="006B3D72"/>
    <w:rsid w:val="006B3D7B"/>
    <w:rsid w:val="006B4C2E"/>
    <w:rsid w:val="006B53E3"/>
    <w:rsid w:val="006B6847"/>
    <w:rsid w:val="006B7D1D"/>
    <w:rsid w:val="006C05F4"/>
    <w:rsid w:val="006C071B"/>
    <w:rsid w:val="006C0DCF"/>
    <w:rsid w:val="006C0EFE"/>
    <w:rsid w:val="006C1F6F"/>
    <w:rsid w:val="006C21C7"/>
    <w:rsid w:val="006C363A"/>
    <w:rsid w:val="006C4190"/>
    <w:rsid w:val="006C52B1"/>
    <w:rsid w:val="006C580B"/>
    <w:rsid w:val="006C75FA"/>
    <w:rsid w:val="006D1471"/>
    <w:rsid w:val="006D3AC9"/>
    <w:rsid w:val="006D3B30"/>
    <w:rsid w:val="006D43BB"/>
    <w:rsid w:val="006D525E"/>
    <w:rsid w:val="006D5FB6"/>
    <w:rsid w:val="006D66BA"/>
    <w:rsid w:val="006D69EE"/>
    <w:rsid w:val="006D7039"/>
    <w:rsid w:val="006D77AE"/>
    <w:rsid w:val="006E1A1E"/>
    <w:rsid w:val="006E1D73"/>
    <w:rsid w:val="006E2272"/>
    <w:rsid w:val="006E44E5"/>
    <w:rsid w:val="006E4512"/>
    <w:rsid w:val="006E6356"/>
    <w:rsid w:val="006E6615"/>
    <w:rsid w:val="006E68BB"/>
    <w:rsid w:val="006E7068"/>
    <w:rsid w:val="006E725B"/>
    <w:rsid w:val="006E777C"/>
    <w:rsid w:val="006E7ABC"/>
    <w:rsid w:val="006F0159"/>
    <w:rsid w:val="006F02A9"/>
    <w:rsid w:val="006F0F7F"/>
    <w:rsid w:val="006F24F8"/>
    <w:rsid w:val="006F2BB6"/>
    <w:rsid w:val="006F4332"/>
    <w:rsid w:val="006F527B"/>
    <w:rsid w:val="006F55C8"/>
    <w:rsid w:val="006F596A"/>
    <w:rsid w:val="006F6710"/>
    <w:rsid w:val="006F699A"/>
    <w:rsid w:val="006F6D4E"/>
    <w:rsid w:val="006F7087"/>
    <w:rsid w:val="0070002A"/>
    <w:rsid w:val="007000BA"/>
    <w:rsid w:val="00700E26"/>
    <w:rsid w:val="00701286"/>
    <w:rsid w:val="00701552"/>
    <w:rsid w:val="0070381D"/>
    <w:rsid w:val="00704130"/>
    <w:rsid w:val="007048D3"/>
    <w:rsid w:val="00704F45"/>
    <w:rsid w:val="00706808"/>
    <w:rsid w:val="0070769F"/>
    <w:rsid w:val="00710F54"/>
    <w:rsid w:val="00711CA3"/>
    <w:rsid w:val="00712272"/>
    <w:rsid w:val="00712930"/>
    <w:rsid w:val="00714CB0"/>
    <w:rsid w:val="0071508D"/>
    <w:rsid w:val="00717AF9"/>
    <w:rsid w:val="00721DE0"/>
    <w:rsid w:val="007231DA"/>
    <w:rsid w:val="0072320D"/>
    <w:rsid w:val="00723B25"/>
    <w:rsid w:val="0072435B"/>
    <w:rsid w:val="0072599F"/>
    <w:rsid w:val="00725E5A"/>
    <w:rsid w:val="00726855"/>
    <w:rsid w:val="007300C7"/>
    <w:rsid w:val="007307AA"/>
    <w:rsid w:val="00731C95"/>
    <w:rsid w:val="00732422"/>
    <w:rsid w:val="00733DC4"/>
    <w:rsid w:val="00734108"/>
    <w:rsid w:val="007342DD"/>
    <w:rsid w:val="00735386"/>
    <w:rsid w:val="00735CC0"/>
    <w:rsid w:val="00736494"/>
    <w:rsid w:val="0073693B"/>
    <w:rsid w:val="00736D55"/>
    <w:rsid w:val="00737DAE"/>
    <w:rsid w:val="00740475"/>
    <w:rsid w:val="00740A3C"/>
    <w:rsid w:val="0074146F"/>
    <w:rsid w:val="007426C6"/>
    <w:rsid w:val="00742BB0"/>
    <w:rsid w:val="00744139"/>
    <w:rsid w:val="007449DA"/>
    <w:rsid w:val="007452C7"/>
    <w:rsid w:val="00746449"/>
    <w:rsid w:val="00747B55"/>
    <w:rsid w:val="00747FF8"/>
    <w:rsid w:val="0074C66C"/>
    <w:rsid w:val="0075027F"/>
    <w:rsid w:val="00750C99"/>
    <w:rsid w:val="007511D9"/>
    <w:rsid w:val="00751568"/>
    <w:rsid w:val="007519DF"/>
    <w:rsid w:val="00751F17"/>
    <w:rsid w:val="0075345B"/>
    <w:rsid w:val="007534A2"/>
    <w:rsid w:val="007549BF"/>
    <w:rsid w:val="00755D38"/>
    <w:rsid w:val="00755F36"/>
    <w:rsid w:val="00757439"/>
    <w:rsid w:val="0076024D"/>
    <w:rsid w:val="00761795"/>
    <w:rsid w:val="00761D48"/>
    <w:rsid w:val="007629C7"/>
    <w:rsid w:val="00762B5B"/>
    <w:rsid w:val="00762C50"/>
    <w:rsid w:val="007633BB"/>
    <w:rsid w:val="007656FF"/>
    <w:rsid w:val="00765919"/>
    <w:rsid w:val="007659DE"/>
    <w:rsid w:val="00765EDA"/>
    <w:rsid w:val="0076679E"/>
    <w:rsid w:val="0076692C"/>
    <w:rsid w:val="00767266"/>
    <w:rsid w:val="007676A3"/>
    <w:rsid w:val="007679BD"/>
    <w:rsid w:val="0077176F"/>
    <w:rsid w:val="0077221F"/>
    <w:rsid w:val="00772259"/>
    <w:rsid w:val="00772818"/>
    <w:rsid w:val="0077514D"/>
    <w:rsid w:val="00780658"/>
    <w:rsid w:val="007807F1"/>
    <w:rsid w:val="00780E4A"/>
    <w:rsid w:val="007810C0"/>
    <w:rsid w:val="00781914"/>
    <w:rsid w:val="00782311"/>
    <w:rsid w:val="0078328D"/>
    <w:rsid w:val="00783347"/>
    <w:rsid w:val="00783DBB"/>
    <w:rsid w:val="007842B4"/>
    <w:rsid w:val="007848DD"/>
    <w:rsid w:val="00785ACA"/>
    <w:rsid w:val="007860A8"/>
    <w:rsid w:val="007863BA"/>
    <w:rsid w:val="007874E8"/>
    <w:rsid w:val="00787C60"/>
    <w:rsid w:val="007903A2"/>
    <w:rsid w:val="00790796"/>
    <w:rsid w:val="007909B7"/>
    <w:rsid w:val="0079384B"/>
    <w:rsid w:val="00794B7D"/>
    <w:rsid w:val="007951CC"/>
    <w:rsid w:val="0079545E"/>
    <w:rsid w:val="007955C9"/>
    <w:rsid w:val="00796F36"/>
    <w:rsid w:val="007979C4"/>
    <w:rsid w:val="007A056F"/>
    <w:rsid w:val="007A14E4"/>
    <w:rsid w:val="007A1687"/>
    <w:rsid w:val="007A1FAF"/>
    <w:rsid w:val="007A550D"/>
    <w:rsid w:val="007A60D4"/>
    <w:rsid w:val="007A61E8"/>
    <w:rsid w:val="007A70A7"/>
    <w:rsid w:val="007A7125"/>
    <w:rsid w:val="007A7223"/>
    <w:rsid w:val="007A778D"/>
    <w:rsid w:val="007A7EB8"/>
    <w:rsid w:val="007B1E06"/>
    <w:rsid w:val="007B2E3A"/>
    <w:rsid w:val="007B2E63"/>
    <w:rsid w:val="007B3696"/>
    <w:rsid w:val="007B46E4"/>
    <w:rsid w:val="007B5C11"/>
    <w:rsid w:val="007B6478"/>
    <w:rsid w:val="007B7EC2"/>
    <w:rsid w:val="007C0D95"/>
    <w:rsid w:val="007C1A7A"/>
    <w:rsid w:val="007C2615"/>
    <w:rsid w:val="007C4059"/>
    <w:rsid w:val="007C49A3"/>
    <w:rsid w:val="007C4BF4"/>
    <w:rsid w:val="007C59AA"/>
    <w:rsid w:val="007C5CE1"/>
    <w:rsid w:val="007C775E"/>
    <w:rsid w:val="007C7D60"/>
    <w:rsid w:val="007D0C2E"/>
    <w:rsid w:val="007D1738"/>
    <w:rsid w:val="007D25A8"/>
    <w:rsid w:val="007D32EF"/>
    <w:rsid w:val="007D37A2"/>
    <w:rsid w:val="007D398E"/>
    <w:rsid w:val="007D4182"/>
    <w:rsid w:val="007D4A6D"/>
    <w:rsid w:val="007D5209"/>
    <w:rsid w:val="007E1344"/>
    <w:rsid w:val="007E26D2"/>
    <w:rsid w:val="007E3757"/>
    <w:rsid w:val="007E3CCB"/>
    <w:rsid w:val="007E3E30"/>
    <w:rsid w:val="007E467E"/>
    <w:rsid w:val="007E4B66"/>
    <w:rsid w:val="007E58A2"/>
    <w:rsid w:val="007E68BB"/>
    <w:rsid w:val="007E7BC3"/>
    <w:rsid w:val="007F06B8"/>
    <w:rsid w:val="007F10C6"/>
    <w:rsid w:val="007F15EA"/>
    <w:rsid w:val="007F1D47"/>
    <w:rsid w:val="007F201D"/>
    <w:rsid w:val="007F20EE"/>
    <w:rsid w:val="007F2A13"/>
    <w:rsid w:val="007F2CDF"/>
    <w:rsid w:val="007F2EF1"/>
    <w:rsid w:val="007F335F"/>
    <w:rsid w:val="007F37C5"/>
    <w:rsid w:val="007F3BC8"/>
    <w:rsid w:val="007F3CDF"/>
    <w:rsid w:val="007F562E"/>
    <w:rsid w:val="007F5A54"/>
    <w:rsid w:val="007F700F"/>
    <w:rsid w:val="007F780B"/>
    <w:rsid w:val="007F7B3A"/>
    <w:rsid w:val="007F7E6F"/>
    <w:rsid w:val="00800215"/>
    <w:rsid w:val="00800616"/>
    <w:rsid w:val="0080095A"/>
    <w:rsid w:val="00800AB4"/>
    <w:rsid w:val="00801E39"/>
    <w:rsid w:val="00802781"/>
    <w:rsid w:val="00802A0B"/>
    <w:rsid w:val="00802D22"/>
    <w:rsid w:val="00803FA9"/>
    <w:rsid w:val="00804B11"/>
    <w:rsid w:val="00804B35"/>
    <w:rsid w:val="0080611E"/>
    <w:rsid w:val="00806175"/>
    <w:rsid w:val="00807643"/>
    <w:rsid w:val="00807B8F"/>
    <w:rsid w:val="00807FAF"/>
    <w:rsid w:val="00810ADD"/>
    <w:rsid w:val="00810DB2"/>
    <w:rsid w:val="008115EE"/>
    <w:rsid w:val="008122AF"/>
    <w:rsid w:val="0081241B"/>
    <w:rsid w:val="00812699"/>
    <w:rsid w:val="00812D74"/>
    <w:rsid w:val="00812D87"/>
    <w:rsid w:val="00812E5A"/>
    <w:rsid w:val="00813C53"/>
    <w:rsid w:val="00813D4C"/>
    <w:rsid w:val="00814A2D"/>
    <w:rsid w:val="00815254"/>
    <w:rsid w:val="0082010B"/>
    <w:rsid w:val="00820EF5"/>
    <w:rsid w:val="008216C7"/>
    <w:rsid w:val="008223DF"/>
    <w:rsid w:val="00822FF4"/>
    <w:rsid w:val="008261F6"/>
    <w:rsid w:val="00826296"/>
    <w:rsid w:val="008274EB"/>
    <w:rsid w:val="008306AA"/>
    <w:rsid w:val="00830C4E"/>
    <w:rsid w:val="008312AE"/>
    <w:rsid w:val="0083295D"/>
    <w:rsid w:val="008348C6"/>
    <w:rsid w:val="0083509A"/>
    <w:rsid w:val="008368E1"/>
    <w:rsid w:val="00837FFA"/>
    <w:rsid w:val="00840D82"/>
    <w:rsid w:val="00840DEF"/>
    <w:rsid w:val="00841B6F"/>
    <w:rsid w:val="00842241"/>
    <w:rsid w:val="00842372"/>
    <w:rsid w:val="0084524B"/>
    <w:rsid w:val="00846805"/>
    <w:rsid w:val="00846A5D"/>
    <w:rsid w:val="00847689"/>
    <w:rsid w:val="008503CE"/>
    <w:rsid w:val="00852568"/>
    <w:rsid w:val="008527E8"/>
    <w:rsid w:val="00853E19"/>
    <w:rsid w:val="008548FB"/>
    <w:rsid w:val="00855F72"/>
    <w:rsid w:val="0085679E"/>
    <w:rsid w:val="00857804"/>
    <w:rsid w:val="0085799E"/>
    <w:rsid w:val="008579B1"/>
    <w:rsid w:val="00857E22"/>
    <w:rsid w:val="00861DD2"/>
    <w:rsid w:val="008620C0"/>
    <w:rsid w:val="0086225F"/>
    <w:rsid w:val="00862350"/>
    <w:rsid w:val="00862CBF"/>
    <w:rsid w:val="008639D8"/>
    <w:rsid w:val="0086464D"/>
    <w:rsid w:val="00864CD7"/>
    <w:rsid w:val="00865E53"/>
    <w:rsid w:val="00865FA7"/>
    <w:rsid w:val="008666C6"/>
    <w:rsid w:val="00866A56"/>
    <w:rsid w:val="00867320"/>
    <w:rsid w:val="00867C40"/>
    <w:rsid w:val="00867E4A"/>
    <w:rsid w:val="00867F0A"/>
    <w:rsid w:val="008703A0"/>
    <w:rsid w:val="0087131D"/>
    <w:rsid w:val="00872B23"/>
    <w:rsid w:val="00872C0F"/>
    <w:rsid w:val="00872CE5"/>
    <w:rsid w:val="00873178"/>
    <w:rsid w:val="00873268"/>
    <w:rsid w:val="00874339"/>
    <w:rsid w:val="0087688A"/>
    <w:rsid w:val="00880110"/>
    <w:rsid w:val="00880455"/>
    <w:rsid w:val="0088229E"/>
    <w:rsid w:val="0088247E"/>
    <w:rsid w:val="00882631"/>
    <w:rsid w:val="00883A5C"/>
    <w:rsid w:val="00883B29"/>
    <w:rsid w:val="008847A1"/>
    <w:rsid w:val="00885461"/>
    <w:rsid w:val="00885D8F"/>
    <w:rsid w:val="008865A9"/>
    <w:rsid w:val="008865B5"/>
    <w:rsid w:val="008868BE"/>
    <w:rsid w:val="00886B56"/>
    <w:rsid w:val="00887353"/>
    <w:rsid w:val="00891EEB"/>
    <w:rsid w:val="0089336D"/>
    <w:rsid w:val="00893558"/>
    <w:rsid w:val="00894523"/>
    <w:rsid w:val="00895905"/>
    <w:rsid w:val="00895934"/>
    <w:rsid w:val="00895B4C"/>
    <w:rsid w:val="008961AF"/>
    <w:rsid w:val="00896C6A"/>
    <w:rsid w:val="00897888"/>
    <w:rsid w:val="00897A04"/>
    <w:rsid w:val="00897C16"/>
    <w:rsid w:val="00897C83"/>
    <w:rsid w:val="008A07A7"/>
    <w:rsid w:val="008A1205"/>
    <w:rsid w:val="008A12C5"/>
    <w:rsid w:val="008A14EC"/>
    <w:rsid w:val="008A159A"/>
    <w:rsid w:val="008A1C5E"/>
    <w:rsid w:val="008A3BED"/>
    <w:rsid w:val="008A44E5"/>
    <w:rsid w:val="008A57C5"/>
    <w:rsid w:val="008A589E"/>
    <w:rsid w:val="008A5E06"/>
    <w:rsid w:val="008A642E"/>
    <w:rsid w:val="008A6F03"/>
    <w:rsid w:val="008A79C1"/>
    <w:rsid w:val="008B0B68"/>
    <w:rsid w:val="008B1457"/>
    <w:rsid w:val="008B165E"/>
    <w:rsid w:val="008B2D2A"/>
    <w:rsid w:val="008B3B7A"/>
    <w:rsid w:val="008B65D1"/>
    <w:rsid w:val="008B7074"/>
    <w:rsid w:val="008B751D"/>
    <w:rsid w:val="008C0506"/>
    <w:rsid w:val="008C2356"/>
    <w:rsid w:val="008C288E"/>
    <w:rsid w:val="008C34A5"/>
    <w:rsid w:val="008C4E32"/>
    <w:rsid w:val="008C5360"/>
    <w:rsid w:val="008C5945"/>
    <w:rsid w:val="008C59BA"/>
    <w:rsid w:val="008D06CD"/>
    <w:rsid w:val="008D183A"/>
    <w:rsid w:val="008D18CD"/>
    <w:rsid w:val="008D2297"/>
    <w:rsid w:val="008D244A"/>
    <w:rsid w:val="008D28A7"/>
    <w:rsid w:val="008D3A57"/>
    <w:rsid w:val="008D414C"/>
    <w:rsid w:val="008D4608"/>
    <w:rsid w:val="008D6AC7"/>
    <w:rsid w:val="008D6ECE"/>
    <w:rsid w:val="008D7280"/>
    <w:rsid w:val="008D7469"/>
    <w:rsid w:val="008E0024"/>
    <w:rsid w:val="008E2A33"/>
    <w:rsid w:val="008E3B48"/>
    <w:rsid w:val="008E3F5D"/>
    <w:rsid w:val="008E47FF"/>
    <w:rsid w:val="008E4E08"/>
    <w:rsid w:val="008E5263"/>
    <w:rsid w:val="008E584E"/>
    <w:rsid w:val="008E5F4E"/>
    <w:rsid w:val="008F1A20"/>
    <w:rsid w:val="008F243C"/>
    <w:rsid w:val="008F2578"/>
    <w:rsid w:val="008F334F"/>
    <w:rsid w:val="008F3A69"/>
    <w:rsid w:val="008F3BBD"/>
    <w:rsid w:val="008F3CB6"/>
    <w:rsid w:val="008F3E0F"/>
    <w:rsid w:val="008F3F30"/>
    <w:rsid w:val="008F3FB4"/>
    <w:rsid w:val="008F40E0"/>
    <w:rsid w:val="008F413E"/>
    <w:rsid w:val="008F4F7E"/>
    <w:rsid w:val="008F566A"/>
    <w:rsid w:val="008F5FB1"/>
    <w:rsid w:val="008F6C2E"/>
    <w:rsid w:val="008F7010"/>
    <w:rsid w:val="008F7367"/>
    <w:rsid w:val="008F760A"/>
    <w:rsid w:val="008F76C1"/>
    <w:rsid w:val="009000CD"/>
    <w:rsid w:val="00900EF4"/>
    <w:rsid w:val="009010C4"/>
    <w:rsid w:val="009017BA"/>
    <w:rsid w:val="00901BD4"/>
    <w:rsid w:val="0090353D"/>
    <w:rsid w:val="00903A1A"/>
    <w:rsid w:val="0090452A"/>
    <w:rsid w:val="009047A2"/>
    <w:rsid w:val="00904F92"/>
    <w:rsid w:val="00904FD0"/>
    <w:rsid w:val="00905456"/>
    <w:rsid w:val="00905486"/>
    <w:rsid w:val="009057CB"/>
    <w:rsid w:val="00905BEB"/>
    <w:rsid w:val="009061C5"/>
    <w:rsid w:val="00906504"/>
    <w:rsid w:val="0091049C"/>
    <w:rsid w:val="00910933"/>
    <w:rsid w:val="009129D5"/>
    <w:rsid w:val="00912C27"/>
    <w:rsid w:val="00913793"/>
    <w:rsid w:val="00913E7E"/>
    <w:rsid w:val="00914054"/>
    <w:rsid w:val="00914169"/>
    <w:rsid w:val="00914556"/>
    <w:rsid w:val="00914971"/>
    <w:rsid w:val="00914BD1"/>
    <w:rsid w:val="009152A8"/>
    <w:rsid w:val="00916E28"/>
    <w:rsid w:val="00920107"/>
    <w:rsid w:val="00920188"/>
    <w:rsid w:val="00920963"/>
    <w:rsid w:val="00920CDC"/>
    <w:rsid w:val="00922214"/>
    <w:rsid w:val="00924A3F"/>
    <w:rsid w:val="00924ACF"/>
    <w:rsid w:val="00925F62"/>
    <w:rsid w:val="00927C45"/>
    <w:rsid w:val="00930B20"/>
    <w:rsid w:val="009310D2"/>
    <w:rsid w:val="00931B07"/>
    <w:rsid w:val="009324B4"/>
    <w:rsid w:val="00933D2D"/>
    <w:rsid w:val="00934599"/>
    <w:rsid w:val="00934C96"/>
    <w:rsid w:val="00934CE4"/>
    <w:rsid w:val="00934D67"/>
    <w:rsid w:val="00935C4C"/>
    <w:rsid w:val="00935D91"/>
    <w:rsid w:val="009369E4"/>
    <w:rsid w:val="00936C9C"/>
    <w:rsid w:val="00936E87"/>
    <w:rsid w:val="009371FC"/>
    <w:rsid w:val="00937729"/>
    <w:rsid w:val="00937EEC"/>
    <w:rsid w:val="009417B7"/>
    <w:rsid w:val="00941A5A"/>
    <w:rsid w:val="0094254A"/>
    <w:rsid w:val="0094256F"/>
    <w:rsid w:val="009426E0"/>
    <w:rsid w:val="00942724"/>
    <w:rsid w:val="009435E1"/>
    <w:rsid w:val="009449B3"/>
    <w:rsid w:val="009458E0"/>
    <w:rsid w:val="009458E3"/>
    <w:rsid w:val="00946573"/>
    <w:rsid w:val="009479C3"/>
    <w:rsid w:val="00950F10"/>
    <w:rsid w:val="00951059"/>
    <w:rsid w:val="009521DF"/>
    <w:rsid w:val="00952246"/>
    <w:rsid w:val="00952775"/>
    <w:rsid w:val="00952C0E"/>
    <w:rsid w:val="00953557"/>
    <w:rsid w:val="0095436C"/>
    <w:rsid w:val="00954471"/>
    <w:rsid w:val="00956EA1"/>
    <w:rsid w:val="00962052"/>
    <w:rsid w:val="00962E50"/>
    <w:rsid w:val="00964240"/>
    <w:rsid w:val="009645BA"/>
    <w:rsid w:val="009655A7"/>
    <w:rsid w:val="009656A2"/>
    <w:rsid w:val="009660BE"/>
    <w:rsid w:val="00966560"/>
    <w:rsid w:val="009668DA"/>
    <w:rsid w:val="00967AE2"/>
    <w:rsid w:val="00967ECA"/>
    <w:rsid w:val="00970D02"/>
    <w:rsid w:val="00970FB9"/>
    <w:rsid w:val="009712FA"/>
    <w:rsid w:val="0097286A"/>
    <w:rsid w:val="00973372"/>
    <w:rsid w:val="0097345D"/>
    <w:rsid w:val="00973E2B"/>
    <w:rsid w:val="0097401D"/>
    <w:rsid w:val="009755DB"/>
    <w:rsid w:val="009766D4"/>
    <w:rsid w:val="00976E1B"/>
    <w:rsid w:val="00977FC8"/>
    <w:rsid w:val="0098181B"/>
    <w:rsid w:val="00982010"/>
    <w:rsid w:val="00984413"/>
    <w:rsid w:val="00985493"/>
    <w:rsid w:val="0098698D"/>
    <w:rsid w:val="00990AFA"/>
    <w:rsid w:val="00990F6D"/>
    <w:rsid w:val="00991203"/>
    <w:rsid w:val="00991856"/>
    <w:rsid w:val="009918A1"/>
    <w:rsid w:val="00993141"/>
    <w:rsid w:val="00993E08"/>
    <w:rsid w:val="009940F7"/>
    <w:rsid w:val="009949A0"/>
    <w:rsid w:val="00994C5A"/>
    <w:rsid w:val="009956D9"/>
    <w:rsid w:val="009A0184"/>
    <w:rsid w:val="009A1574"/>
    <w:rsid w:val="009A2823"/>
    <w:rsid w:val="009A3629"/>
    <w:rsid w:val="009A3C22"/>
    <w:rsid w:val="009A5602"/>
    <w:rsid w:val="009A6597"/>
    <w:rsid w:val="009A6D9E"/>
    <w:rsid w:val="009A6E6D"/>
    <w:rsid w:val="009A6EA0"/>
    <w:rsid w:val="009A7210"/>
    <w:rsid w:val="009A72DD"/>
    <w:rsid w:val="009A7A0F"/>
    <w:rsid w:val="009B0987"/>
    <w:rsid w:val="009B123C"/>
    <w:rsid w:val="009B2205"/>
    <w:rsid w:val="009B3268"/>
    <w:rsid w:val="009B40C2"/>
    <w:rsid w:val="009B423C"/>
    <w:rsid w:val="009B4C1D"/>
    <w:rsid w:val="009B607D"/>
    <w:rsid w:val="009C0CB1"/>
    <w:rsid w:val="009C1DC4"/>
    <w:rsid w:val="009C2B88"/>
    <w:rsid w:val="009C31DE"/>
    <w:rsid w:val="009C3682"/>
    <w:rsid w:val="009C40F5"/>
    <w:rsid w:val="009C5160"/>
    <w:rsid w:val="009C5285"/>
    <w:rsid w:val="009C78FD"/>
    <w:rsid w:val="009D05A2"/>
    <w:rsid w:val="009D0AD8"/>
    <w:rsid w:val="009D11AC"/>
    <w:rsid w:val="009D2771"/>
    <w:rsid w:val="009D284E"/>
    <w:rsid w:val="009D2A03"/>
    <w:rsid w:val="009D2F26"/>
    <w:rsid w:val="009D4128"/>
    <w:rsid w:val="009D471D"/>
    <w:rsid w:val="009D531C"/>
    <w:rsid w:val="009D6261"/>
    <w:rsid w:val="009D6301"/>
    <w:rsid w:val="009E038A"/>
    <w:rsid w:val="009E062E"/>
    <w:rsid w:val="009E2330"/>
    <w:rsid w:val="009E2E05"/>
    <w:rsid w:val="009E3334"/>
    <w:rsid w:val="009E33B3"/>
    <w:rsid w:val="009E34FA"/>
    <w:rsid w:val="009E5501"/>
    <w:rsid w:val="009E65F1"/>
    <w:rsid w:val="009E6A58"/>
    <w:rsid w:val="009E7252"/>
    <w:rsid w:val="009E736D"/>
    <w:rsid w:val="009F1180"/>
    <w:rsid w:val="009F19FF"/>
    <w:rsid w:val="009F2281"/>
    <w:rsid w:val="009F2BBB"/>
    <w:rsid w:val="009F2C57"/>
    <w:rsid w:val="009F4668"/>
    <w:rsid w:val="009F4AD1"/>
    <w:rsid w:val="009F5F86"/>
    <w:rsid w:val="009F62B0"/>
    <w:rsid w:val="009F7438"/>
    <w:rsid w:val="009F74C9"/>
    <w:rsid w:val="009F7BFC"/>
    <w:rsid w:val="00A00410"/>
    <w:rsid w:val="00A01894"/>
    <w:rsid w:val="00A01CC1"/>
    <w:rsid w:val="00A01D00"/>
    <w:rsid w:val="00A025AF"/>
    <w:rsid w:val="00A03409"/>
    <w:rsid w:val="00A0359C"/>
    <w:rsid w:val="00A0360F"/>
    <w:rsid w:val="00A03A8B"/>
    <w:rsid w:val="00A05536"/>
    <w:rsid w:val="00A055DF"/>
    <w:rsid w:val="00A05607"/>
    <w:rsid w:val="00A0629A"/>
    <w:rsid w:val="00A06755"/>
    <w:rsid w:val="00A10719"/>
    <w:rsid w:val="00A110A8"/>
    <w:rsid w:val="00A12248"/>
    <w:rsid w:val="00A1299D"/>
    <w:rsid w:val="00A12D59"/>
    <w:rsid w:val="00A12DE8"/>
    <w:rsid w:val="00A12E0E"/>
    <w:rsid w:val="00A13C18"/>
    <w:rsid w:val="00A14331"/>
    <w:rsid w:val="00A145FA"/>
    <w:rsid w:val="00A153EC"/>
    <w:rsid w:val="00A15A26"/>
    <w:rsid w:val="00A15DD9"/>
    <w:rsid w:val="00A16336"/>
    <w:rsid w:val="00A16792"/>
    <w:rsid w:val="00A16A3F"/>
    <w:rsid w:val="00A16EB0"/>
    <w:rsid w:val="00A1714B"/>
    <w:rsid w:val="00A17E0B"/>
    <w:rsid w:val="00A20166"/>
    <w:rsid w:val="00A207CF"/>
    <w:rsid w:val="00A20A8F"/>
    <w:rsid w:val="00A21274"/>
    <w:rsid w:val="00A22650"/>
    <w:rsid w:val="00A22B8E"/>
    <w:rsid w:val="00A22BCC"/>
    <w:rsid w:val="00A22F92"/>
    <w:rsid w:val="00A2306C"/>
    <w:rsid w:val="00A24E79"/>
    <w:rsid w:val="00A25F19"/>
    <w:rsid w:val="00A25F4D"/>
    <w:rsid w:val="00A26690"/>
    <w:rsid w:val="00A273D5"/>
    <w:rsid w:val="00A300DF"/>
    <w:rsid w:val="00A30125"/>
    <w:rsid w:val="00A30FAC"/>
    <w:rsid w:val="00A312EF"/>
    <w:rsid w:val="00A317A8"/>
    <w:rsid w:val="00A31E71"/>
    <w:rsid w:val="00A32082"/>
    <w:rsid w:val="00A34883"/>
    <w:rsid w:val="00A34F58"/>
    <w:rsid w:val="00A34F62"/>
    <w:rsid w:val="00A351D9"/>
    <w:rsid w:val="00A35779"/>
    <w:rsid w:val="00A35A24"/>
    <w:rsid w:val="00A36440"/>
    <w:rsid w:val="00A36C50"/>
    <w:rsid w:val="00A37B08"/>
    <w:rsid w:val="00A4274C"/>
    <w:rsid w:val="00A436C4"/>
    <w:rsid w:val="00A43F81"/>
    <w:rsid w:val="00A442A2"/>
    <w:rsid w:val="00A449B2"/>
    <w:rsid w:val="00A459EF"/>
    <w:rsid w:val="00A45AC3"/>
    <w:rsid w:val="00A45B8B"/>
    <w:rsid w:val="00A45BBF"/>
    <w:rsid w:val="00A46087"/>
    <w:rsid w:val="00A46088"/>
    <w:rsid w:val="00A46270"/>
    <w:rsid w:val="00A463C1"/>
    <w:rsid w:val="00A46AEB"/>
    <w:rsid w:val="00A474DF"/>
    <w:rsid w:val="00A47744"/>
    <w:rsid w:val="00A47DE8"/>
    <w:rsid w:val="00A504A7"/>
    <w:rsid w:val="00A508A5"/>
    <w:rsid w:val="00A50B6E"/>
    <w:rsid w:val="00A50E8A"/>
    <w:rsid w:val="00A51289"/>
    <w:rsid w:val="00A52F37"/>
    <w:rsid w:val="00A531F3"/>
    <w:rsid w:val="00A53FED"/>
    <w:rsid w:val="00A546A8"/>
    <w:rsid w:val="00A6101F"/>
    <w:rsid w:val="00A61401"/>
    <w:rsid w:val="00A61473"/>
    <w:rsid w:val="00A61B69"/>
    <w:rsid w:val="00A61CCD"/>
    <w:rsid w:val="00A6220C"/>
    <w:rsid w:val="00A63054"/>
    <w:rsid w:val="00A63C12"/>
    <w:rsid w:val="00A640C3"/>
    <w:rsid w:val="00A6412A"/>
    <w:rsid w:val="00A64F3B"/>
    <w:rsid w:val="00A6518D"/>
    <w:rsid w:val="00A66580"/>
    <w:rsid w:val="00A66906"/>
    <w:rsid w:val="00A66B6F"/>
    <w:rsid w:val="00A66D8A"/>
    <w:rsid w:val="00A6740B"/>
    <w:rsid w:val="00A67DD4"/>
    <w:rsid w:val="00A700E9"/>
    <w:rsid w:val="00A701AC"/>
    <w:rsid w:val="00A712A4"/>
    <w:rsid w:val="00A71DD2"/>
    <w:rsid w:val="00A724D7"/>
    <w:rsid w:val="00A727CF"/>
    <w:rsid w:val="00A7285F"/>
    <w:rsid w:val="00A73EA3"/>
    <w:rsid w:val="00A76795"/>
    <w:rsid w:val="00A76EB7"/>
    <w:rsid w:val="00A80095"/>
    <w:rsid w:val="00A824BD"/>
    <w:rsid w:val="00A83284"/>
    <w:rsid w:val="00A83B75"/>
    <w:rsid w:val="00A83C9F"/>
    <w:rsid w:val="00A83FEE"/>
    <w:rsid w:val="00A84487"/>
    <w:rsid w:val="00A8469A"/>
    <w:rsid w:val="00A86ABE"/>
    <w:rsid w:val="00A90216"/>
    <w:rsid w:val="00A919A7"/>
    <w:rsid w:val="00A924B0"/>
    <w:rsid w:val="00A94A4B"/>
    <w:rsid w:val="00A94C41"/>
    <w:rsid w:val="00A95F92"/>
    <w:rsid w:val="00A962E6"/>
    <w:rsid w:val="00A96C57"/>
    <w:rsid w:val="00A96F8A"/>
    <w:rsid w:val="00AA0BD3"/>
    <w:rsid w:val="00AA30A1"/>
    <w:rsid w:val="00AA3860"/>
    <w:rsid w:val="00AA4F76"/>
    <w:rsid w:val="00AA5284"/>
    <w:rsid w:val="00AA5CFB"/>
    <w:rsid w:val="00AA5E3A"/>
    <w:rsid w:val="00AA5FCE"/>
    <w:rsid w:val="00AA75CA"/>
    <w:rsid w:val="00AA79DC"/>
    <w:rsid w:val="00AB0E3B"/>
    <w:rsid w:val="00AB1039"/>
    <w:rsid w:val="00AB13BD"/>
    <w:rsid w:val="00AB15DB"/>
    <w:rsid w:val="00AB2D99"/>
    <w:rsid w:val="00AB30A1"/>
    <w:rsid w:val="00AB4641"/>
    <w:rsid w:val="00AB4C96"/>
    <w:rsid w:val="00AB4CCF"/>
    <w:rsid w:val="00AB54FA"/>
    <w:rsid w:val="00AB5EF1"/>
    <w:rsid w:val="00AB5FD1"/>
    <w:rsid w:val="00AB684A"/>
    <w:rsid w:val="00AB75AA"/>
    <w:rsid w:val="00AC0015"/>
    <w:rsid w:val="00AC051A"/>
    <w:rsid w:val="00AC1714"/>
    <w:rsid w:val="00AC1A3D"/>
    <w:rsid w:val="00AC1EE1"/>
    <w:rsid w:val="00AC23BD"/>
    <w:rsid w:val="00AC265F"/>
    <w:rsid w:val="00AC56A4"/>
    <w:rsid w:val="00AC59D6"/>
    <w:rsid w:val="00AC6F09"/>
    <w:rsid w:val="00AC75B0"/>
    <w:rsid w:val="00AD0543"/>
    <w:rsid w:val="00AD1BA9"/>
    <w:rsid w:val="00AD3349"/>
    <w:rsid w:val="00AD5459"/>
    <w:rsid w:val="00AD63A1"/>
    <w:rsid w:val="00AD6CE7"/>
    <w:rsid w:val="00AD7181"/>
    <w:rsid w:val="00AD7558"/>
    <w:rsid w:val="00AD7A46"/>
    <w:rsid w:val="00AE04E3"/>
    <w:rsid w:val="00AE0E9C"/>
    <w:rsid w:val="00AE1E42"/>
    <w:rsid w:val="00AE28A3"/>
    <w:rsid w:val="00AE3054"/>
    <w:rsid w:val="00AE36F5"/>
    <w:rsid w:val="00AE37CF"/>
    <w:rsid w:val="00AE4050"/>
    <w:rsid w:val="00AE4FF2"/>
    <w:rsid w:val="00AE50DD"/>
    <w:rsid w:val="00AE52BF"/>
    <w:rsid w:val="00AE57F7"/>
    <w:rsid w:val="00AE6125"/>
    <w:rsid w:val="00AE6309"/>
    <w:rsid w:val="00AE6AFF"/>
    <w:rsid w:val="00AE7F9B"/>
    <w:rsid w:val="00AF033F"/>
    <w:rsid w:val="00AF07E5"/>
    <w:rsid w:val="00AF0CF4"/>
    <w:rsid w:val="00AF2040"/>
    <w:rsid w:val="00AF301C"/>
    <w:rsid w:val="00AF363E"/>
    <w:rsid w:val="00AF387E"/>
    <w:rsid w:val="00AF4922"/>
    <w:rsid w:val="00AF4AA6"/>
    <w:rsid w:val="00AF594B"/>
    <w:rsid w:val="00AF6D29"/>
    <w:rsid w:val="00AF6D62"/>
    <w:rsid w:val="00B00F2A"/>
    <w:rsid w:val="00B02165"/>
    <w:rsid w:val="00B02871"/>
    <w:rsid w:val="00B02D46"/>
    <w:rsid w:val="00B030AB"/>
    <w:rsid w:val="00B039C7"/>
    <w:rsid w:val="00B03E4E"/>
    <w:rsid w:val="00B04CFC"/>
    <w:rsid w:val="00B05071"/>
    <w:rsid w:val="00B054DE"/>
    <w:rsid w:val="00B05CCC"/>
    <w:rsid w:val="00B05FE2"/>
    <w:rsid w:val="00B06489"/>
    <w:rsid w:val="00B07C2B"/>
    <w:rsid w:val="00B10AF6"/>
    <w:rsid w:val="00B113B9"/>
    <w:rsid w:val="00B11537"/>
    <w:rsid w:val="00B12441"/>
    <w:rsid w:val="00B12445"/>
    <w:rsid w:val="00B12A7A"/>
    <w:rsid w:val="00B12DB5"/>
    <w:rsid w:val="00B13D4A"/>
    <w:rsid w:val="00B13F69"/>
    <w:rsid w:val="00B14ED3"/>
    <w:rsid w:val="00B15258"/>
    <w:rsid w:val="00B16356"/>
    <w:rsid w:val="00B16C9A"/>
    <w:rsid w:val="00B17168"/>
    <w:rsid w:val="00B2009C"/>
    <w:rsid w:val="00B20ED9"/>
    <w:rsid w:val="00B2319E"/>
    <w:rsid w:val="00B233A1"/>
    <w:rsid w:val="00B23786"/>
    <w:rsid w:val="00B24AAF"/>
    <w:rsid w:val="00B2595C"/>
    <w:rsid w:val="00B25EC3"/>
    <w:rsid w:val="00B26142"/>
    <w:rsid w:val="00B269D3"/>
    <w:rsid w:val="00B277D5"/>
    <w:rsid w:val="00B30551"/>
    <w:rsid w:val="00B30FA7"/>
    <w:rsid w:val="00B32A52"/>
    <w:rsid w:val="00B33D5D"/>
    <w:rsid w:val="00B33F8C"/>
    <w:rsid w:val="00B34296"/>
    <w:rsid w:val="00B3521A"/>
    <w:rsid w:val="00B357A6"/>
    <w:rsid w:val="00B35A79"/>
    <w:rsid w:val="00B366F6"/>
    <w:rsid w:val="00B36D34"/>
    <w:rsid w:val="00B41579"/>
    <w:rsid w:val="00B44BA6"/>
    <w:rsid w:val="00B456A5"/>
    <w:rsid w:val="00B46096"/>
    <w:rsid w:val="00B5060E"/>
    <w:rsid w:val="00B512E3"/>
    <w:rsid w:val="00B513F7"/>
    <w:rsid w:val="00B5166B"/>
    <w:rsid w:val="00B5169C"/>
    <w:rsid w:val="00B51BD6"/>
    <w:rsid w:val="00B52C61"/>
    <w:rsid w:val="00B535BF"/>
    <w:rsid w:val="00B5432F"/>
    <w:rsid w:val="00B55066"/>
    <w:rsid w:val="00B56660"/>
    <w:rsid w:val="00B56A6E"/>
    <w:rsid w:val="00B56D9C"/>
    <w:rsid w:val="00B62267"/>
    <w:rsid w:val="00B62728"/>
    <w:rsid w:val="00B62DBA"/>
    <w:rsid w:val="00B640BF"/>
    <w:rsid w:val="00B644D6"/>
    <w:rsid w:val="00B658A4"/>
    <w:rsid w:val="00B65A8C"/>
    <w:rsid w:val="00B65C9D"/>
    <w:rsid w:val="00B65D5A"/>
    <w:rsid w:val="00B66303"/>
    <w:rsid w:val="00B67402"/>
    <w:rsid w:val="00B6771A"/>
    <w:rsid w:val="00B67925"/>
    <w:rsid w:val="00B67AD3"/>
    <w:rsid w:val="00B67F0B"/>
    <w:rsid w:val="00B70767"/>
    <w:rsid w:val="00B70F9B"/>
    <w:rsid w:val="00B71242"/>
    <w:rsid w:val="00B725E3"/>
    <w:rsid w:val="00B72B7A"/>
    <w:rsid w:val="00B72D81"/>
    <w:rsid w:val="00B735A7"/>
    <w:rsid w:val="00B735D0"/>
    <w:rsid w:val="00B74647"/>
    <w:rsid w:val="00B74D9B"/>
    <w:rsid w:val="00B751DF"/>
    <w:rsid w:val="00B808B2"/>
    <w:rsid w:val="00B809DB"/>
    <w:rsid w:val="00B80A27"/>
    <w:rsid w:val="00B84B64"/>
    <w:rsid w:val="00B85F3A"/>
    <w:rsid w:val="00B87E36"/>
    <w:rsid w:val="00B87EFF"/>
    <w:rsid w:val="00B901BB"/>
    <w:rsid w:val="00B92ACC"/>
    <w:rsid w:val="00B93289"/>
    <w:rsid w:val="00B936B4"/>
    <w:rsid w:val="00B94580"/>
    <w:rsid w:val="00B94675"/>
    <w:rsid w:val="00B948C3"/>
    <w:rsid w:val="00B94CC9"/>
    <w:rsid w:val="00B9553A"/>
    <w:rsid w:val="00B9579C"/>
    <w:rsid w:val="00B95809"/>
    <w:rsid w:val="00B95B9A"/>
    <w:rsid w:val="00B961DC"/>
    <w:rsid w:val="00B96206"/>
    <w:rsid w:val="00B962CC"/>
    <w:rsid w:val="00B96565"/>
    <w:rsid w:val="00B96B0E"/>
    <w:rsid w:val="00B974B7"/>
    <w:rsid w:val="00B97864"/>
    <w:rsid w:val="00BA02D6"/>
    <w:rsid w:val="00BA2683"/>
    <w:rsid w:val="00BA4A58"/>
    <w:rsid w:val="00BA4B54"/>
    <w:rsid w:val="00BA4F9F"/>
    <w:rsid w:val="00BA59B7"/>
    <w:rsid w:val="00BA6233"/>
    <w:rsid w:val="00BA6760"/>
    <w:rsid w:val="00BA7315"/>
    <w:rsid w:val="00BA785C"/>
    <w:rsid w:val="00BB16C2"/>
    <w:rsid w:val="00BB2486"/>
    <w:rsid w:val="00BB303D"/>
    <w:rsid w:val="00BB4244"/>
    <w:rsid w:val="00BB521C"/>
    <w:rsid w:val="00BB53B5"/>
    <w:rsid w:val="00BB56AA"/>
    <w:rsid w:val="00BB584D"/>
    <w:rsid w:val="00BB60E2"/>
    <w:rsid w:val="00BB613A"/>
    <w:rsid w:val="00BB693D"/>
    <w:rsid w:val="00BB6FCE"/>
    <w:rsid w:val="00BB7421"/>
    <w:rsid w:val="00BC03C1"/>
    <w:rsid w:val="00BC08B5"/>
    <w:rsid w:val="00BC149A"/>
    <w:rsid w:val="00BC1DFE"/>
    <w:rsid w:val="00BC2F27"/>
    <w:rsid w:val="00BC306C"/>
    <w:rsid w:val="00BC3543"/>
    <w:rsid w:val="00BC42E2"/>
    <w:rsid w:val="00BC5537"/>
    <w:rsid w:val="00BC56BD"/>
    <w:rsid w:val="00BC6C80"/>
    <w:rsid w:val="00BC7140"/>
    <w:rsid w:val="00BC7504"/>
    <w:rsid w:val="00BD070F"/>
    <w:rsid w:val="00BD1A33"/>
    <w:rsid w:val="00BD272B"/>
    <w:rsid w:val="00BD373A"/>
    <w:rsid w:val="00BD3867"/>
    <w:rsid w:val="00BD3A81"/>
    <w:rsid w:val="00BD45C7"/>
    <w:rsid w:val="00BD4BB0"/>
    <w:rsid w:val="00BD57F8"/>
    <w:rsid w:val="00BD5A56"/>
    <w:rsid w:val="00BE0183"/>
    <w:rsid w:val="00BE3551"/>
    <w:rsid w:val="00BE382A"/>
    <w:rsid w:val="00BE3857"/>
    <w:rsid w:val="00BE3AC0"/>
    <w:rsid w:val="00BE3AE8"/>
    <w:rsid w:val="00BE42DA"/>
    <w:rsid w:val="00BE43EA"/>
    <w:rsid w:val="00BE491D"/>
    <w:rsid w:val="00BE4EA3"/>
    <w:rsid w:val="00BE56D9"/>
    <w:rsid w:val="00BE6D83"/>
    <w:rsid w:val="00BE6E92"/>
    <w:rsid w:val="00BE74D1"/>
    <w:rsid w:val="00BE7F28"/>
    <w:rsid w:val="00BF1101"/>
    <w:rsid w:val="00BF2A7E"/>
    <w:rsid w:val="00BF33F7"/>
    <w:rsid w:val="00BF399D"/>
    <w:rsid w:val="00BF3D82"/>
    <w:rsid w:val="00BF50EF"/>
    <w:rsid w:val="00BF5744"/>
    <w:rsid w:val="00BF5A3C"/>
    <w:rsid w:val="00BF5B7A"/>
    <w:rsid w:val="00BF6F75"/>
    <w:rsid w:val="00BF72B5"/>
    <w:rsid w:val="00BF75AE"/>
    <w:rsid w:val="00BF7BCE"/>
    <w:rsid w:val="00C000BB"/>
    <w:rsid w:val="00C01D14"/>
    <w:rsid w:val="00C01FE4"/>
    <w:rsid w:val="00C02ACA"/>
    <w:rsid w:val="00C02C22"/>
    <w:rsid w:val="00C02F93"/>
    <w:rsid w:val="00C03A8C"/>
    <w:rsid w:val="00C03B31"/>
    <w:rsid w:val="00C05429"/>
    <w:rsid w:val="00C05456"/>
    <w:rsid w:val="00C05571"/>
    <w:rsid w:val="00C06FC0"/>
    <w:rsid w:val="00C07AD8"/>
    <w:rsid w:val="00C115CF"/>
    <w:rsid w:val="00C11894"/>
    <w:rsid w:val="00C12B61"/>
    <w:rsid w:val="00C138B1"/>
    <w:rsid w:val="00C13952"/>
    <w:rsid w:val="00C14C3A"/>
    <w:rsid w:val="00C14CC5"/>
    <w:rsid w:val="00C150D9"/>
    <w:rsid w:val="00C1559C"/>
    <w:rsid w:val="00C15F63"/>
    <w:rsid w:val="00C1658A"/>
    <w:rsid w:val="00C16AC6"/>
    <w:rsid w:val="00C173E4"/>
    <w:rsid w:val="00C17458"/>
    <w:rsid w:val="00C20124"/>
    <w:rsid w:val="00C20C78"/>
    <w:rsid w:val="00C2144C"/>
    <w:rsid w:val="00C2230B"/>
    <w:rsid w:val="00C22766"/>
    <w:rsid w:val="00C22F2D"/>
    <w:rsid w:val="00C25531"/>
    <w:rsid w:val="00C25ADA"/>
    <w:rsid w:val="00C25F8E"/>
    <w:rsid w:val="00C2699C"/>
    <w:rsid w:val="00C26BDE"/>
    <w:rsid w:val="00C2728C"/>
    <w:rsid w:val="00C306BC"/>
    <w:rsid w:val="00C30EEF"/>
    <w:rsid w:val="00C313CA"/>
    <w:rsid w:val="00C32062"/>
    <w:rsid w:val="00C32B35"/>
    <w:rsid w:val="00C33458"/>
    <w:rsid w:val="00C34561"/>
    <w:rsid w:val="00C34592"/>
    <w:rsid w:val="00C354C3"/>
    <w:rsid w:val="00C36342"/>
    <w:rsid w:val="00C372E2"/>
    <w:rsid w:val="00C3730B"/>
    <w:rsid w:val="00C373FB"/>
    <w:rsid w:val="00C37AD6"/>
    <w:rsid w:val="00C37FBA"/>
    <w:rsid w:val="00C421F9"/>
    <w:rsid w:val="00C42269"/>
    <w:rsid w:val="00C424B2"/>
    <w:rsid w:val="00C43883"/>
    <w:rsid w:val="00C451D1"/>
    <w:rsid w:val="00C4546A"/>
    <w:rsid w:val="00C471CA"/>
    <w:rsid w:val="00C50C84"/>
    <w:rsid w:val="00C51592"/>
    <w:rsid w:val="00C51E14"/>
    <w:rsid w:val="00C52714"/>
    <w:rsid w:val="00C55EE2"/>
    <w:rsid w:val="00C5680D"/>
    <w:rsid w:val="00C5735F"/>
    <w:rsid w:val="00C5780E"/>
    <w:rsid w:val="00C57BFE"/>
    <w:rsid w:val="00C57F03"/>
    <w:rsid w:val="00C60593"/>
    <w:rsid w:val="00C60644"/>
    <w:rsid w:val="00C60E8D"/>
    <w:rsid w:val="00C61316"/>
    <w:rsid w:val="00C622EC"/>
    <w:rsid w:val="00C624E7"/>
    <w:rsid w:val="00C62FE2"/>
    <w:rsid w:val="00C6340B"/>
    <w:rsid w:val="00C63766"/>
    <w:rsid w:val="00C64689"/>
    <w:rsid w:val="00C65526"/>
    <w:rsid w:val="00C6559A"/>
    <w:rsid w:val="00C65B85"/>
    <w:rsid w:val="00C665D5"/>
    <w:rsid w:val="00C710A2"/>
    <w:rsid w:val="00C71207"/>
    <w:rsid w:val="00C71BE6"/>
    <w:rsid w:val="00C72017"/>
    <w:rsid w:val="00C72AD4"/>
    <w:rsid w:val="00C72D97"/>
    <w:rsid w:val="00C73316"/>
    <w:rsid w:val="00C737D6"/>
    <w:rsid w:val="00C73D49"/>
    <w:rsid w:val="00C7554F"/>
    <w:rsid w:val="00C759FE"/>
    <w:rsid w:val="00C75A20"/>
    <w:rsid w:val="00C75E31"/>
    <w:rsid w:val="00C76ECE"/>
    <w:rsid w:val="00C778C6"/>
    <w:rsid w:val="00C80B43"/>
    <w:rsid w:val="00C8197C"/>
    <w:rsid w:val="00C828EB"/>
    <w:rsid w:val="00C82F28"/>
    <w:rsid w:val="00C862C7"/>
    <w:rsid w:val="00C878B6"/>
    <w:rsid w:val="00C87ED4"/>
    <w:rsid w:val="00C9075E"/>
    <w:rsid w:val="00C908E8"/>
    <w:rsid w:val="00C9121D"/>
    <w:rsid w:val="00C91549"/>
    <w:rsid w:val="00C92068"/>
    <w:rsid w:val="00C92A79"/>
    <w:rsid w:val="00C92F80"/>
    <w:rsid w:val="00C943A3"/>
    <w:rsid w:val="00C94BFD"/>
    <w:rsid w:val="00C94FE5"/>
    <w:rsid w:val="00C9514E"/>
    <w:rsid w:val="00C954B1"/>
    <w:rsid w:val="00C96094"/>
    <w:rsid w:val="00C96C9A"/>
    <w:rsid w:val="00C979B9"/>
    <w:rsid w:val="00CA219E"/>
    <w:rsid w:val="00CA36B0"/>
    <w:rsid w:val="00CA373B"/>
    <w:rsid w:val="00CA3D0F"/>
    <w:rsid w:val="00CA40B4"/>
    <w:rsid w:val="00CA4F52"/>
    <w:rsid w:val="00CA5B41"/>
    <w:rsid w:val="00CA7313"/>
    <w:rsid w:val="00CA736B"/>
    <w:rsid w:val="00CA7ED3"/>
    <w:rsid w:val="00CB07B9"/>
    <w:rsid w:val="00CB0BFE"/>
    <w:rsid w:val="00CB0C3B"/>
    <w:rsid w:val="00CB172F"/>
    <w:rsid w:val="00CB1F48"/>
    <w:rsid w:val="00CB2533"/>
    <w:rsid w:val="00CB37C4"/>
    <w:rsid w:val="00CB39ED"/>
    <w:rsid w:val="00CB4BEF"/>
    <w:rsid w:val="00CB5677"/>
    <w:rsid w:val="00CB6375"/>
    <w:rsid w:val="00CB66F6"/>
    <w:rsid w:val="00CB6DE9"/>
    <w:rsid w:val="00CB6E07"/>
    <w:rsid w:val="00CB71CA"/>
    <w:rsid w:val="00CB7659"/>
    <w:rsid w:val="00CC05F0"/>
    <w:rsid w:val="00CC0D90"/>
    <w:rsid w:val="00CC14DA"/>
    <w:rsid w:val="00CC15F3"/>
    <w:rsid w:val="00CC2E48"/>
    <w:rsid w:val="00CC2E5A"/>
    <w:rsid w:val="00CC453C"/>
    <w:rsid w:val="00CD10F3"/>
    <w:rsid w:val="00CD3896"/>
    <w:rsid w:val="00CD454A"/>
    <w:rsid w:val="00CD4ACB"/>
    <w:rsid w:val="00CD4C09"/>
    <w:rsid w:val="00CD52BA"/>
    <w:rsid w:val="00CD5E3F"/>
    <w:rsid w:val="00CD6028"/>
    <w:rsid w:val="00CD68C4"/>
    <w:rsid w:val="00CD6C5C"/>
    <w:rsid w:val="00CE01D3"/>
    <w:rsid w:val="00CE0663"/>
    <w:rsid w:val="00CE0A16"/>
    <w:rsid w:val="00CE0C16"/>
    <w:rsid w:val="00CE130B"/>
    <w:rsid w:val="00CE1EB9"/>
    <w:rsid w:val="00CE242D"/>
    <w:rsid w:val="00CE2C30"/>
    <w:rsid w:val="00CE5096"/>
    <w:rsid w:val="00CE5269"/>
    <w:rsid w:val="00CE5483"/>
    <w:rsid w:val="00CE5F3A"/>
    <w:rsid w:val="00CE6487"/>
    <w:rsid w:val="00CE69D7"/>
    <w:rsid w:val="00CE70B4"/>
    <w:rsid w:val="00CF0793"/>
    <w:rsid w:val="00CF13D9"/>
    <w:rsid w:val="00CF242B"/>
    <w:rsid w:val="00CF5508"/>
    <w:rsid w:val="00CF5B21"/>
    <w:rsid w:val="00CF6B4E"/>
    <w:rsid w:val="00CF6D25"/>
    <w:rsid w:val="00CF78BF"/>
    <w:rsid w:val="00D01228"/>
    <w:rsid w:val="00D02270"/>
    <w:rsid w:val="00D0272E"/>
    <w:rsid w:val="00D0282D"/>
    <w:rsid w:val="00D031F7"/>
    <w:rsid w:val="00D03B6E"/>
    <w:rsid w:val="00D048E7"/>
    <w:rsid w:val="00D04B79"/>
    <w:rsid w:val="00D04C9F"/>
    <w:rsid w:val="00D04FFE"/>
    <w:rsid w:val="00D0517D"/>
    <w:rsid w:val="00D06125"/>
    <w:rsid w:val="00D06E8E"/>
    <w:rsid w:val="00D075B8"/>
    <w:rsid w:val="00D07C6D"/>
    <w:rsid w:val="00D10678"/>
    <w:rsid w:val="00D119FD"/>
    <w:rsid w:val="00D11C98"/>
    <w:rsid w:val="00D1329D"/>
    <w:rsid w:val="00D1564D"/>
    <w:rsid w:val="00D17303"/>
    <w:rsid w:val="00D17439"/>
    <w:rsid w:val="00D20557"/>
    <w:rsid w:val="00D206E8"/>
    <w:rsid w:val="00D21EF5"/>
    <w:rsid w:val="00D22206"/>
    <w:rsid w:val="00D23E82"/>
    <w:rsid w:val="00D242F4"/>
    <w:rsid w:val="00D246FF"/>
    <w:rsid w:val="00D261FA"/>
    <w:rsid w:val="00D268BC"/>
    <w:rsid w:val="00D26B05"/>
    <w:rsid w:val="00D26C33"/>
    <w:rsid w:val="00D26D05"/>
    <w:rsid w:val="00D276EC"/>
    <w:rsid w:val="00D27D70"/>
    <w:rsid w:val="00D30F63"/>
    <w:rsid w:val="00D31313"/>
    <w:rsid w:val="00D31AC9"/>
    <w:rsid w:val="00D31E48"/>
    <w:rsid w:val="00D32F0A"/>
    <w:rsid w:val="00D3364F"/>
    <w:rsid w:val="00D33EB1"/>
    <w:rsid w:val="00D33FE5"/>
    <w:rsid w:val="00D34331"/>
    <w:rsid w:val="00D344D1"/>
    <w:rsid w:val="00D34F27"/>
    <w:rsid w:val="00D36114"/>
    <w:rsid w:val="00D368B4"/>
    <w:rsid w:val="00D37C65"/>
    <w:rsid w:val="00D37D04"/>
    <w:rsid w:val="00D40226"/>
    <w:rsid w:val="00D40520"/>
    <w:rsid w:val="00D40A07"/>
    <w:rsid w:val="00D40E09"/>
    <w:rsid w:val="00D41480"/>
    <w:rsid w:val="00D41502"/>
    <w:rsid w:val="00D43D9B"/>
    <w:rsid w:val="00D4428A"/>
    <w:rsid w:val="00D4446C"/>
    <w:rsid w:val="00D456EE"/>
    <w:rsid w:val="00D46546"/>
    <w:rsid w:val="00D46570"/>
    <w:rsid w:val="00D46C0A"/>
    <w:rsid w:val="00D474AA"/>
    <w:rsid w:val="00D47797"/>
    <w:rsid w:val="00D5087B"/>
    <w:rsid w:val="00D517F2"/>
    <w:rsid w:val="00D51EA7"/>
    <w:rsid w:val="00D53400"/>
    <w:rsid w:val="00D53873"/>
    <w:rsid w:val="00D5450E"/>
    <w:rsid w:val="00D547DD"/>
    <w:rsid w:val="00D55071"/>
    <w:rsid w:val="00D566E2"/>
    <w:rsid w:val="00D56934"/>
    <w:rsid w:val="00D56B09"/>
    <w:rsid w:val="00D602C8"/>
    <w:rsid w:val="00D61370"/>
    <w:rsid w:val="00D629E2"/>
    <w:rsid w:val="00D635B9"/>
    <w:rsid w:val="00D653EB"/>
    <w:rsid w:val="00D658EE"/>
    <w:rsid w:val="00D664DF"/>
    <w:rsid w:val="00D6672B"/>
    <w:rsid w:val="00D66ED8"/>
    <w:rsid w:val="00D67762"/>
    <w:rsid w:val="00D677D0"/>
    <w:rsid w:val="00D70713"/>
    <w:rsid w:val="00D707E9"/>
    <w:rsid w:val="00D70EB9"/>
    <w:rsid w:val="00D71A8A"/>
    <w:rsid w:val="00D71DFE"/>
    <w:rsid w:val="00D72A09"/>
    <w:rsid w:val="00D73CA3"/>
    <w:rsid w:val="00D749ED"/>
    <w:rsid w:val="00D74D9B"/>
    <w:rsid w:val="00D77946"/>
    <w:rsid w:val="00D77A2F"/>
    <w:rsid w:val="00D8019B"/>
    <w:rsid w:val="00D80935"/>
    <w:rsid w:val="00D80D7F"/>
    <w:rsid w:val="00D82B07"/>
    <w:rsid w:val="00D8350B"/>
    <w:rsid w:val="00D8388F"/>
    <w:rsid w:val="00D83984"/>
    <w:rsid w:val="00D84FB8"/>
    <w:rsid w:val="00D8602C"/>
    <w:rsid w:val="00D8673E"/>
    <w:rsid w:val="00D867EC"/>
    <w:rsid w:val="00D8688D"/>
    <w:rsid w:val="00D86A13"/>
    <w:rsid w:val="00D8767F"/>
    <w:rsid w:val="00D87E84"/>
    <w:rsid w:val="00D90337"/>
    <w:rsid w:val="00D912B5"/>
    <w:rsid w:val="00D92D17"/>
    <w:rsid w:val="00D92F22"/>
    <w:rsid w:val="00D934FB"/>
    <w:rsid w:val="00D94106"/>
    <w:rsid w:val="00D95D5F"/>
    <w:rsid w:val="00D973F7"/>
    <w:rsid w:val="00D97977"/>
    <w:rsid w:val="00D97C98"/>
    <w:rsid w:val="00DA0094"/>
    <w:rsid w:val="00DA24F9"/>
    <w:rsid w:val="00DA2BF3"/>
    <w:rsid w:val="00DA39DB"/>
    <w:rsid w:val="00DA3E34"/>
    <w:rsid w:val="00DA5385"/>
    <w:rsid w:val="00DA5542"/>
    <w:rsid w:val="00DA609F"/>
    <w:rsid w:val="00DA617E"/>
    <w:rsid w:val="00DA7341"/>
    <w:rsid w:val="00DB0444"/>
    <w:rsid w:val="00DB11E0"/>
    <w:rsid w:val="00DB14C6"/>
    <w:rsid w:val="00DB1745"/>
    <w:rsid w:val="00DB1E53"/>
    <w:rsid w:val="00DB1F59"/>
    <w:rsid w:val="00DB2847"/>
    <w:rsid w:val="00DB5F8F"/>
    <w:rsid w:val="00DB61D2"/>
    <w:rsid w:val="00DB677D"/>
    <w:rsid w:val="00DC1646"/>
    <w:rsid w:val="00DC1D4D"/>
    <w:rsid w:val="00DC359F"/>
    <w:rsid w:val="00DC38CE"/>
    <w:rsid w:val="00DC3AAF"/>
    <w:rsid w:val="00DC3ADD"/>
    <w:rsid w:val="00DC3B6F"/>
    <w:rsid w:val="00DC3C89"/>
    <w:rsid w:val="00DC3C96"/>
    <w:rsid w:val="00DC5193"/>
    <w:rsid w:val="00DC526B"/>
    <w:rsid w:val="00DC54CA"/>
    <w:rsid w:val="00DC564B"/>
    <w:rsid w:val="00DC56E7"/>
    <w:rsid w:val="00DC5AFA"/>
    <w:rsid w:val="00DC6FA3"/>
    <w:rsid w:val="00DC7685"/>
    <w:rsid w:val="00DD1041"/>
    <w:rsid w:val="00DD1465"/>
    <w:rsid w:val="00DD202B"/>
    <w:rsid w:val="00DD27CB"/>
    <w:rsid w:val="00DD354D"/>
    <w:rsid w:val="00DD37FE"/>
    <w:rsid w:val="00DD3839"/>
    <w:rsid w:val="00DD404D"/>
    <w:rsid w:val="00DD421C"/>
    <w:rsid w:val="00DD4285"/>
    <w:rsid w:val="00DD430B"/>
    <w:rsid w:val="00DD4326"/>
    <w:rsid w:val="00DD4739"/>
    <w:rsid w:val="00DD5FF8"/>
    <w:rsid w:val="00DD6A9F"/>
    <w:rsid w:val="00DD7E8B"/>
    <w:rsid w:val="00DE1316"/>
    <w:rsid w:val="00DE16A2"/>
    <w:rsid w:val="00DE27EF"/>
    <w:rsid w:val="00DE2926"/>
    <w:rsid w:val="00DE3753"/>
    <w:rsid w:val="00DE5BDA"/>
    <w:rsid w:val="00DE7305"/>
    <w:rsid w:val="00DE78C0"/>
    <w:rsid w:val="00DF143F"/>
    <w:rsid w:val="00DF174A"/>
    <w:rsid w:val="00DF1EDD"/>
    <w:rsid w:val="00DF2986"/>
    <w:rsid w:val="00DF2A37"/>
    <w:rsid w:val="00DF3298"/>
    <w:rsid w:val="00DF4625"/>
    <w:rsid w:val="00DF47C9"/>
    <w:rsid w:val="00DF52E6"/>
    <w:rsid w:val="00E00904"/>
    <w:rsid w:val="00E013D7"/>
    <w:rsid w:val="00E02950"/>
    <w:rsid w:val="00E032A2"/>
    <w:rsid w:val="00E051C6"/>
    <w:rsid w:val="00E05EC1"/>
    <w:rsid w:val="00E0680E"/>
    <w:rsid w:val="00E06862"/>
    <w:rsid w:val="00E06A20"/>
    <w:rsid w:val="00E06C16"/>
    <w:rsid w:val="00E0726E"/>
    <w:rsid w:val="00E077CD"/>
    <w:rsid w:val="00E07A47"/>
    <w:rsid w:val="00E07F5C"/>
    <w:rsid w:val="00E10A40"/>
    <w:rsid w:val="00E12AF1"/>
    <w:rsid w:val="00E137CB"/>
    <w:rsid w:val="00E142A6"/>
    <w:rsid w:val="00E14413"/>
    <w:rsid w:val="00E14D0D"/>
    <w:rsid w:val="00E15C86"/>
    <w:rsid w:val="00E167A1"/>
    <w:rsid w:val="00E17EF7"/>
    <w:rsid w:val="00E202BA"/>
    <w:rsid w:val="00E20464"/>
    <w:rsid w:val="00E20475"/>
    <w:rsid w:val="00E222B2"/>
    <w:rsid w:val="00E2241E"/>
    <w:rsid w:val="00E23174"/>
    <w:rsid w:val="00E23496"/>
    <w:rsid w:val="00E23620"/>
    <w:rsid w:val="00E24CC4"/>
    <w:rsid w:val="00E25453"/>
    <w:rsid w:val="00E268D3"/>
    <w:rsid w:val="00E26A26"/>
    <w:rsid w:val="00E27B09"/>
    <w:rsid w:val="00E27B5C"/>
    <w:rsid w:val="00E30837"/>
    <w:rsid w:val="00E30B46"/>
    <w:rsid w:val="00E311AE"/>
    <w:rsid w:val="00E321B0"/>
    <w:rsid w:val="00E33C4F"/>
    <w:rsid w:val="00E34669"/>
    <w:rsid w:val="00E35BEB"/>
    <w:rsid w:val="00E3644B"/>
    <w:rsid w:val="00E36F33"/>
    <w:rsid w:val="00E37692"/>
    <w:rsid w:val="00E379D4"/>
    <w:rsid w:val="00E4091B"/>
    <w:rsid w:val="00E412FA"/>
    <w:rsid w:val="00E418BA"/>
    <w:rsid w:val="00E42E84"/>
    <w:rsid w:val="00E42F7F"/>
    <w:rsid w:val="00E4348A"/>
    <w:rsid w:val="00E449B6"/>
    <w:rsid w:val="00E44A60"/>
    <w:rsid w:val="00E44B61"/>
    <w:rsid w:val="00E44E26"/>
    <w:rsid w:val="00E45889"/>
    <w:rsid w:val="00E45DEB"/>
    <w:rsid w:val="00E461E9"/>
    <w:rsid w:val="00E461EA"/>
    <w:rsid w:val="00E46F02"/>
    <w:rsid w:val="00E502F3"/>
    <w:rsid w:val="00E505D4"/>
    <w:rsid w:val="00E50F17"/>
    <w:rsid w:val="00E50F9D"/>
    <w:rsid w:val="00E52485"/>
    <w:rsid w:val="00E528B0"/>
    <w:rsid w:val="00E532D2"/>
    <w:rsid w:val="00E5377D"/>
    <w:rsid w:val="00E538F1"/>
    <w:rsid w:val="00E5393B"/>
    <w:rsid w:val="00E55A5B"/>
    <w:rsid w:val="00E55F8E"/>
    <w:rsid w:val="00E566CC"/>
    <w:rsid w:val="00E569E6"/>
    <w:rsid w:val="00E56BEB"/>
    <w:rsid w:val="00E5713E"/>
    <w:rsid w:val="00E578DD"/>
    <w:rsid w:val="00E6198A"/>
    <w:rsid w:val="00E62568"/>
    <w:rsid w:val="00E6286A"/>
    <w:rsid w:val="00E6452B"/>
    <w:rsid w:val="00E64E43"/>
    <w:rsid w:val="00E65C21"/>
    <w:rsid w:val="00E65E5D"/>
    <w:rsid w:val="00E6601D"/>
    <w:rsid w:val="00E67354"/>
    <w:rsid w:val="00E70D77"/>
    <w:rsid w:val="00E711DA"/>
    <w:rsid w:val="00E716B2"/>
    <w:rsid w:val="00E71804"/>
    <w:rsid w:val="00E71A86"/>
    <w:rsid w:val="00E7210A"/>
    <w:rsid w:val="00E73038"/>
    <w:rsid w:val="00E732B3"/>
    <w:rsid w:val="00E75145"/>
    <w:rsid w:val="00E761F7"/>
    <w:rsid w:val="00E7622E"/>
    <w:rsid w:val="00E76338"/>
    <w:rsid w:val="00E76AB3"/>
    <w:rsid w:val="00E76E9F"/>
    <w:rsid w:val="00E77161"/>
    <w:rsid w:val="00E7728A"/>
    <w:rsid w:val="00E7740C"/>
    <w:rsid w:val="00E77C62"/>
    <w:rsid w:val="00E8072A"/>
    <w:rsid w:val="00E81B99"/>
    <w:rsid w:val="00E82549"/>
    <w:rsid w:val="00E825FB"/>
    <w:rsid w:val="00E82743"/>
    <w:rsid w:val="00E82B30"/>
    <w:rsid w:val="00E83550"/>
    <w:rsid w:val="00E837EF"/>
    <w:rsid w:val="00E8410A"/>
    <w:rsid w:val="00E85535"/>
    <w:rsid w:val="00E85DE0"/>
    <w:rsid w:val="00E85F30"/>
    <w:rsid w:val="00E8701F"/>
    <w:rsid w:val="00E872E8"/>
    <w:rsid w:val="00E87A03"/>
    <w:rsid w:val="00E90BEC"/>
    <w:rsid w:val="00E92183"/>
    <w:rsid w:val="00E927C0"/>
    <w:rsid w:val="00E935E8"/>
    <w:rsid w:val="00E9378F"/>
    <w:rsid w:val="00E94BBD"/>
    <w:rsid w:val="00E9539E"/>
    <w:rsid w:val="00E95BC9"/>
    <w:rsid w:val="00E95DA0"/>
    <w:rsid w:val="00E96A6C"/>
    <w:rsid w:val="00E96CE8"/>
    <w:rsid w:val="00EA01E8"/>
    <w:rsid w:val="00EA041B"/>
    <w:rsid w:val="00EA09A3"/>
    <w:rsid w:val="00EA0DD0"/>
    <w:rsid w:val="00EA20CA"/>
    <w:rsid w:val="00EA2285"/>
    <w:rsid w:val="00EA645E"/>
    <w:rsid w:val="00EA7D18"/>
    <w:rsid w:val="00EB11D6"/>
    <w:rsid w:val="00EB1C64"/>
    <w:rsid w:val="00EB3DA8"/>
    <w:rsid w:val="00EB424A"/>
    <w:rsid w:val="00EB4274"/>
    <w:rsid w:val="00EB4C80"/>
    <w:rsid w:val="00EB5302"/>
    <w:rsid w:val="00EB61F7"/>
    <w:rsid w:val="00EB6A0C"/>
    <w:rsid w:val="00EB75BB"/>
    <w:rsid w:val="00EC00D7"/>
    <w:rsid w:val="00EC03CB"/>
    <w:rsid w:val="00EC082C"/>
    <w:rsid w:val="00EC13C3"/>
    <w:rsid w:val="00EC3815"/>
    <w:rsid w:val="00EC3D1F"/>
    <w:rsid w:val="00EC3EA8"/>
    <w:rsid w:val="00EC5376"/>
    <w:rsid w:val="00EC56BB"/>
    <w:rsid w:val="00EC6340"/>
    <w:rsid w:val="00EC6913"/>
    <w:rsid w:val="00EC6E02"/>
    <w:rsid w:val="00EC74D6"/>
    <w:rsid w:val="00EC7F08"/>
    <w:rsid w:val="00ED062F"/>
    <w:rsid w:val="00ED0901"/>
    <w:rsid w:val="00ED1585"/>
    <w:rsid w:val="00ED1731"/>
    <w:rsid w:val="00ED1BE3"/>
    <w:rsid w:val="00ED2057"/>
    <w:rsid w:val="00ED32AB"/>
    <w:rsid w:val="00ED44F2"/>
    <w:rsid w:val="00ED4823"/>
    <w:rsid w:val="00ED5A92"/>
    <w:rsid w:val="00ED5DE8"/>
    <w:rsid w:val="00EE046A"/>
    <w:rsid w:val="00EE13D3"/>
    <w:rsid w:val="00EE1E09"/>
    <w:rsid w:val="00EE2DC7"/>
    <w:rsid w:val="00EE3399"/>
    <w:rsid w:val="00EE34DB"/>
    <w:rsid w:val="00EE4982"/>
    <w:rsid w:val="00EE73ED"/>
    <w:rsid w:val="00EE7491"/>
    <w:rsid w:val="00EE7BCE"/>
    <w:rsid w:val="00EE7DA9"/>
    <w:rsid w:val="00EF03F1"/>
    <w:rsid w:val="00EF0961"/>
    <w:rsid w:val="00EF13FC"/>
    <w:rsid w:val="00EF15F6"/>
    <w:rsid w:val="00EF2556"/>
    <w:rsid w:val="00EF2BF1"/>
    <w:rsid w:val="00EF333A"/>
    <w:rsid w:val="00EF697A"/>
    <w:rsid w:val="00EF6CF1"/>
    <w:rsid w:val="00EF714D"/>
    <w:rsid w:val="00EF77C6"/>
    <w:rsid w:val="00EF7C80"/>
    <w:rsid w:val="00EF7CF8"/>
    <w:rsid w:val="00EF7D2C"/>
    <w:rsid w:val="00EF7F79"/>
    <w:rsid w:val="00F00AD1"/>
    <w:rsid w:val="00F00B61"/>
    <w:rsid w:val="00F01146"/>
    <w:rsid w:val="00F01832"/>
    <w:rsid w:val="00F02492"/>
    <w:rsid w:val="00F02753"/>
    <w:rsid w:val="00F02904"/>
    <w:rsid w:val="00F02EFF"/>
    <w:rsid w:val="00F03C1D"/>
    <w:rsid w:val="00F05C9C"/>
    <w:rsid w:val="00F062EF"/>
    <w:rsid w:val="00F06371"/>
    <w:rsid w:val="00F117B0"/>
    <w:rsid w:val="00F11B21"/>
    <w:rsid w:val="00F124D1"/>
    <w:rsid w:val="00F13795"/>
    <w:rsid w:val="00F13D87"/>
    <w:rsid w:val="00F153C3"/>
    <w:rsid w:val="00F1599C"/>
    <w:rsid w:val="00F159BB"/>
    <w:rsid w:val="00F164E0"/>
    <w:rsid w:val="00F16B9A"/>
    <w:rsid w:val="00F20DBA"/>
    <w:rsid w:val="00F2101E"/>
    <w:rsid w:val="00F22A38"/>
    <w:rsid w:val="00F24330"/>
    <w:rsid w:val="00F24FB7"/>
    <w:rsid w:val="00F26E1A"/>
    <w:rsid w:val="00F2745F"/>
    <w:rsid w:val="00F30C31"/>
    <w:rsid w:val="00F312D9"/>
    <w:rsid w:val="00F31353"/>
    <w:rsid w:val="00F31701"/>
    <w:rsid w:val="00F33325"/>
    <w:rsid w:val="00F33542"/>
    <w:rsid w:val="00F33A8E"/>
    <w:rsid w:val="00F3617F"/>
    <w:rsid w:val="00F36536"/>
    <w:rsid w:val="00F3655B"/>
    <w:rsid w:val="00F377DD"/>
    <w:rsid w:val="00F40151"/>
    <w:rsid w:val="00F40E43"/>
    <w:rsid w:val="00F41D09"/>
    <w:rsid w:val="00F42C67"/>
    <w:rsid w:val="00F43027"/>
    <w:rsid w:val="00F430AB"/>
    <w:rsid w:val="00F43AA3"/>
    <w:rsid w:val="00F44609"/>
    <w:rsid w:val="00F44F10"/>
    <w:rsid w:val="00F46359"/>
    <w:rsid w:val="00F46A38"/>
    <w:rsid w:val="00F471EE"/>
    <w:rsid w:val="00F5056B"/>
    <w:rsid w:val="00F5099B"/>
    <w:rsid w:val="00F51149"/>
    <w:rsid w:val="00F51160"/>
    <w:rsid w:val="00F53032"/>
    <w:rsid w:val="00F53851"/>
    <w:rsid w:val="00F54126"/>
    <w:rsid w:val="00F54D55"/>
    <w:rsid w:val="00F554F6"/>
    <w:rsid w:val="00F5687B"/>
    <w:rsid w:val="00F56BCC"/>
    <w:rsid w:val="00F57E20"/>
    <w:rsid w:val="00F60844"/>
    <w:rsid w:val="00F6125B"/>
    <w:rsid w:val="00F61425"/>
    <w:rsid w:val="00F61432"/>
    <w:rsid w:val="00F61699"/>
    <w:rsid w:val="00F61C75"/>
    <w:rsid w:val="00F61FD3"/>
    <w:rsid w:val="00F62043"/>
    <w:rsid w:val="00F6246F"/>
    <w:rsid w:val="00F634CA"/>
    <w:rsid w:val="00F63B17"/>
    <w:rsid w:val="00F63E6E"/>
    <w:rsid w:val="00F64669"/>
    <w:rsid w:val="00F64F6E"/>
    <w:rsid w:val="00F666E9"/>
    <w:rsid w:val="00F66B35"/>
    <w:rsid w:val="00F67B16"/>
    <w:rsid w:val="00F7003D"/>
    <w:rsid w:val="00F71DB4"/>
    <w:rsid w:val="00F72010"/>
    <w:rsid w:val="00F7253B"/>
    <w:rsid w:val="00F7299B"/>
    <w:rsid w:val="00F7401D"/>
    <w:rsid w:val="00F742E9"/>
    <w:rsid w:val="00F74341"/>
    <w:rsid w:val="00F7498D"/>
    <w:rsid w:val="00F74B08"/>
    <w:rsid w:val="00F7542B"/>
    <w:rsid w:val="00F76D66"/>
    <w:rsid w:val="00F77A3D"/>
    <w:rsid w:val="00F77BB2"/>
    <w:rsid w:val="00F80A23"/>
    <w:rsid w:val="00F80BA0"/>
    <w:rsid w:val="00F80C5D"/>
    <w:rsid w:val="00F831BA"/>
    <w:rsid w:val="00F83666"/>
    <w:rsid w:val="00F83B3D"/>
    <w:rsid w:val="00F83F44"/>
    <w:rsid w:val="00F84211"/>
    <w:rsid w:val="00F84B2D"/>
    <w:rsid w:val="00F84B5F"/>
    <w:rsid w:val="00F859EC"/>
    <w:rsid w:val="00F86528"/>
    <w:rsid w:val="00F86C0D"/>
    <w:rsid w:val="00F87677"/>
    <w:rsid w:val="00F9264E"/>
    <w:rsid w:val="00F92A95"/>
    <w:rsid w:val="00F95C36"/>
    <w:rsid w:val="00F96073"/>
    <w:rsid w:val="00F966DA"/>
    <w:rsid w:val="00F96DD6"/>
    <w:rsid w:val="00F96E70"/>
    <w:rsid w:val="00FA1CC7"/>
    <w:rsid w:val="00FA4197"/>
    <w:rsid w:val="00FA7296"/>
    <w:rsid w:val="00FA78D6"/>
    <w:rsid w:val="00FB0F8A"/>
    <w:rsid w:val="00FB1376"/>
    <w:rsid w:val="00FB13C2"/>
    <w:rsid w:val="00FB3F50"/>
    <w:rsid w:val="00FB40AF"/>
    <w:rsid w:val="00FB4EAA"/>
    <w:rsid w:val="00FB54DA"/>
    <w:rsid w:val="00FB64E3"/>
    <w:rsid w:val="00FB6A58"/>
    <w:rsid w:val="00FB7F1E"/>
    <w:rsid w:val="00FC0651"/>
    <w:rsid w:val="00FC14ED"/>
    <w:rsid w:val="00FC1B0B"/>
    <w:rsid w:val="00FC1F1C"/>
    <w:rsid w:val="00FC2015"/>
    <w:rsid w:val="00FC25BF"/>
    <w:rsid w:val="00FC27DE"/>
    <w:rsid w:val="00FC2D5D"/>
    <w:rsid w:val="00FC3EB3"/>
    <w:rsid w:val="00FC4B3C"/>
    <w:rsid w:val="00FC575A"/>
    <w:rsid w:val="00FD0236"/>
    <w:rsid w:val="00FD083F"/>
    <w:rsid w:val="00FD1445"/>
    <w:rsid w:val="00FD1F14"/>
    <w:rsid w:val="00FD2D35"/>
    <w:rsid w:val="00FD397A"/>
    <w:rsid w:val="00FD3ABF"/>
    <w:rsid w:val="00FD513F"/>
    <w:rsid w:val="00FD5708"/>
    <w:rsid w:val="00FD5F1D"/>
    <w:rsid w:val="00FD64ED"/>
    <w:rsid w:val="00FE0E1A"/>
    <w:rsid w:val="00FE1BCA"/>
    <w:rsid w:val="00FE1DAB"/>
    <w:rsid w:val="00FE38F0"/>
    <w:rsid w:val="00FE3C77"/>
    <w:rsid w:val="00FE3E7F"/>
    <w:rsid w:val="00FE4CEF"/>
    <w:rsid w:val="00FE4F37"/>
    <w:rsid w:val="00FE5519"/>
    <w:rsid w:val="00FE6781"/>
    <w:rsid w:val="00FF0DEC"/>
    <w:rsid w:val="00FF0E76"/>
    <w:rsid w:val="00FF1160"/>
    <w:rsid w:val="00FF1179"/>
    <w:rsid w:val="00FF1B4D"/>
    <w:rsid w:val="00FF1BCE"/>
    <w:rsid w:val="00FF3CFC"/>
    <w:rsid w:val="00FF506A"/>
    <w:rsid w:val="00FF5469"/>
    <w:rsid w:val="00FF5834"/>
    <w:rsid w:val="00FF59BD"/>
    <w:rsid w:val="00FF7A77"/>
    <w:rsid w:val="00FF7F6E"/>
    <w:rsid w:val="014ED377"/>
    <w:rsid w:val="01884AEF"/>
    <w:rsid w:val="024101EE"/>
    <w:rsid w:val="02415D4F"/>
    <w:rsid w:val="029301FB"/>
    <w:rsid w:val="02A06138"/>
    <w:rsid w:val="02E7D7DF"/>
    <w:rsid w:val="03241B50"/>
    <w:rsid w:val="03D5AAD3"/>
    <w:rsid w:val="046B4C73"/>
    <w:rsid w:val="04BB5060"/>
    <w:rsid w:val="04BFEBB1"/>
    <w:rsid w:val="0501BA47"/>
    <w:rsid w:val="051ABD95"/>
    <w:rsid w:val="0529B486"/>
    <w:rsid w:val="05313AFB"/>
    <w:rsid w:val="054EF047"/>
    <w:rsid w:val="057922E3"/>
    <w:rsid w:val="05EF46E4"/>
    <w:rsid w:val="065BBC12"/>
    <w:rsid w:val="068A9189"/>
    <w:rsid w:val="06D55A84"/>
    <w:rsid w:val="072EA836"/>
    <w:rsid w:val="07390AE1"/>
    <w:rsid w:val="073C3149"/>
    <w:rsid w:val="0740A0E3"/>
    <w:rsid w:val="0743D4F1"/>
    <w:rsid w:val="07637B51"/>
    <w:rsid w:val="076A302F"/>
    <w:rsid w:val="07BA5905"/>
    <w:rsid w:val="07E0CE39"/>
    <w:rsid w:val="07F78C73"/>
    <w:rsid w:val="084244DE"/>
    <w:rsid w:val="088EAA78"/>
    <w:rsid w:val="089043EA"/>
    <w:rsid w:val="089E91C0"/>
    <w:rsid w:val="08BDA0AB"/>
    <w:rsid w:val="08D700FC"/>
    <w:rsid w:val="09062281"/>
    <w:rsid w:val="09102FCE"/>
    <w:rsid w:val="09451F29"/>
    <w:rsid w:val="09569184"/>
    <w:rsid w:val="09598DDE"/>
    <w:rsid w:val="096B8926"/>
    <w:rsid w:val="098253A3"/>
    <w:rsid w:val="09A62E77"/>
    <w:rsid w:val="09C91342"/>
    <w:rsid w:val="09F6A5F4"/>
    <w:rsid w:val="0A0C1E7B"/>
    <w:rsid w:val="0A2C144B"/>
    <w:rsid w:val="0A3BDB45"/>
    <w:rsid w:val="0A51F12C"/>
    <w:rsid w:val="0A8D0A53"/>
    <w:rsid w:val="0AAF1607"/>
    <w:rsid w:val="0B75EA00"/>
    <w:rsid w:val="0C2B05C3"/>
    <w:rsid w:val="0C93A5A1"/>
    <w:rsid w:val="0CC7262C"/>
    <w:rsid w:val="0CD2BC68"/>
    <w:rsid w:val="0CE986AC"/>
    <w:rsid w:val="0D0D610B"/>
    <w:rsid w:val="0D0F9301"/>
    <w:rsid w:val="0D4057D2"/>
    <w:rsid w:val="0D50E454"/>
    <w:rsid w:val="0D89722B"/>
    <w:rsid w:val="0D9DE9BA"/>
    <w:rsid w:val="0DCD8E6C"/>
    <w:rsid w:val="0E4033D1"/>
    <w:rsid w:val="0E586413"/>
    <w:rsid w:val="0E5FBF81"/>
    <w:rsid w:val="0E96AA21"/>
    <w:rsid w:val="0EAD5696"/>
    <w:rsid w:val="0ECED635"/>
    <w:rsid w:val="0F0E8450"/>
    <w:rsid w:val="0F350C05"/>
    <w:rsid w:val="0F62A685"/>
    <w:rsid w:val="0FACE519"/>
    <w:rsid w:val="0FAEA61C"/>
    <w:rsid w:val="0FB29360"/>
    <w:rsid w:val="10270C9D"/>
    <w:rsid w:val="103D25A9"/>
    <w:rsid w:val="10740C17"/>
    <w:rsid w:val="107F1C9C"/>
    <w:rsid w:val="109892F6"/>
    <w:rsid w:val="10A010CF"/>
    <w:rsid w:val="10B96329"/>
    <w:rsid w:val="1124CC72"/>
    <w:rsid w:val="11785B9A"/>
    <w:rsid w:val="11BF33D5"/>
    <w:rsid w:val="11D25849"/>
    <w:rsid w:val="11E78E0C"/>
    <w:rsid w:val="11FD8059"/>
    <w:rsid w:val="12059708"/>
    <w:rsid w:val="12081B40"/>
    <w:rsid w:val="120CC709"/>
    <w:rsid w:val="121C3B76"/>
    <w:rsid w:val="12A08C17"/>
    <w:rsid w:val="12E3649F"/>
    <w:rsid w:val="12F4C88D"/>
    <w:rsid w:val="1301AF31"/>
    <w:rsid w:val="1325C257"/>
    <w:rsid w:val="1342161F"/>
    <w:rsid w:val="137812D0"/>
    <w:rsid w:val="1380ADAA"/>
    <w:rsid w:val="1385853A"/>
    <w:rsid w:val="13CBF235"/>
    <w:rsid w:val="13F48A95"/>
    <w:rsid w:val="1405630F"/>
    <w:rsid w:val="1406C5D7"/>
    <w:rsid w:val="1424E244"/>
    <w:rsid w:val="14453624"/>
    <w:rsid w:val="1446167D"/>
    <w:rsid w:val="1481F8CE"/>
    <w:rsid w:val="14A3B0FB"/>
    <w:rsid w:val="14BCC18B"/>
    <w:rsid w:val="14DA0FCE"/>
    <w:rsid w:val="14E078EA"/>
    <w:rsid w:val="14E50F28"/>
    <w:rsid w:val="151910C1"/>
    <w:rsid w:val="151C7E0B"/>
    <w:rsid w:val="154B5820"/>
    <w:rsid w:val="1557E3BD"/>
    <w:rsid w:val="15580CD8"/>
    <w:rsid w:val="15649D77"/>
    <w:rsid w:val="1590D6A2"/>
    <w:rsid w:val="15BCA406"/>
    <w:rsid w:val="15E3B104"/>
    <w:rsid w:val="15F919EB"/>
    <w:rsid w:val="16594EC7"/>
    <w:rsid w:val="16AA47A5"/>
    <w:rsid w:val="16B20FF8"/>
    <w:rsid w:val="16FC3355"/>
    <w:rsid w:val="171D16D6"/>
    <w:rsid w:val="17493A01"/>
    <w:rsid w:val="1781FBC7"/>
    <w:rsid w:val="17DA1ED5"/>
    <w:rsid w:val="17DD5082"/>
    <w:rsid w:val="17F3090C"/>
    <w:rsid w:val="189C3E39"/>
    <w:rsid w:val="18AB1A7D"/>
    <w:rsid w:val="18C1DAE4"/>
    <w:rsid w:val="1921C822"/>
    <w:rsid w:val="193DA274"/>
    <w:rsid w:val="19596C7B"/>
    <w:rsid w:val="1A37B52A"/>
    <w:rsid w:val="1A7BF60D"/>
    <w:rsid w:val="1B0C815F"/>
    <w:rsid w:val="1B341628"/>
    <w:rsid w:val="1B3BC75F"/>
    <w:rsid w:val="1B415A72"/>
    <w:rsid w:val="1B659EA1"/>
    <w:rsid w:val="1B65CB5B"/>
    <w:rsid w:val="1BF453F1"/>
    <w:rsid w:val="1C03AFA5"/>
    <w:rsid w:val="1C41DB7D"/>
    <w:rsid w:val="1C59035F"/>
    <w:rsid w:val="1C8463A5"/>
    <w:rsid w:val="1CBDB646"/>
    <w:rsid w:val="1CC1FD1B"/>
    <w:rsid w:val="1D1AD22F"/>
    <w:rsid w:val="1D2AA2A1"/>
    <w:rsid w:val="1E649215"/>
    <w:rsid w:val="1E81FC8A"/>
    <w:rsid w:val="1EB13E0C"/>
    <w:rsid w:val="1F0BBD78"/>
    <w:rsid w:val="1F1496BE"/>
    <w:rsid w:val="1F1F3F16"/>
    <w:rsid w:val="1F30E799"/>
    <w:rsid w:val="1F3F3F07"/>
    <w:rsid w:val="1F57CB6B"/>
    <w:rsid w:val="1F64D21C"/>
    <w:rsid w:val="1FF043CE"/>
    <w:rsid w:val="200F3882"/>
    <w:rsid w:val="2066715D"/>
    <w:rsid w:val="20671E38"/>
    <w:rsid w:val="20761A24"/>
    <w:rsid w:val="2086E78A"/>
    <w:rsid w:val="2098A44A"/>
    <w:rsid w:val="20E4601B"/>
    <w:rsid w:val="21046D02"/>
    <w:rsid w:val="2129E80A"/>
    <w:rsid w:val="212BB8ED"/>
    <w:rsid w:val="214E85F2"/>
    <w:rsid w:val="2178E0CE"/>
    <w:rsid w:val="21E49D0F"/>
    <w:rsid w:val="21F2CC26"/>
    <w:rsid w:val="2222B7EB"/>
    <w:rsid w:val="22284EBF"/>
    <w:rsid w:val="22D04F09"/>
    <w:rsid w:val="22DE8FC1"/>
    <w:rsid w:val="239EBEFA"/>
    <w:rsid w:val="23CDC89D"/>
    <w:rsid w:val="23E13643"/>
    <w:rsid w:val="23F2B039"/>
    <w:rsid w:val="243292F0"/>
    <w:rsid w:val="2451FDE9"/>
    <w:rsid w:val="24A88B66"/>
    <w:rsid w:val="24B61087"/>
    <w:rsid w:val="24CC52D5"/>
    <w:rsid w:val="24F74B1B"/>
    <w:rsid w:val="2526836F"/>
    <w:rsid w:val="258305DC"/>
    <w:rsid w:val="25A85588"/>
    <w:rsid w:val="25E8DA95"/>
    <w:rsid w:val="25FF92C4"/>
    <w:rsid w:val="2639C93F"/>
    <w:rsid w:val="26623E61"/>
    <w:rsid w:val="2668478E"/>
    <w:rsid w:val="26848E4D"/>
    <w:rsid w:val="26DE95B0"/>
    <w:rsid w:val="26E20B89"/>
    <w:rsid w:val="26E7CF64"/>
    <w:rsid w:val="271564D0"/>
    <w:rsid w:val="2749680B"/>
    <w:rsid w:val="276AF0D3"/>
    <w:rsid w:val="282BB197"/>
    <w:rsid w:val="287521FA"/>
    <w:rsid w:val="2891F96F"/>
    <w:rsid w:val="28A494A9"/>
    <w:rsid w:val="28B2F201"/>
    <w:rsid w:val="28D14B29"/>
    <w:rsid w:val="28DC20FB"/>
    <w:rsid w:val="29158100"/>
    <w:rsid w:val="2933DFBF"/>
    <w:rsid w:val="294A05C7"/>
    <w:rsid w:val="295BF521"/>
    <w:rsid w:val="296E3396"/>
    <w:rsid w:val="297AC84B"/>
    <w:rsid w:val="2992D705"/>
    <w:rsid w:val="2A00FF73"/>
    <w:rsid w:val="2A02ABB4"/>
    <w:rsid w:val="2ACE1DD8"/>
    <w:rsid w:val="2B4D3EC8"/>
    <w:rsid w:val="2BA9D0DF"/>
    <w:rsid w:val="2BB955F4"/>
    <w:rsid w:val="2BE7327C"/>
    <w:rsid w:val="2C07F07F"/>
    <w:rsid w:val="2C44AA1D"/>
    <w:rsid w:val="2CC48061"/>
    <w:rsid w:val="2CC49D5B"/>
    <w:rsid w:val="2CF58120"/>
    <w:rsid w:val="2D41D242"/>
    <w:rsid w:val="2D4C1EE3"/>
    <w:rsid w:val="2D82BE06"/>
    <w:rsid w:val="2DADECA6"/>
    <w:rsid w:val="2DB20CC9"/>
    <w:rsid w:val="2DEF74B7"/>
    <w:rsid w:val="2E0AFAC5"/>
    <w:rsid w:val="2E724027"/>
    <w:rsid w:val="2E90C213"/>
    <w:rsid w:val="2EAB612B"/>
    <w:rsid w:val="2EC87DBF"/>
    <w:rsid w:val="2EDB9293"/>
    <w:rsid w:val="2F68F55C"/>
    <w:rsid w:val="2F7C7EAF"/>
    <w:rsid w:val="2FE2F8C6"/>
    <w:rsid w:val="30316BFF"/>
    <w:rsid w:val="30572EA8"/>
    <w:rsid w:val="30AD8DAA"/>
    <w:rsid w:val="30C65EB8"/>
    <w:rsid w:val="30F99EB3"/>
    <w:rsid w:val="314CE3AA"/>
    <w:rsid w:val="317EC927"/>
    <w:rsid w:val="31CF6CEE"/>
    <w:rsid w:val="3214580E"/>
    <w:rsid w:val="3243CE62"/>
    <w:rsid w:val="326874ED"/>
    <w:rsid w:val="3274F128"/>
    <w:rsid w:val="327E7B54"/>
    <w:rsid w:val="32CB5DF9"/>
    <w:rsid w:val="3316AB11"/>
    <w:rsid w:val="333CCED2"/>
    <w:rsid w:val="335D294E"/>
    <w:rsid w:val="3364EA94"/>
    <w:rsid w:val="337858E3"/>
    <w:rsid w:val="33B60FA9"/>
    <w:rsid w:val="33E89D01"/>
    <w:rsid w:val="33EB2E33"/>
    <w:rsid w:val="34588597"/>
    <w:rsid w:val="3474CF06"/>
    <w:rsid w:val="34858D9A"/>
    <w:rsid w:val="348BE95F"/>
    <w:rsid w:val="34B669E9"/>
    <w:rsid w:val="34D89F33"/>
    <w:rsid w:val="3518306C"/>
    <w:rsid w:val="3542BC49"/>
    <w:rsid w:val="3557F061"/>
    <w:rsid w:val="35A7E808"/>
    <w:rsid w:val="35A86E1F"/>
    <w:rsid w:val="35A89D9D"/>
    <w:rsid w:val="35AC91EA"/>
    <w:rsid w:val="36092E75"/>
    <w:rsid w:val="3621B0F4"/>
    <w:rsid w:val="364B170D"/>
    <w:rsid w:val="36523A4A"/>
    <w:rsid w:val="366FF238"/>
    <w:rsid w:val="36746F94"/>
    <w:rsid w:val="3678DBCC"/>
    <w:rsid w:val="36DE8CAA"/>
    <w:rsid w:val="373C4C06"/>
    <w:rsid w:val="373D1E08"/>
    <w:rsid w:val="37464BB9"/>
    <w:rsid w:val="37656871"/>
    <w:rsid w:val="3781BEEC"/>
    <w:rsid w:val="37C41461"/>
    <w:rsid w:val="381DBAF8"/>
    <w:rsid w:val="387C881A"/>
    <w:rsid w:val="38821A0B"/>
    <w:rsid w:val="38A10BB8"/>
    <w:rsid w:val="39204800"/>
    <w:rsid w:val="392BF6BA"/>
    <w:rsid w:val="398B84A6"/>
    <w:rsid w:val="39A3333D"/>
    <w:rsid w:val="39BB03BB"/>
    <w:rsid w:val="39EF6C11"/>
    <w:rsid w:val="3A47F6C4"/>
    <w:rsid w:val="3A7DEC7B"/>
    <w:rsid w:val="3AC0A2E5"/>
    <w:rsid w:val="3ADC8D2B"/>
    <w:rsid w:val="3ADCD7E4"/>
    <w:rsid w:val="3B046AE4"/>
    <w:rsid w:val="3B262EC0"/>
    <w:rsid w:val="3B2D24A6"/>
    <w:rsid w:val="3B5F6047"/>
    <w:rsid w:val="3BB1FDCD"/>
    <w:rsid w:val="3BB428DC"/>
    <w:rsid w:val="3BE592AF"/>
    <w:rsid w:val="3BF8656B"/>
    <w:rsid w:val="3C2B9412"/>
    <w:rsid w:val="3C55B607"/>
    <w:rsid w:val="3C89397E"/>
    <w:rsid w:val="3C99E3FE"/>
    <w:rsid w:val="3CA681C3"/>
    <w:rsid w:val="3CD3323F"/>
    <w:rsid w:val="3CD380EE"/>
    <w:rsid w:val="3CE9E5C9"/>
    <w:rsid w:val="3D100F85"/>
    <w:rsid w:val="3D270CD3"/>
    <w:rsid w:val="3D2EBB45"/>
    <w:rsid w:val="3D53235C"/>
    <w:rsid w:val="3D607CDE"/>
    <w:rsid w:val="3DEF3BAC"/>
    <w:rsid w:val="3E263FA2"/>
    <w:rsid w:val="3E3090B6"/>
    <w:rsid w:val="3E98CBE9"/>
    <w:rsid w:val="3EA160BB"/>
    <w:rsid w:val="3EC395DC"/>
    <w:rsid w:val="3ED92D92"/>
    <w:rsid w:val="3EF03944"/>
    <w:rsid w:val="3F5C8A1B"/>
    <w:rsid w:val="3FBEB3AA"/>
    <w:rsid w:val="407AFD18"/>
    <w:rsid w:val="40E01711"/>
    <w:rsid w:val="40F26268"/>
    <w:rsid w:val="40F2D778"/>
    <w:rsid w:val="4143F7D9"/>
    <w:rsid w:val="41797E8B"/>
    <w:rsid w:val="41C6445F"/>
    <w:rsid w:val="41E15599"/>
    <w:rsid w:val="41E173C1"/>
    <w:rsid w:val="4210CE54"/>
    <w:rsid w:val="422A22A8"/>
    <w:rsid w:val="424325C9"/>
    <w:rsid w:val="4278105F"/>
    <w:rsid w:val="4299A95C"/>
    <w:rsid w:val="429BBE2D"/>
    <w:rsid w:val="42B9B0A3"/>
    <w:rsid w:val="42E15CA0"/>
    <w:rsid w:val="43017010"/>
    <w:rsid w:val="4330B25B"/>
    <w:rsid w:val="43B196AA"/>
    <w:rsid w:val="442D1994"/>
    <w:rsid w:val="443579BD"/>
    <w:rsid w:val="4455A8F4"/>
    <w:rsid w:val="44BA5D52"/>
    <w:rsid w:val="44C8ED46"/>
    <w:rsid w:val="44C9710F"/>
    <w:rsid w:val="44CFEFBF"/>
    <w:rsid w:val="44EDC090"/>
    <w:rsid w:val="45FD723A"/>
    <w:rsid w:val="46284928"/>
    <w:rsid w:val="46A2C40C"/>
    <w:rsid w:val="46C91879"/>
    <w:rsid w:val="46D59D8B"/>
    <w:rsid w:val="46DC4AC3"/>
    <w:rsid w:val="473F7E84"/>
    <w:rsid w:val="47B9BCE1"/>
    <w:rsid w:val="47F50049"/>
    <w:rsid w:val="4837E27F"/>
    <w:rsid w:val="487BAD8D"/>
    <w:rsid w:val="49002D6A"/>
    <w:rsid w:val="4937026C"/>
    <w:rsid w:val="496595F0"/>
    <w:rsid w:val="496C551D"/>
    <w:rsid w:val="49A6B19B"/>
    <w:rsid w:val="49D3C6D5"/>
    <w:rsid w:val="4A2AB76A"/>
    <w:rsid w:val="4A2D0064"/>
    <w:rsid w:val="4A97E05B"/>
    <w:rsid w:val="4A9BFDCB"/>
    <w:rsid w:val="4AA69233"/>
    <w:rsid w:val="4AA71D5A"/>
    <w:rsid w:val="4AB087C1"/>
    <w:rsid w:val="4AC4EA78"/>
    <w:rsid w:val="4AE5B8D9"/>
    <w:rsid w:val="4B186A37"/>
    <w:rsid w:val="4B253271"/>
    <w:rsid w:val="4BA00D8A"/>
    <w:rsid w:val="4BA7567F"/>
    <w:rsid w:val="4BC61964"/>
    <w:rsid w:val="4BF69236"/>
    <w:rsid w:val="4C3E089A"/>
    <w:rsid w:val="4CA80E6A"/>
    <w:rsid w:val="4CBA4956"/>
    <w:rsid w:val="4D0148F2"/>
    <w:rsid w:val="4D372747"/>
    <w:rsid w:val="4D3A5999"/>
    <w:rsid w:val="4D87EEB1"/>
    <w:rsid w:val="4D9C922E"/>
    <w:rsid w:val="4D9E2E3E"/>
    <w:rsid w:val="4DBB628B"/>
    <w:rsid w:val="4E2AD52F"/>
    <w:rsid w:val="4F1D6BB0"/>
    <w:rsid w:val="4F693B8D"/>
    <w:rsid w:val="4F7D05F6"/>
    <w:rsid w:val="4F985B9B"/>
    <w:rsid w:val="50443290"/>
    <w:rsid w:val="5065EA14"/>
    <w:rsid w:val="507D3054"/>
    <w:rsid w:val="508B70EE"/>
    <w:rsid w:val="50BADBE3"/>
    <w:rsid w:val="50D82EF1"/>
    <w:rsid w:val="510E69B8"/>
    <w:rsid w:val="511B039F"/>
    <w:rsid w:val="5148D3BD"/>
    <w:rsid w:val="51B171D8"/>
    <w:rsid w:val="51D74AD0"/>
    <w:rsid w:val="51F0BBEB"/>
    <w:rsid w:val="5220A2C9"/>
    <w:rsid w:val="522EDFA4"/>
    <w:rsid w:val="53380479"/>
    <w:rsid w:val="5347AB65"/>
    <w:rsid w:val="5377389D"/>
    <w:rsid w:val="538576C7"/>
    <w:rsid w:val="5391E7AA"/>
    <w:rsid w:val="53CFE213"/>
    <w:rsid w:val="53FF69FB"/>
    <w:rsid w:val="540FE067"/>
    <w:rsid w:val="543D6718"/>
    <w:rsid w:val="543F33A0"/>
    <w:rsid w:val="5476AD59"/>
    <w:rsid w:val="548B9ED7"/>
    <w:rsid w:val="549EF9B1"/>
    <w:rsid w:val="54BA3AA0"/>
    <w:rsid w:val="54CB5C6A"/>
    <w:rsid w:val="54E37BC6"/>
    <w:rsid w:val="54ED9F60"/>
    <w:rsid w:val="54F2CF2C"/>
    <w:rsid w:val="5500DD56"/>
    <w:rsid w:val="55494AA4"/>
    <w:rsid w:val="554DA7E8"/>
    <w:rsid w:val="55668066"/>
    <w:rsid w:val="55B0C0FD"/>
    <w:rsid w:val="55DB0401"/>
    <w:rsid w:val="564235B0"/>
    <w:rsid w:val="56465A78"/>
    <w:rsid w:val="564C067E"/>
    <w:rsid w:val="56A7EB2F"/>
    <w:rsid w:val="56B29ADF"/>
    <w:rsid w:val="56DBE95C"/>
    <w:rsid w:val="57845736"/>
    <w:rsid w:val="5786A230"/>
    <w:rsid w:val="57A8F237"/>
    <w:rsid w:val="57AD0BCA"/>
    <w:rsid w:val="57BA3863"/>
    <w:rsid w:val="57DD5004"/>
    <w:rsid w:val="57E22AD9"/>
    <w:rsid w:val="57E56ED4"/>
    <w:rsid w:val="57F37C48"/>
    <w:rsid w:val="57F58573"/>
    <w:rsid w:val="58160A78"/>
    <w:rsid w:val="5863B647"/>
    <w:rsid w:val="58879C1E"/>
    <w:rsid w:val="58F709D5"/>
    <w:rsid w:val="59145546"/>
    <w:rsid w:val="59149C8B"/>
    <w:rsid w:val="593BEC35"/>
    <w:rsid w:val="59813F35"/>
    <w:rsid w:val="5A198906"/>
    <w:rsid w:val="5A1BBB7E"/>
    <w:rsid w:val="5A206C8F"/>
    <w:rsid w:val="5A6A3A01"/>
    <w:rsid w:val="5AB5BF01"/>
    <w:rsid w:val="5AC2CC91"/>
    <w:rsid w:val="5B891955"/>
    <w:rsid w:val="5BA60A1B"/>
    <w:rsid w:val="5C311D28"/>
    <w:rsid w:val="5C867F52"/>
    <w:rsid w:val="5C9C460D"/>
    <w:rsid w:val="5CBB4802"/>
    <w:rsid w:val="5CEF7A38"/>
    <w:rsid w:val="5D4AA0BC"/>
    <w:rsid w:val="5D6C38E3"/>
    <w:rsid w:val="5DC21251"/>
    <w:rsid w:val="5DF695A3"/>
    <w:rsid w:val="5E32E46D"/>
    <w:rsid w:val="5E821FED"/>
    <w:rsid w:val="5E96F330"/>
    <w:rsid w:val="5E9CE426"/>
    <w:rsid w:val="5EC6ECA3"/>
    <w:rsid w:val="5F11832F"/>
    <w:rsid w:val="5F2433CD"/>
    <w:rsid w:val="5FB95169"/>
    <w:rsid w:val="6016A6A9"/>
    <w:rsid w:val="6044CFE6"/>
    <w:rsid w:val="605A670D"/>
    <w:rsid w:val="6093AFBF"/>
    <w:rsid w:val="6107EC40"/>
    <w:rsid w:val="6175343A"/>
    <w:rsid w:val="61943EA0"/>
    <w:rsid w:val="619B6EC0"/>
    <w:rsid w:val="619FEFCF"/>
    <w:rsid w:val="61BE1969"/>
    <w:rsid w:val="620AB5D5"/>
    <w:rsid w:val="625D577E"/>
    <w:rsid w:val="627D01E5"/>
    <w:rsid w:val="635B62C1"/>
    <w:rsid w:val="63A923C9"/>
    <w:rsid w:val="63B3A753"/>
    <w:rsid w:val="63DDB1A2"/>
    <w:rsid w:val="63F1BEE9"/>
    <w:rsid w:val="645F505C"/>
    <w:rsid w:val="651B626F"/>
    <w:rsid w:val="65217118"/>
    <w:rsid w:val="65A6E9D9"/>
    <w:rsid w:val="65DD0421"/>
    <w:rsid w:val="6639017E"/>
    <w:rsid w:val="66537AAE"/>
    <w:rsid w:val="66599D41"/>
    <w:rsid w:val="66A04641"/>
    <w:rsid w:val="66F6A23B"/>
    <w:rsid w:val="6720A014"/>
    <w:rsid w:val="6757987C"/>
    <w:rsid w:val="67603102"/>
    <w:rsid w:val="67C64B18"/>
    <w:rsid w:val="68048828"/>
    <w:rsid w:val="683A5DC0"/>
    <w:rsid w:val="68855081"/>
    <w:rsid w:val="6928900E"/>
    <w:rsid w:val="69621B79"/>
    <w:rsid w:val="696A90B1"/>
    <w:rsid w:val="69BFFA78"/>
    <w:rsid w:val="69C493DA"/>
    <w:rsid w:val="69C5574D"/>
    <w:rsid w:val="69CDD0F3"/>
    <w:rsid w:val="69E81DEF"/>
    <w:rsid w:val="6A070F94"/>
    <w:rsid w:val="6A69DEC5"/>
    <w:rsid w:val="6A9ECE86"/>
    <w:rsid w:val="6B1EA3BF"/>
    <w:rsid w:val="6B24FA64"/>
    <w:rsid w:val="6BA2AE61"/>
    <w:rsid w:val="6BA5D3DA"/>
    <w:rsid w:val="6BD39238"/>
    <w:rsid w:val="6BDB1681"/>
    <w:rsid w:val="6C05AF26"/>
    <w:rsid w:val="6C3BF944"/>
    <w:rsid w:val="6CA158E2"/>
    <w:rsid w:val="6CA1A261"/>
    <w:rsid w:val="6CA7FE82"/>
    <w:rsid w:val="6CC70571"/>
    <w:rsid w:val="6CD038EF"/>
    <w:rsid w:val="6CD91C56"/>
    <w:rsid w:val="6D3196F1"/>
    <w:rsid w:val="6D444A62"/>
    <w:rsid w:val="6DAD03D4"/>
    <w:rsid w:val="6DC623AE"/>
    <w:rsid w:val="6DE15489"/>
    <w:rsid w:val="6E3C97B7"/>
    <w:rsid w:val="6E431374"/>
    <w:rsid w:val="6E4B78B7"/>
    <w:rsid w:val="6E62D5D2"/>
    <w:rsid w:val="6E89E546"/>
    <w:rsid w:val="6EA48F56"/>
    <w:rsid w:val="6EFF683C"/>
    <w:rsid w:val="6F0B32FA"/>
    <w:rsid w:val="6F144E62"/>
    <w:rsid w:val="6F1987CE"/>
    <w:rsid w:val="6F4E520F"/>
    <w:rsid w:val="6F545540"/>
    <w:rsid w:val="6F924D15"/>
    <w:rsid w:val="6FD5C80B"/>
    <w:rsid w:val="6FF7F4C9"/>
    <w:rsid w:val="700864B6"/>
    <w:rsid w:val="705DC4D6"/>
    <w:rsid w:val="706DA749"/>
    <w:rsid w:val="707E6431"/>
    <w:rsid w:val="708DB2AE"/>
    <w:rsid w:val="7097CAFD"/>
    <w:rsid w:val="70BE6D5A"/>
    <w:rsid w:val="70F12E33"/>
    <w:rsid w:val="7116ECCD"/>
    <w:rsid w:val="71289861"/>
    <w:rsid w:val="716DE04C"/>
    <w:rsid w:val="71B81E4F"/>
    <w:rsid w:val="71B8D31D"/>
    <w:rsid w:val="71CC2D7C"/>
    <w:rsid w:val="721B3C66"/>
    <w:rsid w:val="72353682"/>
    <w:rsid w:val="726EA174"/>
    <w:rsid w:val="727F7785"/>
    <w:rsid w:val="7285F2D1"/>
    <w:rsid w:val="72B2BD2E"/>
    <w:rsid w:val="72C166AE"/>
    <w:rsid w:val="72C241D0"/>
    <w:rsid w:val="72C8B82C"/>
    <w:rsid w:val="72E6AC7C"/>
    <w:rsid w:val="72FEEEA9"/>
    <w:rsid w:val="73715C7A"/>
    <w:rsid w:val="73720B88"/>
    <w:rsid w:val="73B156E1"/>
    <w:rsid w:val="744E8D8F"/>
    <w:rsid w:val="745D9E64"/>
    <w:rsid w:val="746C25DA"/>
    <w:rsid w:val="747DD8C1"/>
    <w:rsid w:val="747EA481"/>
    <w:rsid w:val="748B1C26"/>
    <w:rsid w:val="74D832CB"/>
    <w:rsid w:val="750D2913"/>
    <w:rsid w:val="751EBE9B"/>
    <w:rsid w:val="755A6D37"/>
    <w:rsid w:val="755B5A8E"/>
    <w:rsid w:val="757A747E"/>
    <w:rsid w:val="758A836A"/>
    <w:rsid w:val="75D13593"/>
    <w:rsid w:val="75D87576"/>
    <w:rsid w:val="76656DDC"/>
    <w:rsid w:val="76C19B8C"/>
    <w:rsid w:val="76C52060"/>
    <w:rsid w:val="76F79EA4"/>
    <w:rsid w:val="773899EA"/>
    <w:rsid w:val="774D3CA2"/>
    <w:rsid w:val="777C16B7"/>
    <w:rsid w:val="77E0DD14"/>
    <w:rsid w:val="77E168A8"/>
    <w:rsid w:val="77F26BDE"/>
    <w:rsid w:val="7806EA2A"/>
    <w:rsid w:val="78A00D65"/>
    <w:rsid w:val="78BAB82D"/>
    <w:rsid w:val="78D6FDE7"/>
    <w:rsid w:val="78E3C016"/>
    <w:rsid w:val="791F9244"/>
    <w:rsid w:val="79378B3E"/>
    <w:rsid w:val="795E8D49"/>
    <w:rsid w:val="79ACD982"/>
    <w:rsid w:val="79D58B9B"/>
    <w:rsid w:val="79EA9428"/>
    <w:rsid w:val="7A24EDB4"/>
    <w:rsid w:val="7AD4C16F"/>
    <w:rsid w:val="7AFBA11A"/>
    <w:rsid w:val="7B0D98A2"/>
    <w:rsid w:val="7B1FB6A2"/>
    <w:rsid w:val="7B86C7D6"/>
    <w:rsid w:val="7BA9E7C5"/>
    <w:rsid w:val="7BB92BD0"/>
    <w:rsid w:val="7BF024DE"/>
    <w:rsid w:val="7C498BAE"/>
    <w:rsid w:val="7C582824"/>
    <w:rsid w:val="7CBB8703"/>
    <w:rsid w:val="7CE22E40"/>
    <w:rsid w:val="7CE68570"/>
    <w:rsid w:val="7D07C32E"/>
    <w:rsid w:val="7D0B15F9"/>
    <w:rsid w:val="7D2234EA"/>
    <w:rsid w:val="7D35C2D3"/>
    <w:rsid w:val="7D40A17C"/>
    <w:rsid w:val="7D6DC587"/>
    <w:rsid w:val="7D6F8E39"/>
    <w:rsid w:val="7DAAFDA0"/>
    <w:rsid w:val="7DB0D0D5"/>
    <w:rsid w:val="7DF30367"/>
    <w:rsid w:val="7EB49F12"/>
    <w:rsid w:val="7EBE054B"/>
    <w:rsid w:val="7EF8B76A"/>
    <w:rsid w:val="7F214E91"/>
    <w:rsid w:val="7F64D2BB"/>
    <w:rsid w:val="7F72630D"/>
    <w:rsid w:val="7FA5A262"/>
    <w:rsid w:val="7FE5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36f"/>
    </o:shapedefaults>
    <o:shapelayout v:ext="edit">
      <o:idmap v:ext="edit" data="2"/>
    </o:shapelayout>
  </w:shapeDefaults>
  <w:decimalSymbol w:val="."/>
  <w:listSeparator w:val=","/>
  <w14:docId w14:val="4313F1EF"/>
  <w15:chartTrackingRefBased/>
  <w15:docId w15:val="{E7392F8E-41E6-4C71-B431-8992C6A5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6D66"/>
    <w:pPr>
      <w:spacing w:after="1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7"/>
      </w:numPr>
      <w:spacing w:before="1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7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7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pPr>
      <w:jc w:val="both"/>
    </w:pPr>
    <w:rPr>
      <w:rFonts w:eastAsia="Times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semiHidden/>
    <w:pPr>
      <w:pBdr>
        <w:bottom w:val="single" w:color="auto" w:sz="4" w:space="3"/>
      </w:pBdr>
      <w:tabs>
        <w:tab w:val="left" w:pos="8460"/>
      </w:tabs>
      <w:spacing w:after="100"/>
    </w:pPr>
    <w:rPr>
      <w:rFonts w:cs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after="100"/>
      <w:jc w:val="both"/>
    </w:pPr>
  </w:style>
  <w:style w:type="character" w:styleId="PageNumber">
    <w:name w:val="page number"/>
    <w:basedOn w:val="DefaultParagraphFont"/>
    <w:semiHidden/>
    <w:rPr>
      <w:rFonts w:ascii="Verdana" w:hAnsi="Verdana" w:cs="Arial"/>
      <w:b/>
    </w:rPr>
  </w:style>
  <w:style w:type="paragraph" w:styleId="Code" w:customStyle="1">
    <w:name w:val="Code"/>
    <w:basedOn w:val="Normal"/>
    <w:pPr>
      <w:shd w:val="clear" w:color="auto" w:fill="E6E6E6"/>
      <w:suppressAutoHyphens/>
      <w:spacing w:after="0"/>
      <w:ind w:left="360"/>
    </w:pPr>
    <w:rPr>
      <w:rFonts w:ascii="Lucida Console" w:hAnsi="Lucida Console"/>
      <w:w w:val="9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spacing w:after="60"/>
    </w:pPr>
    <w:rPr>
      <w:rFonts w:eastAsia="Times"/>
      <w:sz w:val="18"/>
      <w:szCs w:val="20"/>
    </w:rPr>
  </w:style>
  <w:style w:type="paragraph" w:styleId="Caption">
    <w:name w:val="caption"/>
    <w:basedOn w:val="Normal"/>
    <w:next w:val="Body"/>
    <w:qFormat/>
    <w:pPr>
      <w:spacing w:before="120"/>
      <w:ind w:left="360"/>
      <w:jc w:val="both"/>
    </w:pPr>
    <w:rPr>
      <w:b/>
    </w:rPr>
  </w:style>
  <w:style w:type="paragraph" w:styleId="Quotation" w:customStyle="1">
    <w:name w:val="Quotation"/>
    <w:basedOn w:val="Normal"/>
    <w:pPr>
      <w:ind w:left="360"/>
    </w:pPr>
    <w:rPr>
      <w:i/>
      <w:iCs/>
    </w:rPr>
  </w:style>
  <w:style w:type="character" w:styleId="Keyterm" w:customStyle="1">
    <w:name w:val="Key term"/>
    <w:basedOn w:val="DefaultParagraphFont"/>
    <w:rPr>
      <w:b/>
    </w:rPr>
  </w:style>
  <w:style w:type="paragraph" w:styleId="Citation" w:customStyle="1">
    <w:name w:val="Citation"/>
    <w:basedOn w:val="Normal"/>
    <w:pPr>
      <w:ind w:left="360"/>
      <w:jc w:val="both"/>
    </w:pPr>
    <w:rPr>
      <w:i/>
    </w:rPr>
  </w:style>
  <w:style w:type="character" w:styleId="CodeInLine" w:customStyle="1">
    <w:name w:val="CodeInLine"/>
    <w:rPr>
      <w:rFonts w:ascii="Lucida Console" w:hAnsi="Lucida Console" w:cs="Courier New"/>
      <w:w w:val="90"/>
    </w:rPr>
  </w:style>
  <w:style w:type="character" w:styleId="CodeEmphasis" w:customStyle="1">
    <w:name w:val="CodeEmphasis"/>
    <w:rPr>
      <w:rFonts w:cs="Courier New"/>
      <w:b/>
      <w:position w:val="0"/>
    </w:rPr>
  </w:style>
  <w:style w:type="paragraph" w:styleId="CodeNumbered" w:customStyle="1">
    <w:name w:val="Code Numbered"/>
    <w:basedOn w:val="Code"/>
    <w:pPr>
      <w:ind w:left="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Bullet">
    <w:name w:val="List Bullet"/>
    <w:basedOn w:val="Normal"/>
    <w:semiHidden/>
    <w:pPr>
      <w:numPr>
        <w:numId w:val="16"/>
      </w:numPr>
      <w:tabs>
        <w:tab w:val="clear" w:pos="720"/>
        <w:tab w:val="num" w:pos="360"/>
      </w:tabs>
      <w:ind w:left="360"/>
    </w:pPr>
  </w:style>
  <w:style w:type="paragraph" w:styleId="ListNumber">
    <w:name w:val="List Number"/>
    <w:basedOn w:val="Normal"/>
    <w:semiHidden/>
    <w:pPr>
      <w:numPr>
        <w:numId w:val="10"/>
      </w:numPr>
      <w:jc w:val="both"/>
    </w:pPr>
  </w:style>
  <w:style w:type="character" w:styleId="Label" w:customStyle="1">
    <w:name w:val="Label"/>
    <w:basedOn w:val="DefaultParagraphFont"/>
    <w:rPr>
      <w:b/>
    </w:rPr>
  </w:style>
  <w:style w:type="paragraph" w:styleId="Note" w:customStyle="1">
    <w:name w:val="Note"/>
    <w:basedOn w:val="Body"/>
    <w:pPr>
      <w:pBdr>
        <w:top w:val="single" w:color="auto" w:sz="4" w:space="1"/>
        <w:bottom w:val="single" w:color="auto" w:sz="4" w:space="1"/>
      </w:pBdr>
      <w:ind w:left="360"/>
    </w:pPr>
  </w:style>
  <w:style w:type="paragraph" w:styleId="Sidebar" w:customStyle="1">
    <w:name w:val="Sidebar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CCFF"/>
      <w:ind w:left="360" w:right="360" w:firstLine="360"/>
      <w:jc w:val="both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Date">
    <w:name w:val="Date"/>
    <w:basedOn w:val="Normal"/>
    <w:next w:val="Normal"/>
    <w:semiHidden/>
  </w:style>
  <w:style w:type="paragraph" w:styleId="EndnoteText">
    <w:name w:val="endnote text"/>
    <w:basedOn w:val="Normal"/>
    <w:semiHidden/>
    <w:rPr>
      <w:szCs w:val="20"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2">
    <w:name w:val="List Bullet 2"/>
    <w:basedOn w:val="Normal"/>
    <w:autoRedefine/>
    <w:semiHidden/>
    <w:pPr>
      <w:numPr>
        <w:numId w:val="6"/>
      </w:numPr>
    </w:pPr>
  </w:style>
  <w:style w:type="paragraph" w:styleId="ListBullet3">
    <w:name w:val="List Bullet 3"/>
    <w:basedOn w:val="Normal"/>
    <w:autoRedefine/>
    <w:semiHidden/>
    <w:pPr>
      <w:numPr>
        <w:numId w:val="7"/>
      </w:numPr>
    </w:pPr>
  </w:style>
  <w:style w:type="paragraph" w:styleId="ListBullet4">
    <w:name w:val="List Bullet 4"/>
    <w:basedOn w:val="Normal"/>
    <w:autoRedefine/>
    <w:semiHidden/>
    <w:pPr>
      <w:numPr>
        <w:numId w:val="8"/>
      </w:numPr>
    </w:pPr>
  </w:style>
  <w:style w:type="paragraph" w:styleId="ListNumber2">
    <w:name w:val="List Number 2"/>
    <w:basedOn w:val="Normal"/>
    <w:semiHidden/>
    <w:pPr>
      <w:numPr>
        <w:numId w:val="11"/>
      </w:numPr>
    </w:pPr>
  </w:style>
  <w:style w:type="paragraph" w:styleId="ListNumber3">
    <w:name w:val="List Number 3"/>
    <w:basedOn w:val="Normal"/>
    <w:semiHidden/>
    <w:pPr>
      <w:numPr>
        <w:numId w:val="12"/>
      </w:numPr>
    </w:pPr>
  </w:style>
  <w:style w:type="paragraph" w:styleId="ListNumber4">
    <w:name w:val="List Number 4"/>
    <w:basedOn w:val="Normal"/>
    <w:semiHidden/>
    <w:pPr>
      <w:numPr>
        <w:numId w:val="13"/>
      </w:numPr>
    </w:pPr>
  </w:style>
  <w:style w:type="paragraph" w:styleId="ListNumber5">
    <w:name w:val="List Number 5"/>
    <w:basedOn w:val="Normal"/>
    <w:semiHidden/>
    <w:pPr>
      <w:numPr>
        <w:numId w:val="1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</w:pPr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Cs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Display" w:customStyle="1">
    <w:name w:val="Display"/>
    <w:basedOn w:val="Normal"/>
    <w:pPr>
      <w:jc w:val="center"/>
    </w:pPr>
    <w:rPr>
      <w:rFonts w:ascii="Book Antiqua" w:hAnsi="Book Antiqua" w:eastAsia="Times"/>
    </w:rPr>
  </w:style>
  <w:style w:type="paragraph" w:styleId="Bulleted" w:customStyle="1">
    <w:name w:val="Bulleted"/>
    <w:basedOn w:val="Normal"/>
    <w:pPr>
      <w:numPr>
        <w:numId w:val="15"/>
      </w:numPr>
      <w:jc w:val="both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Pr>
      <w:rFonts w:ascii="Courier New" w:hAnsi="Courier New" w:cs="Courier New"/>
      <w:szCs w:val="20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ListBullet5">
    <w:name w:val="List Bullet 5"/>
    <w:basedOn w:val="Normal"/>
    <w:autoRedefine/>
    <w:semiHidden/>
    <w:pPr>
      <w:numPr>
        <w:numId w:val="9"/>
      </w:numPr>
    </w:pPr>
  </w:style>
  <w:style w:type="paragraph" w:styleId="ListContinue">
    <w:name w:val="List Continue"/>
    <w:basedOn w:val="Normal"/>
    <w:semiHidden/>
    <w:pPr>
      <w:ind w:left="360"/>
    </w:pPr>
  </w:style>
  <w:style w:type="paragraph" w:styleId="ListContinue2">
    <w:name w:val="List Continue 2"/>
    <w:basedOn w:val="Normal"/>
    <w:semiHidden/>
    <w:pPr>
      <w:ind w:left="720"/>
    </w:pPr>
  </w:style>
  <w:style w:type="paragraph" w:styleId="ListContinue3">
    <w:name w:val="List Continue 3"/>
    <w:basedOn w:val="Normal"/>
    <w:semiHidden/>
    <w:pPr>
      <w:ind w:left="1080"/>
    </w:pPr>
  </w:style>
  <w:style w:type="paragraph" w:styleId="ListContinue4">
    <w:name w:val="List Continue 4"/>
    <w:basedOn w:val="Normal"/>
    <w:semiHidden/>
    <w:pPr>
      <w:ind w:left="1440"/>
    </w:pPr>
  </w:style>
  <w:style w:type="paragraph" w:styleId="ListContinue5">
    <w:name w:val="List Continue 5"/>
    <w:basedOn w:val="Normal"/>
    <w:semiHidden/>
    <w:pPr>
      <w:ind w:left="1800"/>
    </w:pPr>
  </w:style>
  <w:style w:type="paragraph" w:styleId="MessageHeader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360"/>
    </w:pPr>
  </w:style>
  <w:style w:type="paragraph" w:styleId="BodyTextIndent3">
    <w:name w:val="Body Text Indent 3"/>
    <w:basedOn w:val="Normal"/>
    <w:semiHidden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pPr>
      <w:ind w:left="4320"/>
    </w:p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Space="180" w:wrap="auto" w:hAnchor="page" w:xAlign="center" w:yAlign="bottom" w:hRule="exact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Pr>
      <w:rFonts w:ascii="Arial" w:hAnsi="Arial" w:cs="Arial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5A503A"/>
    <w:pPr>
      <w:tabs>
        <w:tab w:val="left" w:pos="440"/>
        <w:tab w:val="right" w:leader="dot" w:pos="9710"/>
      </w:tabs>
    </w:p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NewRoman,Bold" w:hAnsi="TimesNewRoman,Bold"/>
      <w:lang w:val="en-US" w:eastAsia="en-US"/>
    </w:rPr>
  </w:style>
  <w:style w:type="paragraph" w:styleId="TextPara" w:customStyle="1">
    <w:name w:val="TextPara"/>
    <w:basedOn w:val="Default"/>
    <w:next w:val="Default"/>
    <w:rPr>
      <w:szCs w:val="24"/>
    </w:rPr>
  </w:style>
  <w:style w:type="character" w:styleId="HTMLCite">
    <w:name w:val="HTML Cite"/>
    <w:basedOn w:val="DefaultParagraphFont"/>
    <w:semiHidden/>
    <w:rPr>
      <w:i/>
      <w:iCs/>
    </w:rPr>
  </w:style>
  <w:style w:type="paragraph" w:styleId="TableTitle" w:customStyle="1">
    <w:name w:val="TableTitle"/>
    <w:basedOn w:val="Normal"/>
    <w:autoRedefine/>
    <w:pPr>
      <w:keepNext/>
      <w:widowControl w:val="0"/>
      <w:spacing w:before="20" w:after="20"/>
    </w:pPr>
    <w:rPr>
      <w:rFonts w:ascii="Times New Roman" w:hAnsi="Times New Roman"/>
      <w:b/>
      <w:iCs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5071"/>
    <w:rPr>
      <w:rFonts w:ascii="Courier New" w:hAnsi="Courier New" w:cs="Courier New"/>
      <w:lang w:val="en-US" w:eastAsia="en-US"/>
    </w:rPr>
  </w:style>
  <w:style w:type="character" w:styleId="go" w:customStyle="1">
    <w:name w:val="go"/>
    <w:basedOn w:val="DefaultParagraphFont"/>
    <w:rsid w:val="00B05071"/>
  </w:style>
  <w:style w:type="character" w:styleId="UnresolvedMention">
    <w:name w:val="Unresolved Mention"/>
    <w:basedOn w:val="DefaultParagraphFont"/>
    <w:uiPriority w:val="99"/>
    <w:semiHidden/>
    <w:unhideWhenUsed/>
    <w:rsid w:val="00EE34DB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rsid w:val="007951CC"/>
    <w:rPr>
      <w:rFonts w:ascii="Verdana" w:hAnsi="Verdana" w:cs="Arial"/>
      <w:b/>
      <w:bCs/>
      <w:iCs/>
      <w:sz w:val="24"/>
      <w:szCs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rsid w:val="00AE36F5"/>
    <w:rPr>
      <w:rFonts w:ascii="Verdana" w:hAnsi="Verdana" w:cs="Arial"/>
      <w:b/>
      <w:bCs/>
      <w:szCs w:val="26"/>
      <w:lang w:val="en-US" w:eastAsia="en-US"/>
    </w:rPr>
  </w:style>
  <w:style w:type="character" w:styleId="Heading1Char" w:customStyle="1">
    <w:name w:val="Heading 1 Char"/>
    <w:basedOn w:val="DefaultParagraphFont"/>
    <w:link w:val="Heading1"/>
    <w:rsid w:val="00B62267"/>
    <w:rPr>
      <w:rFonts w:ascii="Verdana" w:hAnsi="Verdana" w:cs="Arial"/>
      <w:b/>
      <w:bCs/>
      <w:kern w:val="32"/>
      <w:sz w:val="28"/>
      <w:szCs w:val="32"/>
      <w:lang w:val="en-US" w:eastAsia="en-US"/>
    </w:rPr>
  </w:style>
  <w:style w:type="table" w:styleId="TableGrid">
    <w:name w:val="Table Grid"/>
    <w:basedOn w:val="TableNormal"/>
    <w:uiPriority w:val="59"/>
    <w:rsid w:val="00751F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92A79"/>
    <w:pPr>
      <w:ind w:left="720"/>
      <w:contextualSpacing/>
    </w:pPr>
  </w:style>
  <w:style w:type="paragraph" w:styleId="Revision">
    <w:name w:val="Revision"/>
    <w:hidden/>
    <w:uiPriority w:val="99"/>
    <w:semiHidden/>
    <w:rsid w:val="00D80D7F"/>
    <w:rPr>
      <w:rFonts w:ascii="Verdana" w:hAnsi="Verdana"/>
      <w:szCs w:val="24"/>
      <w:lang w:val="en-US" w:eastAsia="en-US"/>
    </w:rPr>
  </w:style>
  <w:style w:type="character" w:styleId="ui-provider" w:customStyle="1">
    <w:name w:val="ui-provider"/>
    <w:basedOn w:val="DefaultParagraphFont"/>
    <w:rsid w:val="00FE4CEF"/>
  </w:style>
  <w:style w:type="table" w:styleId="GridTable6Colorful">
    <w:name w:val="Grid Table 6 Colorful"/>
    <w:basedOn w:val="TableNormal"/>
    <w:uiPriority w:val="51"/>
    <w:rsid w:val="00837FFA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0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footer" Target="footer3.xml" Id="rId21" /><Relationship Type="http://schemas.openxmlformats.org/officeDocument/2006/relationships/endnotes" Target="endnotes.xml" Id="rId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footer" Target="footer4.xml" Id="rId23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3.xml" Id="rId22" /><Relationship Type="http://schemas.openxmlformats.org/officeDocument/2006/relationships/hyperlink" Target="https://threatdragon.github.io/" TargetMode="External" Id="Rf008a4a901a14474" /><Relationship Type="http://schemas.openxmlformats.org/officeDocument/2006/relationships/hyperlink" Target="https://www.youtube.com/watch?v=mL5G8HeI8zI" TargetMode="External" Id="R0e6d65f7c1464874" /><Relationship Type="http://schemas.openxmlformats.org/officeDocument/2006/relationships/hyperlink" Target="https://www.youtube.com/watch?v=b2uZ9_pzPmQ" TargetMode="External" Id="Rd1b126bb813144d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ro\ESC\ESC_Boston_2003\Delivery0602\E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5E01-446F-44BA-A5EC-7231AE5663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ESC.dot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Coding Standard</dc:title>
  <dc:subject/>
  <dc:creator>Manohar Bangera</dc:creator>
  <keywords/>
  <dc:description/>
  <lastModifiedBy>Monika SR</lastModifiedBy>
  <revision>16</revision>
  <lastPrinted>2021-09-02T11:42:00.0000000Z</lastPrinted>
  <dcterms:created xsi:type="dcterms:W3CDTF">2023-11-16T07:30:00.0000000Z</dcterms:created>
  <dcterms:modified xsi:type="dcterms:W3CDTF">2023-12-20T07:37:31.9562456Z</dcterms:modified>
  <category>Standards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Miro Samek</vt:lpwstr>
  </property>
</Properties>
</file>