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C4C" w:rsidRDefault="00665C4C" w14:paraId="2326955B" w14:textId="77777777">
      <w:pPr>
        <w:pStyle w:val="Title"/>
        <w:rPr>
          <w:color w:val="000080"/>
          <w:sz w:val="32"/>
        </w:rPr>
      </w:pPr>
    </w:p>
    <w:p w:rsidR="00711CA3" w:rsidP="5575E9F7" w:rsidRDefault="00711CA3" w14:paraId="28F5D2B2" w14:textId="0078EFCA">
      <w:pPr>
        <w:pStyle w:val="Title"/>
        <w:suppressLineNumbers w:val="0"/>
        <w:bidi w:val="0"/>
        <w:spacing w:before="0" w:beforeAutospacing="off" w:after="120" w:afterAutospacing="off" w:line="259" w:lineRule="auto"/>
        <w:ind w:left="0" w:right="0"/>
        <w:jc w:val="center"/>
      </w:pPr>
      <w:r w:rsidRPr="5575E9F7" w:rsidR="5AC01F7D">
        <w:rPr>
          <w:rFonts w:ascii="Lucida Sans Unicode" w:hAnsi="Lucida Sans Unicode" w:cs="Lucida Sans Unicode"/>
          <w:color w:val="FF0000"/>
          <w:sz w:val="56"/>
          <w:szCs w:val="56"/>
        </w:rPr>
        <w:t>OWASP Dependency Track</w:t>
      </w:r>
    </w:p>
    <w:p w:rsidR="00711CA3" w:rsidRDefault="00711CA3" w14:paraId="29129A8C" w14:textId="77777777"/>
    <w:p w:rsidR="003A0C3A" w:rsidRDefault="003A0C3A" w14:paraId="497E39FA" w14:textId="664C8887"/>
    <w:p w:rsidR="00830C4E" w:rsidRDefault="00830C4E" w14:paraId="7C26669D" w14:textId="41FE9C70"/>
    <w:p w:rsidR="00665C4C" w:rsidRDefault="00665C4C" w14:paraId="7024B46D" w14:textId="690CE0D3">
      <w:pPr>
        <w:pStyle w:val="Title"/>
        <w:jc w:val="left"/>
        <w:rPr>
          <w:sz w:val="28"/>
          <w:szCs w:val="28"/>
        </w:rPr>
      </w:pPr>
    </w:p>
    <w:p w:rsidR="0029174A" w:rsidRDefault="0029174A" w14:paraId="47DEC096" w14:textId="77777777">
      <w:pPr>
        <w:pStyle w:val="Title"/>
        <w:jc w:val="left"/>
        <w:rPr>
          <w:sz w:val="28"/>
          <w:szCs w:val="28"/>
        </w:rPr>
      </w:pPr>
    </w:p>
    <w:p w:rsidRPr="00837FFA" w:rsidR="00071C37" w:rsidP="005A503A" w:rsidRDefault="00665C4C" w14:paraId="3616D89A" w14:textId="03A1CDDE">
      <w:pPr>
        <w:pStyle w:val="TOC1"/>
      </w:pPr>
      <w:r>
        <w:br w:type="page"/>
      </w:r>
      <w:r w:rsidRPr="00837FFA">
        <w:t>Table of Contents</w:t>
      </w:r>
    </w:p>
    <w:p w:rsidRPr="00837FFA" w:rsidR="005A503A" w:rsidP="1E649215" w:rsidRDefault="510E69B8" w14:paraId="4AC179D2" w14:textId="5A585EC3">
      <w:pPr>
        <w:pStyle w:val="TOC1"/>
        <w:tabs>
          <w:tab w:val="left" w:leader="none" w:pos="390"/>
          <w:tab w:val="right" w:leader="dot" w:pos="9720"/>
        </w:tabs>
        <w:rPr>
          <w:rFonts w:ascii="Calibri" w:hAnsi="Calibri" w:eastAsia="游明朝" w:cs="Arial" w:asciiTheme="minorAscii" w:hAnsiTheme="minorAscii" w:eastAsiaTheme="minorEastAsia" w:cstheme="minorBidi"/>
          <w:noProof/>
          <w:sz w:val="22"/>
          <w:szCs w:val="22"/>
          <w:lang w:val="en-IN" w:eastAsia="en-IN"/>
        </w:rPr>
      </w:pPr>
      <w:r>
        <w:fldChar w:fldCharType="begin"/>
      </w:r>
      <w:r>
        <w:instrText xml:space="preserve">TOC \o "1-3" \h \z</w:instrText>
      </w:r>
      <w:r>
        <w:fldChar w:fldCharType="separate"/>
      </w:r>
      <w:hyperlink w:anchor="_Toc278972948">
        <w:r w:rsidRPr="5575E9F7" w:rsidR="5575E9F7">
          <w:rPr>
            <w:rStyle w:val="Hyperlink"/>
          </w:rPr>
          <w:t>1</w:t>
        </w:r>
        <w:r>
          <w:tab/>
        </w:r>
        <w:r w:rsidRPr="5575E9F7" w:rsidR="5575E9F7">
          <w:rPr>
            <w:rStyle w:val="Hyperlink"/>
          </w:rPr>
          <w:t>Overview</w:t>
        </w:r>
        <w:r>
          <w:tab/>
        </w:r>
        <w:r>
          <w:fldChar w:fldCharType="begin"/>
        </w:r>
        <w:r>
          <w:instrText xml:space="preserve">PAGEREF _Toc278972948 \h</w:instrText>
        </w:r>
        <w:r>
          <w:fldChar w:fldCharType="separate"/>
        </w:r>
        <w:r w:rsidRPr="5575E9F7" w:rsidR="5575E9F7">
          <w:rPr>
            <w:rStyle w:val="Hyperlink"/>
          </w:rPr>
          <w:t>2</w:t>
        </w:r>
        <w:r>
          <w:fldChar w:fldCharType="end"/>
        </w:r>
      </w:hyperlink>
    </w:p>
    <w:p w:rsidRPr="00837FFA" w:rsidR="005A503A" w:rsidP="1E649215" w:rsidRDefault="00E42E84" w14:paraId="7B6B3777" w14:textId="42BE0A8D">
      <w:pPr>
        <w:pStyle w:val="TOC2"/>
        <w:tabs>
          <w:tab w:val="left" w:pos="60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1567514315">
        <w:r w:rsidRPr="5575E9F7" w:rsidR="5575E9F7">
          <w:rPr>
            <w:rStyle w:val="Hyperlink"/>
          </w:rPr>
          <w:t>1.1</w:t>
        </w:r>
        <w:r>
          <w:tab/>
        </w:r>
        <w:r w:rsidRPr="5575E9F7" w:rsidR="5575E9F7">
          <w:rPr>
            <w:rStyle w:val="Hyperlink"/>
          </w:rPr>
          <w:t>What is OWASP Dependency Track?</w:t>
        </w:r>
        <w:r>
          <w:tab/>
        </w:r>
        <w:r>
          <w:fldChar w:fldCharType="begin"/>
        </w:r>
        <w:r>
          <w:instrText xml:space="preserve">PAGEREF _Toc1567514315 \h</w:instrText>
        </w:r>
        <w:r>
          <w:fldChar w:fldCharType="separate"/>
        </w:r>
        <w:r w:rsidRPr="5575E9F7" w:rsidR="5575E9F7">
          <w:rPr>
            <w:rStyle w:val="Hyperlink"/>
          </w:rPr>
          <w:t>3</w:t>
        </w:r>
        <w:r>
          <w:fldChar w:fldCharType="end"/>
        </w:r>
      </w:hyperlink>
    </w:p>
    <w:p w:rsidRPr="00837FFA" w:rsidR="005A503A" w:rsidP="1E649215" w:rsidRDefault="00E42E84" w14:paraId="5B3BC9B0" w14:textId="2356ADFB">
      <w:pPr>
        <w:pStyle w:val="TOC2"/>
        <w:tabs>
          <w:tab w:val="left" w:pos="60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513203527">
        <w:r w:rsidRPr="5575E9F7" w:rsidR="5575E9F7">
          <w:rPr>
            <w:rStyle w:val="Hyperlink"/>
          </w:rPr>
          <w:t>1.2</w:t>
        </w:r>
        <w:r>
          <w:tab/>
        </w:r>
        <w:r w:rsidRPr="5575E9F7" w:rsidR="5575E9F7">
          <w:rPr>
            <w:rStyle w:val="Hyperlink"/>
          </w:rPr>
          <w:t>Why is OWASP Dependency Track so valuable?</w:t>
        </w:r>
        <w:r>
          <w:tab/>
        </w:r>
        <w:r>
          <w:fldChar w:fldCharType="begin"/>
        </w:r>
        <w:r>
          <w:instrText xml:space="preserve">PAGEREF _Toc513203527 \h</w:instrText>
        </w:r>
        <w:r>
          <w:fldChar w:fldCharType="separate"/>
        </w:r>
        <w:r w:rsidRPr="5575E9F7" w:rsidR="5575E9F7">
          <w:rPr>
            <w:rStyle w:val="Hyperlink"/>
          </w:rPr>
          <w:t>3</w:t>
        </w:r>
        <w:r>
          <w:fldChar w:fldCharType="end"/>
        </w:r>
      </w:hyperlink>
    </w:p>
    <w:p w:rsidRPr="00837FFA" w:rsidR="005A503A" w:rsidP="5575E9F7" w:rsidRDefault="00E42E84" w14:paraId="1FB54FB6" w14:textId="6025D15C">
      <w:pPr>
        <w:pStyle w:val="TOC1"/>
        <w:tabs>
          <w:tab w:val="left" w:leader="none" w:pos="39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1804753420">
        <w:r w:rsidRPr="5575E9F7" w:rsidR="5575E9F7">
          <w:rPr>
            <w:rStyle w:val="Hyperlink"/>
          </w:rPr>
          <w:t>2</w:t>
        </w:r>
        <w:r>
          <w:tab/>
        </w:r>
        <w:r w:rsidRPr="5575E9F7" w:rsidR="5575E9F7">
          <w:rPr>
            <w:rStyle w:val="Hyperlink"/>
          </w:rPr>
          <w:t>References</w:t>
        </w:r>
        <w:r>
          <w:tab/>
        </w:r>
        <w:r>
          <w:fldChar w:fldCharType="begin"/>
        </w:r>
        <w:r>
          <w:instrText xml:space="preserve">PAGEREF _Toc1804753420 \h</w:instrText>
        </w:r>
        <w:r>
          <w:fldChar w:fldCharType="separate"/>
        </w:r>
        <w:r w:rsidRPr="5575E9F7" w:rsidR="5575E9F7">
          <w:rPr>
            <w:rStyle w:val="Hyperlink"/>
          </w:rPr>
          <w:t>4</w:t>
        </w:r>
        <w:r>
          <w:fldChar w:fldCharType="end"/>
        </w:r>
      </w:hyperlink>
      <w:r>
        <w:fldChar w:fldCharType="end"/>
      </w:r>
    </w:p>
    <w:p w:rsidR="00665C4C" w:rsidRDefault="00665C4C" w14:paraId="10511876" w14:textId="73B2719B">
      <w:pPr>
        <w:pStyle w:val="Title"/>
        <w:jc w:val="left"/>
      </w:pPr>
    </w:p>
    <w:p w:rsidR="001E2BB3" w:rsidRDefault="001E2BB3" w14:paraId="14DC2B92" w14:textId="0416F5E3">
      <w:pPr>
        <w:spacing w:after="0"/>
        <w:rPr>
          <w:b/>
          <w:bCs/>
          <w:sz w:val="28"/>
        </w:rPr>
        <w:sectPr w:rsidR="001E2BB3" w:rsidSect="00FF1160">
          <w:headerReference w:type="default" r:id="rId8"/>
          <w:footerReference w:type="default" r:id="rId9"/>
          <w:headerReference w:type="first" r:id="rId10"/>
          <w:footerReference w:type="first" r:id="rId11"/>
          <w:footnotePr>
            <w:numRestart w:val="eachPage"/>
          </w:footnotePr>
          <w:pgSz w:w="12240" w:h="15840" w:orient="portrait" w:code="1"/>
          <w:pgMar w:top="923" w:right="1080" w:bottom="1440" w:left="1440" w:header="720" w:footer="875" w:gutter="0"/>
          <w:pgNumType w:start="1"/>
          <w:cols w:space="720"/>
          <w:titlePg/>
        </w:sectPr>
      </w:pPr>
    </w:p>
    <w:p w:rsidR="5F2433CD" w:rsidP="1E649215" w:rsidRDefault="5F2433CD" w14:paraId="52119100" w14:textId="5C2A66D4">
      <w:pPr>
        <w:pStyle w:val="Heading1"/>
        <w:rPr>
          <w:rFonts w:cs="Times New Roman"/>
        </w:rPr>
      </w:pPr>
      <w:bookmarkStart w:name="_Toc278972948" w:id="682633563"/>
      <w:r w:rsidR="5F2433CD">
        <w:rPr/>
        <w:t>Overview</w:t>
      </w:r>
      <w:bookmarkEnd w:id="682633563"/>
    </w:p>
    <w:p w:rsidR="0AE2D630" w:rsidP="5575E9F7" w:rsidRDefault="0AE2D630" w14:paraId="5525ED43" w14:textId="2ABB5015">
      <w:pPr>
        <w:shd w:val="clear" w:color="auto" w:fill="FFFFFF" w:themeFill="background1"/>
        <w:spacing w:before="360" w:beforeAutospacing="off" w:after="360" w:afterAutospacing="off"/>
        <w:jc w:val="both"/>
        <w:rPr>
          <w:rFonts w:ascii="Verdana" w:hAnsi="Verdana" w:eastAsia="Verdana" w:cs="Verdana"/>
          <w:b w:val="0"/>
          <w:bCs w:val="0"/>
          <w:i w:val="0"/>
          <w:iCs w:val="0"/>
          <w:caps w:val="0"/>
          <w:smallCaps w:val="0"/>
          <w:noProof w:val="0"/>
          <w:color w:val="1F1F1F"/>
          <w:sz w:val="22"/>
          <w:szCs w:val="22"/>
          <w:lang w:val="en-US"/>
        </w:rPr>
      </w:pPr>
      <w:r w:rsidRPr="5575E9F7" w:rsidR="0AE2D630">
        <w:rPr>
          <w:rFonts w:ascii="Verdana" w:hAnsi="Verdana" w:eastAsia="Verdana" w:cs="Verdana"/>
          <w:b w:val="0"/>
          <w:bCs w:val="0"/>
          <w:i w:val="0"/>
          <w:iCs w:val="0"/>
          <w:caps w:val="0"/>
          <w:smallCaps w:val="0"/>
          <w:noProof w:val="0"/>
          <w:color w:val="1F1F1F"/>
          <w:sz w:val="22"/>
          <w:szCs w:val="22"/>
          <w:lang w:val="en-US"/>
        </w:rPr>
        <w:t>Imagine your software development project as a bustling city, constantly under construction. Components and materials flow in from various suppliers, each playing a vital role in the final structure. But what if some of these materials were unknowingly flawed or compromised? This is where OWASP Dependency Track comes in, acting as your city's guardian angel, ensuring the integrity and security of your entire software supply chain.</w:t>
      </w:r>
    </w:p>
    <w:p w:rsidR="5575E9F7" w:rsidP="5575E9F7" w:rsidRDefault="5575E9F7" w14:paraId="5B6465AB" w14:textId="70DB5825">
      <w:pPr>
        <w:pStyle w:val="Normal"/>
        <w:shd w:val="clear" w:color="auto" w:fill="FFFFFF" w:themeFill="background1"/>
        <w:spacing w:before="360" w:beforeAutospacing="off" w:after="360" w:afterAutospacing="off"/>
        <w:jc w:val="both"/>
        <w:rPr>
          <w:rFonts w:ascii="Verdana" w:hAnsi="Verdana" w:eastAsia="Verdana" w:cs="Verdana"/>
          <w:b w:val="0"/>
          <w:bCs w:val="0"/>
          <w:i w:val="0"/>
          <w:iCs w:val="0"/>
          <w:caps w:val="0"/>
          <w:smallCaps w:val="0"/>
          <w:noProof w:val="0"/>
          <w:color w:val="1F1F1F"/>
          <w:sz w:val="22"/>
          <w:szCs w:val="22"/>
          <w:lang w:val="en-US"/>
        </w:rPr>
      </w:pPr>
    </w:p>
    <w:p w:rsidR="0AE2D630" w:rsidP="5575E9F7" w:rsidRDefault="0AE2D630" w14:paraId="504EEB2E" w14:textId="3C26FCE2">
      <w:pPr>
        <w:pStyle w:val="Heading2"/>
        <w:rPr>
          <w:rFonts w:ascii="Verdana" w:hAnsi="Verdana" w:eastAsia="Verdana" w:cs="Verdana"/>
          <w:b w:val="1"/>
          <w:bCs w:val="1"/>
          <w:i w:val="0"/>
          <w:iCs w:val="0"/>
          <w:caps w:val="0"/>
          <w:smallCaps w:val="0"/>
          <w:noProof w:val="0"/>
          <w:color w:val="1F1F1F"/>
          <w:sz w:val="22"/>
          <w:szCs w:val="22"/>
          <w:lang w:val="en-US"/>
        </w:rPr>
      </w:pPr>
      <w:bookmarkStart w:name="_Toc1567514315" w:id="1625814314"/>
      <w:r w:rsidRPr="5575E9F7" w:rsidR="0AE2D630">
        <w:rPr>
          <w:noProof w:val="0"/>
          <w:lang w:val="en-US"/>
        </w:rPr>
        <w:t>What is OWASP Dependency Track?</w:t>
      </w:r>
      <w:bookmarkEnd w:id="1625814314"/>
    </w:p>
    <w:p w:rsidR="0AE2D630" w:rsidP="5575E9F7" w:rsidRDefault="0AE2D630" w14:paraId="187793CB" w14:textId="0879A318">
      <w:pPr>
        <w:shd w:val="clear" w:color="auto" w:fill="FFFFFF" w:themeFill="background1"/>
        <w:spacing w:before="360" w:beforeAutospacing="off" w:after="360" w:afterAutospacing="off"/>
        <w:jc w:val="both"/>
        <w:rPr>
          <w:rFonts w:ascii="Verdana" w:hAnsi="Verdana" w:eastAsia="Verdana" w:cs="Verdana"/>
          <w:b w:val="0"/>
          <w:bCs w:val="0"/>
          <w:i w:val="0"/>
          <w:iCs w:val="0"/>
          <w:caps w:val="0"/>
          <w:smallCaps w:val="0"/>
          <w:noProof w:val="0"/>
          <w:color w:val="1F1F1F"/>
          <w:sz w:val="22"/>
          <w:szCs w:val="22"/>
          <w:lang w:val="en-US"/>
        </w:rPr>
      </w:pPr>
      <w:r w:rsidRPr="5575E9F7" w:rsidR="0AE2D630">
        <w:rPr>
          <w:rFonts w:ascii="Verdana" w:hAnsi="Verdana" w:eastAsia="Verdana" w:cs="Verdana"/>
          <w:b w:val="0"/>
          <w:bCs w:val="0"/>
          <w:i w:val="0"/>
          <w:iCs w:val="0"/>
          <w:caps w:val="0"/>
          <w:smallCaps w:val="0"/>
          <w:noProof w:val="0"/>
          <w:color w:val="1F1F1F"/>
          <w:sz w:val="22"/>
          <w:szCs w:val="22"/>
          <w:lang w:val="en-US"/>
        </w:rPr>
        <w:t>It's</w:t>
      </w:r>
      <w:r w:rsidRPr="5575E9F7" w:rsidR="0AE2D630">
        <w:rPr>
          <w:rFonts w:ascii="Verdana" w:hAnsi="Verdana" w:eastAsia="Verdana" w:cs="Verdana"/>
          <w:b w:val="0"/>
          <w:bCs w:val="0"/>
          <w:i w:val="0"/>
          <w:iCs w:val="0"/>
          <w:caps w:val="0"/>
          <w:smallCaps w:val="0"/>
          <w:noProof w:val="0"/>
          <w:color w:val="1F1F1F"/>
          <w:sz w:val="22"/>
          <w:szCs w:val="22"/>
          <w:lang w:val="en-US"/>
        </w:rPr>
        <w:t xml:space="preserve"> an open-source intelligence platform that goes beyond traditional software composition analysis (SCA) tools. Think of it as a comprehensive security scanner that goes beyond just </w:t>
      </w:r>
      <w:r w:rsidRPr="5575E9F7" w:rsidR="0AE2D630">
        <w:rPr>
          <w:rFonts w:ascii="Verdana" w:hAnsi="Verdana" w:eastAsia="Verdana" w:cs="Verdana"/>
          <w:b w:val="0"/>
          <w:bCs w:val="0"/>
          <w:i w:val="0"/>
          <w:iCs w:val="0"/>
          <w:caps w:val="0"/>
          <w:smallCaps w:val="0"/>
          <w:noProof w:val="0"/>
          <w:color w:val="1F1F1F"/>
          <w:sz w:val="22"/>
          <w:szCs w:val="22"/>
          <w:lang w:val="en-US"/>
        </w:rPr>
        <w:t>identifying</w:t>
      </w:r>
      <w:r w:rsidRPr="5575E9F7" w:rsidR="0AE2D630">
        <w:rPr>
          <w:rFonts w:ascii="Verdana" w:hAnsi="Verdana" w:eastAsia="Verdana" w:cs="Verdana"/>
          <w:b w:val="0"/>
          <w:bCs w:val="0"/>
          <w:i w:val="0"/>
          <w:iCs w:val="0"/>
          <w:caps w:val="0"/>
          <w:smallCaps w:val="0"/>
          <w:noProof w:val="0"/>
          <w:color w:val="1F1F1F"/>
          <w:sz w:val="22"/>
          <w:szCs w:val="22"/>
          <w:lang w:val="en-US"/>
        </w:rPr>
        <w:t xml:space="preserve"> individual </w:t>
      </w:r>
      <w:r w:rsidRPr="5575E9F7" w:rsidR="0AE2D630">
        <w:rPr>
          <w:rFonts w:ascii="Verdana" w:hAnsi="Verdana" w:eastAsia="Verdana" w:cs="Verdana"/>
          <w:b w:val="0"/>
          <w:bCs w:val="0"/>
          <w:i w:val="0"/>
          <w:iCs w:val="0"/>
          <w:caps w:val="0"/>
          <w:smallCaps w:val="0"/>
          <w:noProof w:val="0"/>
          <w:color w:val="1F1F1F"/>
          <w:sz w:val="22"/>
          <w:szCs w:val="22"/>
          <w:lang w:val="en-US"/>
        </w:rPr>
        <w:t>component</w:t>
      </w:r>
      <w:r w:rsidRPr="5575E9F7" w:rsidR="0AE2D630">
        <w:rPr>
          <w:rFonts w:ascii="Verdana" w:hAnsi="Verdana" w:eastAsia="Verdana" w:cs="Verdana"/>
          <w:b w:val="0"/>
          <w:bCs w:val="0"/>
          <w:i w:val="0"/>
          <w:iCs w:val="0"/>
          <w:caps w:val="0"/>
          <w:smallCaps w:val="0"/>
          <w:noProof w:val="0"/>
          <w:color w:val="1F1F1F"/>
          <w:sz w:val="22"/>
          <w:szCs w:val="22"/>
          <w:lang w:val="en-US"/>
        </w:rPr>
        <w:t xml:space="preserve"> vulnerabilities. Dependency Track delves deeper, providing:</w:t>
      </w:r>
    </w:p>
    <w:p w:rsidR="0AE2D630" w:rsidP="5575E9F7" w:rsidRDefault="0AE2D630" w14:paraId="79CB77F9" w14:textId="5F00E137">
      <w:pPr>
        <w:pStyle w:val="ListParagraph"/>
        <w:numPr>
          <w:ilvl w:val="0"/>
          <w:numId w:val="18"/>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5575E9F7" w:rsidR="0AE2D630">
        <w:rPr>
          <w:rFonts w:ascii="Verdana" w:hAnsi="Verdana" w:eastAsia="Verdana" w:cs="Verdana"/>
          <w:b w:val="0"/>
          <w:bCs w:val="0"/>
          <w:i w:val="0"/>
          <w:iCs w:val="0"/>
          <w:caps w:val="0"/>
          <w:smallCaps w:val="0"/>
          <w:noProof w:val="0"/>
          <w:color w:val="1F1F1F"/>
          <w:sz w:val="22"/>
          <w:szCs w:val="22"/>
          <w:lang w:val="en-US"/>
        </w:rPr>
        <w:t xml:space="preserve">Full-stack </w:t>
      </w:r>
      <w:r w:rsidRPr="5575E9F7" w:rsidR="0AE2D630">
        <w:rPr>
          <w:rFonts w:ascii="Verdana" w:hAnsi="Verdana" w:eastAsia="Verdana" w:cs="Verdana"/>
          <w:b w:val="0"/>
          <w:bCs w:val="0"/>
          <w:i w:val="0"/>
          <w:iCs w:val="0"/>
          <w:caps w:val="0"/>
          <w:smallCaps w:val="0"/>
          <w:noProof w:val="0"/>
          <w:color w:val="1F1F1F"/>
          <w:sz w:val="22"/>
          <w:szCs w:val="22"/>
          <w:lang w:val="en-US"/>
        </w:rPr>
        <w:t>component</w:t>
      </w:r>
      <w:r w:rsidRPr="5575E9F7" w:rsidR="0AE2D630">
        <w:rPr>
          <w:rFonts w:ascii="Verdana" w:hAnsi="Verdana" w:eastAsia="Verdana" w:cs="Verdana"/>
          <w:b w:val="0"/>
          <w:bCs w:val="0"/>
          <w:i w:val="0"/>
          <w:iCs w:val="0"/>
          <w:caps w:val="0"/>
          <w:smallCaps w:val="0"/>
          <w:noProof w:val="0"/>
          <w:color w:val="1F1F1F"/>
          <w:sz w:val="22"/>
          <w:szCs w:val="22"/>
          <w:lang w:val="en-US"/>
        </w:rPr>
        <w:t xml:space="preserve"> inventory: Tracks all components across your entire software portfolio, from libraries and frameworks to applications, containers, operating systems, and even firmware. This holistic view ensures no stone is left unturned.</w:t>
      </w:r>
    </w:p>
    <w:p w:rsidR="0AE2D630" w:rsidP="5575E9F7" w:rsidRDefault="0AE2D630" w14:paraId="05A4F413" w14:textId="53E44FE9">
      <w:pPr>
        <w:pStyle w:val="ListParagraph"/>
        <w:numPr>
          <w:ilvl w:val="0"/>
          <w:numId w:val="18"/>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5575E9F7" w:rsidR="0AE2D630">
        <w:rPr>
          <w:rFonts w:ascii="Verdana" w:hAnsi="Verdana" w:eastAsia="Verdana" w:cs="Verdana"/>
          <w:b w:val="0"/>
          <w:bCs w:val="0"/>
          <w:i w:val="0"/>
          <w:iCs w:val="0"/>
          <w:caps w:val="0"/>
          <w:smallCaps w:val="0"/>
          <w:noProof w:val="0"/>
          <w:color w:val="1F1F1F"/>
          <w:sz w:val="22"/>
          <w:szCs w:val="22"/>
          <w:lang w:val="en-US"/>
        </w:rPr>
        <w:t xml:space="preserve">Accurate vulnerability detection: </w:t>
      </w:r>
      <w:r w:rsidRPr="5575E9F7" w:rsidR="0AE2D630">
        <w:rPr>
          <w:rFonts w:ascii="Verdana" w:hAnsi="Verdana" w:eastAsia="Verdana" w:cs="Verdana"/>
          <w:b w:val="0"/>
          <w:bCs w:val="0"/>
          <w:i w:val="0"/>
          <w:iCs w:val="0"/>
          <w:caps w:val="0"/>
          <w:smallCaps w:val="0"/>
          <w:noProof w:val="0"/>
          <w:color w:val="1F1F1F"/>
          <w:sz w:val="22"/>
          <w:szCs w:val="22"/>
          <w:lang w:val="en-US"/>
        </w:rPr>
        <w:t>Leverages</w:t>
      </w:r>
      <w:r w:rsidRPr="5575E9F7" w:rsidR="0AE2D630">
        <w:rPr>
          <w:rFonts w:ascii="Verdana" w:hAnsi="Verdana" w:eastAsia="Verdana" w:cs="Verdana"/>
          <w:b w:val="0"/>
          <w:bCs w:val="0"/>
          <w:i w:val="0"/>
          <w:iCs w:val="0"/>
          <w:caps w:val="0"/>
          <w:smallCaps w:val="0"/>
          <w:noProof w:val="0"/>
          <w:color w:val="1F1F1F"/>
          <w:sz w:val="22"/>
          <w:szCs w:val="22"/>
          <w:lang w:val="en-US"/>
        </w:rPr>
        <w:t xml:space="preserve"> various sources to </w:t>
      </w:r>
      <w:r w:rsidRPr="5575E9F7" w:rsidR="0AE2D630">
        <w:rPr>
          <w:rFonts w:ascii="Verdana" w:hAnsi="Verdana" w:eastAsia="Verdana" w:cs="Verdana"/>
          <w:b w:val="0"/>
          <w:bCs w:val="0"/>
          <w:i w:val="0"/>
          <w:iCs w:val="0"/>
          <w:caps w:val="0"/>
          <w:smallCaps w:val="0"/>
          <w:noProof w:val="0"/>
          <w:color w:val="1F1F1F"/>
          <w:sz w:val="22"/>
          <w:szCs w:val="22"/>
          <w:lang w:val="en-US"/>
        </w:rPr>
        <w:t>identify</w:t>
      </w:r>
      <w:r w:rsidRPr="5575E9F7" w:rsidR="0AE2D630">
        <w:rPr>
          <w:rFonts w:ascii="Verdana" w:hAnsi="Verdana" w:eastAsia="Verdana" w:cs="Verdana"/>
          <w:b w:val="0"/>
          <w:bCs w:val="0"/>
          <w:i w:val="0"/>
          <w:iCs w:val="0"/>
          <w:caps w:val="0"/>
          <w:smallCaps w:val="0"/>
          <w:noProof w:val="0"/>
          <w:color w:val="1F1F1F"/>
          <w:sz w:val="22"/>
          <w:szCs w:val="22"/>
          <w:lang w:val="en-US"/>
        </w:rPr>
        <w:t xml:space="preserve"> known vulnerabilities in your components, including the National Vulnerability Database (NVD), OSS Index, GitHub, </w:t>
      </w:r>
      <w:r w:rsidRPr="5575E9F7" w:rsidR="0AE2D630">
        <w:rPr>
          <w:rFonts w:ascii="Verdana" w:hAnsi="Verdana" w:eastAsia="Verdana" w:cs="Verdana"/>
          <w:b w:val="0"/>
          <w:bCs w:val="0"/>
          <w:i w:val="0"/>
          <w:iCs w:val="0"/>
          <w:caps w:val="0"/>
          <w:smallCaps w:val="0"/>
          <w:noProof w:val="0"/>
          <w:color w:val="1F1F1F"/>
          <w:sz w:val="22"/>
          <w:szCs w:val="22"/>
          <w:lang w:val="en-US"/>
        </w:rPr>
        <w:t>Snyk</w:t>
      </w:r>
      <w:r w:rsidRPr="5575E9F7" w:rsidR="0AE2D630">
        <w:rPr>
          <w:rFonts w:ascii="Verdana" w:hAnsi="Verdana" w:eastAsia="Verdana" w:cs="Verdana"/>
          <w:b w:val="0"/>
          <w:bCs w:val="0"/>
          <w:i w:val="0"/>
          <w:iCs w:val="0"/>
          <w:caps w:val="0"/>
          <w:smallCaps w:val="0"/>
          <w:noProof w:val="0"/>
          <w:color w:val="1F1F1F"/>
          <w:sz w:val="22"/>
          <w:szCs w:val="22"/>
          <w:lang w:val="en-US"/>
        </w:rPr>
        <w:t xml:space="preserve">, OSV, and </w:t>
      </w:r>
      <w:r w:rsidRPr="5575E9F7" w:rsidR="0AE2D630">
        <w:rPr>
          <w:rFonts w:ascii="Verdana" w:hAnsi="Verdana" w:eastAsia="Verdana" w:cs="Verdana"/>
          <w:b w:val="0"/>
          <w:bCs w:val="0"/>
          <w:i w:val="0"/>
          <w:iCs w:val="0"/>
          <w:caps w:val="0"/>
          <w:smallCaps w:val="0"/>
          <w:noProof w:val="0"/>
          <w:color w:val="1F1F1F"/>
          <w:sz w:val="22"/>
          <w:szCs w:val="22"/>
          <w:lang w:val="en-US"/>
        </w:rPr>
        <w:t>VulnDB</w:t>
      </w:r>
      <w:r w:rsidRPr="5575E9F7" w:rsidR="0AE2D630">
        <w:rPr>
          <w:rFonts w:ascii="Verdana" w:hAnsi="Verdana" w:eastAsia="Verdana" w:cs="Verdana"/>
          <w:b w:val="0"/>
          <w:bCs w:val="0"/>
          <w:i w:val="0"/>
          <w:iCs w:val="0"/>
          <w:caps w:val="0"/>
          <w:smallCaps w:val="0"/>
          <w:noProof w:val="0"/>
          <w:color w:val="1F1F1F"/>
          <w:sz w:val="22"/>
          <w:szCs w:val="22"/>
          <w:lang w:val="en-US"/>
        </w:rPr>
        <w:t>. You get a complete picture of potential security risks.</w:t>
      </w:r>
    </w:p>
    <w:p w:rsidR="0AE2D630" w:rsidP="5575E9F7" w:rsidRDefault="0AE2D630" w14:paraId="3B3E0B9B" w14:textId="2A440F0A">
      <w:pPr>
        <w:pStyle w:val="ListParagraph"/>
        <w:numPr>
          <w:ilvl w:val="0"/>
          <w:numId w:val="18"/>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5575E9F7" w:rsidR="0AE2D630">
        <w:rPr>
          <w:rFonts w:ascii="Verdana" w:hAnsi="Verdana" w:eastAsia="Verdana" w:cs="Verdana"/>
          <w:b w:val="0"/>
          <w:bCs w:val="0"/>
          <w:i w:val="0"/>
          <w:iCs w:val="0"/>
          <w:caps w:val="0"/>
          <w:smallCaps w:val="0"/>
          <w:noProof w:val="0"/>
          <w:color w:val="1F1F1F"/>
          <w:sz w:val="22"/>
          <w:szCs w:val="22"/>
          <w:lang w:val="en-US"/>
        </w:rPr>
        <w:t>Policy evaluation: Measures and enforces security, operational, and license compliance for individual projects or your entire portfolio. This ensures your components not only function as needed but also adhere to your set standards.</w:t>
      </w:r>
    </w:p>
    <w:p w:rsidR="0AE2D630" w:rsidP="5575E9F7" w:rsidRDefault="0AE2D630" w14:paraId="522F6409" w14:textId="2140F993">
      <w:pPr>
        <w:pStyle w:val="ListParagraph"/>
        <w:numPr>
          <w:ilvl w:val="0"/>
          <w:numId w:val="18"/>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5575E9F7" w:rsidR="0AE2D630">
        <w:rPr>
          <w:rFonts w:ascii="Verdana" w:hAnsi="Verdana" w:eastAsia="Verdana" w:cs="Verdana"/>
          <w:b w:val="0"/>
          <w:bCs w:val="0"/>
          <w:i w:val="0"/>
          <w:iCs w:val="0"/>
          <w:caps w:val="0"/>
          <w:smallCaps w:val="0"/>
          <w:noProof w:val="0"/>
          <w:color w:val="1F1F1F"/>
          <w:sz w:val="22"/>
          <w:szCs w:val="22"/>
          <w:lang w:val="en-US"/>
        </w:rPr>
        <w:t xml:space="preserve">Impact analysis: Rapidly pinpoints projects affected by </w:t>
      </w:r>
      <w:r w:rsidRPr="5575E9F7" w:rsidR="0AE2D630">
        <w:rPr>
          <w:rFonts w:ascii="Verdana" w:hAnsi="Verdana" w:eastAsia="Verdana" w:cs="Verdana"/>
          <w:b w:val="0"/>
          <w:bCs w:val="0"/>
          <w:i w:val="0"/>
          <w:iCs w:val="0"/>
          <w:caps w:val="0"/>
          <w:smallCaps w:val="0"/>
          <w:noProof w:val="0"/>
          <w:color w:val="1F1F1F"/>
          <w:sz w:val="22"/>
          <w:szCs w:val="22"/>
          <w:lang w:val="en-US"/>
        </w:rPr>
        <w:t>identified</w:t>
      </w:r>
      <w:r w:rsidRPr="5575E9F7" w:rsidR="0AE2D630">
        <w:rPr>
          <w:rFonts w:ascii="Verdana" w:hAnsi="Verdana" w:eastAsia="Verdana" w:cs="Verdana"/>
          <w:b w:val="0"/>
          <w:bCs w:val="0"/>
          <w:i w:val="0"/>
          <w:iCs w:val="0"/>
          <w:caps w:val="0"/>
          <w:smallCaps w:val="0"/>
          <w:noProof w:val="0"/>
          <w:color w:val="1F1F1F"/>
          <w:sz w:val="22"/>
          <w:szCs w:val="22"/>
          <w:lang w:val="en-US"/>
        </w:rPr>
        <w:t xml:space="preserve"> vulnerabilities, enabling you to prioritize and focus your remediation efforts where they matter most. You </w:t>
      </w:r>
      <w:r w:rsidRPr="5575E9F7" w:rsidR="0AE2D630">
        <w:rPr>
          <w:rFonts w:ascii="Verdana" w:hAnsi="Verdana" w:eastAsia="Verdana" w:cs="Verdana"/>
          <w:b w:val="0"/>
          <w:bCs w:val="0"/>
          <w:i w:val="0"/>
          <w:iCs w:val="0"/>
          <w:caps w:val="0"/>
          <w:smallCaps w:val="0"/>
          <w:noProof w:val="0"/>
          <w:color w:val="1F1F1F"/>
          <w:sz w:val="22"/>
          <w:szCs w:val="22"/>
          <w:lang w:val="en-US"/>
        </w:rPr>
        <w:t>don't</w:t>
      </w:r>
      <w:r w:rsidRPr="5575E9F7" w:rsidR="0AE2D630">
        <w:rPr>
          <w:rFonts w:ascii="Verdana" w:hAnsi="Verdana" w:eastAsia="Verdana" w:cs="Verdana"/>
          <w:b w:val="0"/>
          <w:bCs w:val="0"/>
          <w:i w:val="0"/>
          <w:iCs w:val="0"/>
          <w:caps w:val="0"/>
          <w:smallCaps w:val="0"/>
          <w:noProof w:val="0"/>
          <w:color w:val="1F1F1F"/>
          <w:sz w:val="22"/>
          <w:szCs w:val="22"/>
          <w:lang w:val="en-US"/>
        </w:rPr>
        <w:t xml:space="preserve"> waste time chasing false alarms.</w:t>
      </w:r>
    </w:p>
    <w:p w:rsidR="0AE2D630" w:rsidP="5575E9F7" w:rsidRDefault="0AE2D630" w14:paraId="7B3AB28A" w14:textId="013EFE9A">
      <w:pPr>
        <w:pStyle w:val="ListParagraph"/>
        <w:numPr>
          <w:ilvl w:val="0"/>
          <w:numId w:val="18"/>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5575E9F7" w:rsidR="0AE2D630">
        <w:rPr>
          <w:rFonts w:ascii="Verdana" w:hAnsi="Verdana" w:eastAsia="Verdana" w:cs="Verdana"/>
          <w:b w:val="0"/>
          <w:bCs w:val="0"/>
          <w:i w:val="0"/>
          <w:iCs w:val="0"/>
          <w:caps w:val="0"/>
          <w:smallCaps w:val="0"/>
          <w:noProof w:val="0"/>
          <w:color w:val="1F1F1F"/>
          <w:sz w:val="22"/>
          <w:szCs w:val="22"/>
          <w:lang w:val="en-US"/>
        </w:rPr>
        <w:t>Integration and automation: Works seamlessly with existing development workflows and CI/CD pipelines, making security an intrinsic part of your development process, not a separate burden.</w:t>
      </w:r>
    </w:p>
    <w:p w:rsidR="5575E9F7" w:rsidP="5575E9F7" w:rsidRDefault="5575E9F7" w14:paraId="00EF63EE" w14:textId="3F4AFF7C">
      <w:pPr>
        <w:pStyle w:val="Normal"/>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p>
    <w:p w:rsidR="5575E9F7" w:rsidP="5575E9F7" w:rsidRDefault="5575E9F7" w14:paraId="03C84D9A" w14:textId="0E203C02">
      <w:pPr>
        <w:pStyle w:val="Normal"/>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p>
    <w:p w:rsidR="5575E9F7" w:rsidP="5575E9F7" w:rsidRDefault="5575E9F7" w14:paraId="11A9D343" w14:textId="0506A4B5">
      <w:pPr>
        <w:pStyle w:val="Normal"/>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p>
    <w:p w:rsidR="5575E9F7" w:rsidP="5575E9F7" w:rsidRDefault="5575E9F7" w14:paraId="26029CC0" w14:textId="00BA7F8D">
      <w:pPr>
        <w:pStyle w:val="Normal"/>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p>
    <w:p w:rsidR="0AE2D630" w:rsidP="5575E9F7" w:rsidRDefault="0AE2D630" w14:paraId="09E8D794" w14:textId="3C20981F">
      <w:pPr>
        <w:pStyle w:val="Heading2"/>
        <w:rPr>
          <w:rFonts w:ascii="Verdana" w:hAnsi="Verdana" w:eastAsia="Verdana" w:cs="Verdana"/>
          <w:b w:val="1"/>
          <w:bCs w:val="1"/>
          <w:i w:val="0"/>
          <w:iCs w:val="0"/>
          <w:caps w:val="0"/>
          <w:smallCaps w:val="0"/>
          <w:noProof w:val="0"/>
          <w:color w:val="1F1F1F"/>
          <w:sz w:val="22"/>
          <w:szCs w:val="22"/>
          <w:lang w:val="en-US"/>
        </w:rPr>
      </w:pPr>
      <w:bookmarkStart w:name="_Toc513203527" w:id="1930127387"/>
      <w:r w:rsidRPr="5575E9F7" w:rsidR="0AE2D630">
        <w:rPr>
          <w:noProof w:val="0"/>
          <w:lang w:val="en-US"/>
        </w:rPr>
        <w:t>Why is OWASP Dependency Track so valuable?</w:t>
      </w:r>
      <w:bookmarkEnd w:id="1930127387"/>
    </w:p>
    <w:p w:rsidR="0AE2D630" w:rsidP="5575E9F7" w:rsidRDefault="0AE2D630" w14:paraId="3CE2A857" w14:textId="4CECF420">
      <w:pPr>
        <w:pStyle w:val="ListParagraph"/>
        <w:numPr>
          <w:ilvl w:val="0"/>
          <w:numId w:val="18"/>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5575E9F7" w:rsidR="0AE2D630">
        <w:rPr>
          <w:rFonts w:ascii="Verdana" w:hAnsi="Verdana" w:eastAsia="Verdana" w:cs="Verdana"/>
          <w:b w:val="0"/>
          <w:bCs w:val="0"/>
          <w:i w:val="0"/>
          <w:iCs w:val="0"/>
          <w:caps w:val="0"/>
          <w:smallCaps w:val="0"/>
          <w:noProof w:val="0"/>
          <w:color w:val="1F1F1F"/>
          <w:sz w:val="22"/>
          <w:szCs w:val="22"/>
          <w:u w:val="single"/>
          <w:lang w:val="en-US"/>
        </w:rPr>
        <w:t>Proactive and comprehensive:</w:t>
      </w:r>
      <w:r w:rsidRPr="5575E9F7" w:rsidR="0AE2D630">
        <w:rPr>
          <w:rFonts w:ascii="Verdana" w:hAnsi="Verdana" w:eastAsia="Verdana" w:cs="Verdana"/>
          <w:b w:val="0"/>
          <w:bCs w:val="0"/>
          <w:i w:val="0"/>
          <w:iCs w:val="0"/>
          <w:caps w:val="0"/>
          <w:smallCaps w:val="0"/>
          <w:noProof w:val="0"/>
          <w:color w:val="1F1F1F"/>
          <w:sz w:val="22"/>
          <w:szCs w:val="22"/>
          <w:lang w:val="en-US"/>
        </w:rPr>
        <w:t xml:space="preserve"> It moves beyond just </w:t>
      </w:r>
      <w:r w:rsidRPr="5575E9F7" w:rsidR="0AE2D630">
        <w:rPr>
          <w:rFonts w:ascii="Verdana" w:hAnsi="Verdana" w:eastAsia="Verdana" w:cs="Verdana"/>
          <w:b w:val="0"/>
          <w:bCs w:val="0"/>
          <w:i w:val="0"/>
          <w:iCs w:val="0"/>
          <w:caps w:val="0"/>
          <w:smallCaps w:val="0"/>
          <w:noProof w:val="0"/>
          <w:color w:val="1F1F1F"/>
          <w:sz w:val="22"/>
          <w:szCs w:val="22"/>
          <w:lang w:val="en-US"/>
        </w:rPr>
        <w:t>identifying</w:t>
      </w:r>
      <w:r w:rsidRPr="5575E9F7" w:rsidR="0AE2D630">
        <w:rPr>
          <w:rFonts w:ascii="Verdana" w:hAnsi="Verdana" w:eastAsia="Verdana" w:cs="Verdana"/>
          <w:b w:val="0"/>
          <w:bCs w:val="0"/>
          <w:i w:val="0"/>
          <w:iCs w:val="0"/>
          <w:caps w:val="0"/>
          <w:smallCaps w:val="0"/>
          <w:noProof w:val="0"/>
          <w:color w:val="1F1F1F"/>
          <w:sz w:val="22"/>
          <w:szCs w:val="22"/>
          <w:lang w:val="en-US"/>
        </w:rPr>
        <w:t xml:space="preserve"> vulnerabilities; it </w:t>
      </w:r>
      <w:r w:rsidRPr="5575E9F7" w:rsidR="0AE2D630">
        <w:rPr>
          <w:rFonts w:ascii="Verdana" w:hAnsi="Verdana" w:eastAsia="Verdana" w:cs="Verdana"/>
          <w:b w:val="0"/>
          <w:bCs w:val="0"/>
          <w:i w:val="0"/>
          <w:iCs w:val="0"/>
          <w:caps w:val="0"/>
          <w:smallCaps w:val="0"/>
          <w:noProof w:val="0"/>
          <w:color w:val="1F1F1F"/>
          <w:sz w:val="22"/>
          <w:szCs w:val="22"/>
          <w:lang w:val="en-US"/>
        </w:rPr>
        <w:t>provides</w:t>
      </w:r>
      <w:r w:rsidRPr="5575E9F7" w:rsidR="0AE2D630">
        <w:rPr>
          <w:rFonts w:ascii="Verdana" w:hAnsi="Verdana" w:eastAsia="Verdana" w:cs="Verdana"/>
          <w:b w:val="0"/>
          <w:bCs w:val="0"/>
          <w:i w:val="0"/>
          <w:iCs w:val="0"/>
          <w:caps w:val="0"/>
          <w:smallCaps w:val="0"/>
          <w:noProof w:val="0"/>
          <w:color w:val="1F1F1F"/>
          <w:sz w:val="22"/>
          <w:szCs w:val="22"/>
          <w:lang w:val="en-US"/>
        </w:rPr>
        <w:t xml:space="preserve"> actionable insights and helps you manage risk throughout your software supply chain.</w:t>
      </w:r>
    </w:p>
    <w:p w:rsidR="0AE2D630" w:rsidP="5575E9F7" w:rsidRDefault="0AE2D630" w14:paraId="0631CBB6" w14:textId="374D0F96">
      <w:pPr>
        <w:pStyle w:val="ListParagraph"/>
        <w:numPr>
          <w:ilvl w:val="0"/>
          <w:numId w:val="18"/>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5575E9F7" w:rsidR="0AE2D630">
        <w:rPr>
          <w:rFonts w:ascii="Verdana" w:hAnsi="Verdana" w:eastAsia="Verdana" w:cs="Verdana"/>
          <w:b w:val="0"/>
          <w:bCs w:val="0"/>
          <w:i w:val="0"/>
          <w:iCs w:val="0"/>
          <w:caps w:val="0"/>
          <w:smallCaps w:val="0"/>
          <w:noProof w:val="0"/>
          <w:color w:val="1F1F1F"/>
          <w:sz w:val="22"/>
          <w:szCs w:val="22"/>
          <w:u w:val="single"/>
          <w:lang w:val="en-US"/>
        </w:rPr>
        <w:t>Customizable and adaptable:</w:t>
      </w:r>
      <w:r w:rsidRPr="5575E9F7" w:rsidR="0AE2D630">
        <w:rPr>
          <w:rFonts w:ascii="Verdana" w:hAnsi="Verdana" w:eastAsia="Verdana" w:cs="Verdana"/>
          <w:b w:val="0"/>
          <w:bCs w:val="0"/>
          <w:i w:val="0"/>
          <w:iCs w:val="0"/>
          <w:caps w:val="0"/>
          <w:smallCaps w:val="0"/>
          <w:noProof w:val="0"/>
          <w:color w:val="1F1F1F"/>
          <w:sz w:val="22"/>
          <w:szCs w:val="22"/>
          <w:lang w:val="en-US"/>
        </w:rPr>
        <w:t xml:space="preserve"> You can tailor Dependency Track to your specific needs and integrate it with other security tools for a unified view.</w:t>
      </w:r>
    </w:p>
    <w:p w:rsidR="0AE2D630" w:rsidP="5575E9F7" w:rsidRDefault="0AE2D630" w14:paraId="2C36DBE3" w14:textId="7C62FC98">
      <w:pPr>
        <w:pStyle w:val="ListParagraph"/>
        <w:numPr>
          <w:ilvl w:val="0"/>
          <w:numId w:val="18"/>
        </w:numPr>
        <w:spacing w:before="0" w:beforeAutospacing="off" w:after="0" w:afterAutospacing="off"/>
        <w:jc w:val="both"/>
        <w:rPr>
          <w:rFonts w:ascii="Verdana" w:hAnsi="Verdana" w:eastAsia="Verdana" w:cs="Verdana"/>
          <w:b w:val="0"/>
          <w:bCs w:val="0"/>
          <w:i w:val="0"/>
          <w:iCs w:val="0"/>
          <w:caps w:val="0"/>
          <w:smallCaps w:val="0"/>
          <w:noProof w:val="0"/>
          <w:color w:val="1F1F1F"/>
          <w:sz w:val="22"/>
          <w:szCs w:val="22"/>
          <w:lang w:val="en-US"/>
        </w:rPr>
      </w:pPr>
      <w:r w:rsidRPr="5575E9F7" w:rsidR="0AE2D630">
        <w:rPr>
          <w:rFonts w:ascii="Verdana" w:hAnsi="Verdana" w:eastAsia="Verdana" w:cs="Verdana"/>
          <w:b w:val="0"/>
          <w:bCs w:val="0"/>
          <w:i w:val="0"/>
          <w:iCs w:val="0"/>
          <w:caps w:val="0"/>
          <w:smallCaps w:val="0"/>
          <w:noProof w:val="0"/>
          <w:color w:val="1F1F1F"/>
          <w:sz w:val="22"/>
          <w:szCs w:val="22"/>
          <w:u w:val="single"/>
          <w:lang w:val="en-US"/>
        </w:rPr>
        <w:t>Open-source and community-driven:</w:t>
      </w:r>
      <w:r w:rsidRPr="5575E9F7" w:rsidR="0AE2D630">
        <w:rPr>
          <w:rFonts w:ascii="Verdana" w:hAnsi="Verdana" w:eastAsia="Verdana" w:cs="Verdana"/>
          <w:b w:val="0"/>
          <w:bCs w:val="0"/>
          <w:i w:val="0"/>
          <w:iCs w:val="0"/>
          <w:caps w:val="0"/>
          <w:smallCaps w:val="0"/>
          <w:noProof w:val="0"/>
          <w:color w:val="1F1F1F"/>
          <w:sz w:val="22"/>
          <w:szCs w:val="22"/>
          <w:lang w:val="en-US"/>
        </w:rPr>
        <w:t xml:space="preserve"> You access continuous updates and improvements from a vibrant community of developers and security experts.</w:t>
      </w:r>
    </w:p>
    <w:p w:rsidR="5575E9F7" w:rsidP="5575E9F7" w:rsidRDefault="5575E9F7" w14:paraId="7830361E" w14:textId="43908CC8">
      <w:pPr>
        <w:pStyle w:val="Normal"/>
      </w:pPr>
    </w:p>
    <w:p w:rsidR="5575E9F7" w:rsidP="5575E9F7" w:rsidRDefault="5575E9F7" w14:paraId="3812B062" w14:textId="0C866D13">
      <w:pPr>
        <w:pStyle w:val="Normal"/>
      </w:pPr>
    </w:p>
    <w:p w:rsidR="5575E9F7" w:rsidP="5575E9F7" w:rsidRDefault="5575E9F7" w14:paraId="21C4BAC7" w14:textId="67090871">
      <w:pPr>
        <w:pStyle w:val="Normal"/>
      </w:pPr>
    </w:p>
    <w:p w:rsidR="5575E9F7" w:rsidP="5575E9F7" w:rsidRDefault="5575E9F7" w14:paraId="45339E3F" w14:textId="27C387DE">
      <w:pPr>
        <w:pStyle w:val="Normal"/>
      </w:pPr>
    </w:p>
    <w:p w:rsidR="5575E9F7" w:rsidP="5575E9F7" w:rsidRDefault="5575E9F7" w14:paraId="5513B09F" w14:textId="6CBB3CAC">
      <w:pPr>
        <w:pStyle w:val="Normal"/>
      </w:pPr>
    </w:p>
    <w:p w:rsidR="5575E9F7" w:rsidP="5575E9F7" w:rsidRDefault="5575E9F7" w14:paraId="5FA67464" w14:textId="7DB85309">
      <w:pPr>
        <w:pStyle w:val="Normal"/>
      </w:pPr>
    </w:p>
    <w:p w:rsidR="5575E9F7" w:rsidP="5575E9F7" w:rsidRDefault="5575E9F7" w14:paraId="64EC5DAE" w14:textId="1258A804">
      <w:pPr>
        <w:pStyle w:val="Normal"/>
      </w:pPr>
    </w:p>
    <w:p w:rsidR="5575E9F7" w:rsidP="5575E9F7" w:rsidRDefault="5575E9F7" w14:paraId="1EF419D2" w14:textId="0E21C6DC">
      <w:pPr>
        <w:pStyle w:val="Normal"/>
      </w:pPr>
    </w:p>
    <w:p w:rsidR="5575E9F7" w:rsidP="5575E9F7" w:rsidRDefault="5575E9F7" w14:paraId="22B14279" w14:textId="38CDDADD">
      <w:pPr>
        <w:pStyle w:val="Normal"/>
      </w:pPr>
    </w:p>
    <w:p w:rsidR="5575E9F7" w:rsidP="5575E9F7" w:rsidRDefault="5575E9F7" w14:paraId="694C4254" w14:textId="07CEEAA9">
      <w:pPr>
        <w:pStyle w:val="Normal"/>
      </w:pPr>
    </w:p>
    <w:p w:rsidR="5575E9F7" w:rsidP="5575E9F7" w:rsidRDefault="5575E9F7" w14:paraId="7C059047" w14:textId="65F5CD3C">
      <w:pPr>
        <w:pStyle w:val="Normal"/>
      </w:pPr>
    </w:p>
    <w:p w:rsidR="5575E9F7" w:rsidP="5575E9F7" w:rsidRDefault="5575E9F7" w14:paraId="15C80AAF" w14:textId="7717D007">
      <w:pPr>
        <w:pStyle w:val="Normal"/>
      </w:pPr>
    </w:p>
    <w:p w:rsidR="5575E9F7" w:rsidP="5575E9F7" w:rsidRDefault="5575E9F7" w14:paraId="10A70BF7" w14:textId="007EA3B1">
      <w:pPr>
        <w:pStyle w:val="Normal"/>
      </w:pPr>
    </w:p>
    <w:p w:rsidR="5575E9F7" w:rsidP="5575E9F7" w:rsidRDefault="5575E9F7" w14:paraId="19C0B646" w14:textId="4C350244">
      <w:pPr>
        <w:pStyle w:val="Normal"/>
      </w:pPr>
    </w:p>
    <w:p w:rsidR="5575E9F7" w:rsidP="5575E9F7" w:rsidRDefault="5575E9F7" w14:paraId="07B42A19" w14:textId="21F2AB9A">
      <w:pPr>
        <w:pStyle w:val="Normal"/>
      </w:pPr>
    </w:p>
    <w:p w:rsidR="5575E9F7" w:rsidP="5575E9F7" w:rsidRDefault="5575E9F7" w14:paraId="0ED5ED99" w14:textId="56724B5B">
      <w:pPr>
        <w:pStyle w:val="Normal"/>
      </w:pPr>
    </w:p>
    <w:p w:rsidR="5575E9F7" w:rsidP="5575E9F7" w:rsidRDefault="5575E9F7" w14:paraId="5D2AAF7C" w14:textId="286329D0">
      <w:pPr>
        <w:pStyle w:val="Normal"/>
      </w:pPr>
    </w:p>
    <w:p w:rsidR="5575E9F7" w:rsidP="5575E9F7" w:rsidRDefault="5575E9F7" w14:paraId="1F2FE8E8" w14:textId="4A3D7D9C">
      <w:pPr>
        <w:pStyle w:val="Normal"/>
      </w:pPr>
    </w:p>
    <w:p w:rsidR="5575E9F7" w:rsidP="5575E9F7" w:rsidRDefault="5575E9F7" w14:paraId="5D5BC9E6" w14:textId="720F0D74">
      <w:pPr>
        <w:pStyle w:val="Normal"/>
      </w:pPr>
    </w:p>
    <w:p w:rsidR="5575E9F7" w:rsidP="5575E9F7" w:rsidRDefault="5575E9F7" w14:paraId="54E164F5" w14:textId="4FE7EA7D">
      <w:pPr>
        <w:pStyle w:val="Normal"/>
      </w:pPr>
    </w:p>
    <w:p w:rsidR="5575E9F7" w:rsidP="5575E9F7" w:rsidRDefault="5575E9F7" w14:paraId="457AC4FB" w14:textId="3E252267">
      <w:pPr>
        <w:pStyle w:val="Normal"/>
      </w:pPr>
    </w:p>
    <w:p w:rsidR="5575E9F7" w:rsidP="5575E9F7" w:rsidRDefault="5575E9F7" w14:paraId="72F39ECA" w14:textId="267CF2C8">
      <w:pPr>
        <w:pStyle w:val="Normal"/>
      </w:pPr>
    </w:p>
    <w:p w:rsidR="5575E9F7" w:rsidP="5575E9F7" w:rsidRDefault="5575E9F7" w14:paraId="64A9F44E" w14:textId="45C416DE">
      <w:pPr>
        <w:pStyle w:val="Normal"/>
      </w:pPr>
    </w:p>
    <w:p w:rsidR="5575E9F7" w:rsidP="5575E9F7" w:rsidRDefault="5575E9F7" w14:paraId="39BA7688" w14:textId="5F41A31D">
      <w:pPr>
        <w:pStyle w:val="Normal"/>
      </w:pPr>
    </w:p>
    <w:p w:rsidR="5575E9F7" w:rsidP="5575E9F7" w:rsidRDefault="5575E9F7" w14:paraId="29188C53" w14:textId="4588FAAC">
      <w:pPr>
        <w:pStyle w:val="Normal"/>
      </w:pPr>
    </w:p>
    <w:p w:rsidR="5575E9F7" w:rsidP="5575E9F7" w:rsidRDefault="5575E9F7" w14:paraId="52BAB9D5" w14:textId="3983CAD5">
      <w:pPr>
        <w:pStyle w:val="Normal"/>
      </w:pPr>
    </w:p>
    <w:p w:rsidR="5575E9F7" w:rsidP="5575E9F7" w:rsidRDefault="5575E9F7" w14:paraId="66B2FBBF" w14:textId="39D787A0">
      <w:pPr>
        <w:pStyle w:val="Normal"/>
      </w:pPr>
    </w:p>
    <w:p w:rsidR="5786A230" w:rsidP="1E649215" w:rsidRDefault="5786A230" w14:paraId="5605F837" w14:textId="407B1025">
      <w:pPr>
        <w:pStyle w:val="Heading1"/>
        <w:rPr>
          <w:rFonts w:cs="Times New Roman"/>
        </w:rPr>
      </w:pPr>
      <w:bookmarkStart w:name="_Toc1804753420" w:id="1873748974"/>
      <w:r w:rsidR="5786A230">
        <w:rPr/>
        <w:t>References</w:t>
      </w:r>
      <w:bookmarkEnd w:id="1873748974"/>
    </w:p>
    <w:p w:rsidR="510E69B8" w:rsidP="510E69B8" w:rsidRDefault="510E69B8" w14:paraId="116ADD3A" w14:textId="3DB9D45D">
      <w:pPr>
        <w:spacing w:after="0"/>
      </w:pPr>
    </w:p>
    <w:p w:rsidR="2B906397" w:rsidP="5575E9F7" w:rsidRDefault="2B906397" w14:paraId="414DD746" w14:textId="7DBB5226">
      <w:pPr>
        <w:pStyle w:val="ListParagraph"/>
        <w:numPr>
          <w:ilvl w:val="0"/>
          <w:numId w:val="3"/>
        </w:numPr>
        <w:rPr>
          <w:lang w:val="en-IN"/>
        </w:rPr>
      </w:pPr>
      <w:hyperlink r:id="Rb96d934830ea440b">
        <w:r w:rsidRPr="5575E9F7" w:rsidR="2B906397">
          <w:rPr>
            <w:rStyle w:val="Hyperlink"/>
            <w:lang w:val="en-IN"/>
          </w:rPr>
          <w:t>https://dependencytrack.org/</w:t>
        </w:r>
      </w:hyperlink>
    </w:p>
    <w:p w:rsidR="2B906397" w:rsidP="5575E9F7" w:rsidRDefault="2B906397" w14:paraId="4B5BB86F" w14:textId="167B8C81">
      <w:pPr>
        <w:pStyle w:val="ListParagraph"/>
        <w:numPr>
          <w:ilvl w:val="0"/>
          <w:numId w:val="3"/>
        </w:numPr>
        <w:rPr>
          <w:noProof w:val="0"/>
          <w:lang w:val="en-IN"/>
        </w:rPr>
      </w:pPr>
      <w:hyperlink r:id="R5eb926861fd447fe">
        <w:r w:rsidRPr="5575E9F7" w:rsidR="2B906397">
          <w:rPr>
            <w:rStyle w:val="Hyperlink"/>
            <w:noProof w:val="0"/>
            <w:lang w:val="en-IN"/>
          </w:rPr>
          <w:t>https://www.youtube.com/watch?v=n-oSe53_x_U</w:t>
        </w:r>
      </w:hyperlink>
    </w:p>
    <w:p w:rsidR="510E69B8" w:rsidP="510E69B8" w:rsidRDefault="510E69B8" w14:paraId="299CF44F" w14:textId="4F4ADB85">
      <w:pPr>
        <w:rPr>
          <w:lang w:val="en-IN"/>
        </w:rPr>
      </w:pPr>
    </w:p>
    <w:p w:rsidR="510E69B8" w:rsidP="510E69B8" w:rsidRDefault="510E69B8" w14:paraId="62136A3B" w14:textId="27AF7A21">
      <w:pPr>
        <w:rPr>
          <w:lang w:val="en-IN"/>
        </w:rPr>
      </w:pPr>
    </w:p>
    <w:p w:rsidR="510E69B8" w:rsidP="510E69B8" w:rsidRDefault="510E69B8" w14:paraId="08DDE60E" w14:textId="3E2A265B">
      <w:pPr>
        <w:spacing w:after="0"/>
      </w:pPr>
    </w:p>
    <w:p w:rsidR="510E69B8" w:rsidP="510E69B8" w:rsidRDefault="510E69B8" w14:paraId="3C248FAA" w14:textId="4488C703">
      <w:pPr>
        <w:spacing w:after="0"/>
      </w:pPr>
    </w:p>
    <w:p w:rsidR="510E69B8" w:rsidP="510E69B8" w:rsidRDefault="510E69B8" w14:paraId="27ADC8EA" w14:textId="608E44AA">
      <w:pPr>
        <w:spacing w:after="0"/>
      </w:pPr>
    </w:p>
    <w:p w:rsidR="510E69B8" w:rsidP="510E69B8" w:rsidRDefault="510E69B8" w14:paraId="7F716A41" w14:textId="4484BB15">
      <w:pPr>
        <w:spacing w:after="0"/>
      </w:pPr>
    </w:p>
    <w:p w:rsidR="510E69B8" w:rsidP="510E69B8" w:rsidRDefault="510E69B8" w14:paraId="1C014246" w14:textId="4C76568B">
      <w:pPr>
        <w:spacing w:after="0"/>
      </w:pPr>
    </w:p>
    <w:p w:rsidR="510E69B8" w:rsidP="510E69B8" w:rsidRDefault="510E69B8" w14:paraId="3F39EEDC" w14:textId="0B52CE1F">
      <w:pPr>
        <w:spacing w:after="0"/>
      </w:pPr>
    </w:p>
    <w:p w:rsidR="510E69B8" w:rsidP="510E69B8" w:rsidRDefault="510E69B8" w14:paraId="7A6F3DC8" w14:textId="187A187D">
      <w:pPr>
        <w:spacing w:after="0"/>
      </w:pPr>
    </w:p>
    <w:p w:rsidR="00292ECC" w:rsidRDefault="00292ECC" w14:paraId="7BAC18F9" w14:textId="06D18CAA">
      <w:pPr>
        <w:rPr>
          <w:lang w:val="en-IN"/>
        </w:rPr>
      </w:pPr>
    </w:p>
    <w:p w:rsidR="00237F4A" w:rsidRDefault="00237F4A" w14:paraId="0BD1CDC4" w14:textId="77777777">
      <w:pPr>
        <w:rPr>
          <w:lang w:val="en-IN"/>
        </w:rPr>
      </w:pPr>
    </w:p>
    <w:sectPr w:rsidR="00237F4A" w:rsidSect="008B165E">
      <w:footerReference w:type="default" r:id="rId21"/>
      <w:headerReference w:type="first" r:id="rId22"/>
      <w:footerReference w:type="first" r:id="rId23"/>
      <w:footnotePr>
        <w:numRestart w:val="eachPage"/>
      </w:footnotePr>
      <w:pgSz w:w="12240" w:h="15840" w:orient="portrait" w:code="1"/>
      <w:pgMar w:top="1224" w:right="1080" w:bottom="1440" w:left="1440" w:header="720" w:footer="5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48B7" w:rsidRDefault="004248B7" w14:paraId="40A7D155" w14:textId="77777777">
      <w:pPr>
        <w:spacing w:after="0"/>
      </w:pPr>
      <w:r>
        <w:separator/>
      </w:r>
    </w:p>
  </w:endnote>
  <w:endnote w:type="continuationSeparator" w:id="0">
    <w:p w:rsidR="004248B7" w:rsidRDefault="004248B7" w14:paraId="54F95BD9" w14:textId="77777777">
      <w:pPr>
        <w:spacing w:after="0"/>
      </w:pPr>
      <w:r>
        <w:continuationSeparator/>
      </w:r>
    </w:p>
  </w:endnote>
  <w:endnote w:type="continuationNotice" w:id="1">
    <w:p w:rsidR="004248B7" w:rsidRDefault="004248B7" w14:paraId="6AA746F7"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entury Gothic">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65C4C" w:rsidRDefault="00665C4C" w14:paraId="7D5160B2" w14:textId="2B339F7D">
    <w:pPr>
      <w:pStyle w:val="Footer"/>
      <w:tabs>
        <w:tab w:val="clear" w:pos="4320"/>
        <w:tab w:val="clear" w:pos="8640"/>
        <w:tab w:val="left" w:pos="2880"/>
        <w:tab w:val="left" w:pos="9480"/>
      </w:tabs>
      <w:ind w:left="-720"/>
      <w:jc w:val="center"/>
      <w:rPr>
        <w:rStyle w:val="Hyperlink"/>
        <w:color w:val="auto"/>
        <w:u w:val="none"/>
      </w:rPr>
    </w:pPr>
    <w:r>
      <w:rPr>
        <w:rFonts w:ascii="Webdings" w:hAnsi="Webdings" w:eastAsia="Webdings" w:cs="Webdings"/>
        <w:b/>
        <w:bCs/>
        <w:color w:val="FF0000"/>
        <w:sz w:val="18"/>
      </w:rPr>
      <w:t>=</w:t>
    </w:r>
    <w:r>
      <w:rPr>
        <w:rStyle w:val="Hyperlink"/>
        <w:color w:val="auto"/>
        <w:u w:val="none"/>
      </w:rPr>
      <w:t xml:space="preserve">  </w:t>
    </w:r>
    <w:r w:rsidR="00195EF1">
      <w:rPr>
        <w:rStyle w:val="Hyperlink"/>
        <w:color w:val="auto"/>
        <w:u w:val="none"/>
      </w:rPr>
      <w:t xml:space="preserve">ProbePlus </w:t>
    </w:r>
    <w:r w:rsidR="00540DEC">
      <w:rPr>
        <w:rStyle w:val="Hyperlink"/>
        <w:color w:val="auto"/>
        <w:u w:val="none"/>
      </w:rPr>
      <w:t>–</w:t>
    </w:r>
    <w:r w:rsidR="00195EF1">
      <w:rPr>
        <w:rStyle w:val="Hyperlink"/>
        <w:color w:val="auto"/>
        <w:u w:val="none"/>
      </w:rPr>
      <w:t xml:space="preserve"> </w:t>
    </w:r>
    <w:r>
      <w:rPr>
        <w:rStyle w:val="Hyperlink"/>
        <w:color w:val="auto"/>
        <w:u w:val="none"/>
      </w:rPr>
      <w:t>Copyright</w:t>
    </w:r>
    <w:r w:rsidR="00540DEC">
      <w:rPr>
        <w:rStyle w:val="Hyperlink"/>
        <w:color w:val="auto"/>
        <w:u w:val="none"/>
      </w:rPr>
      <w:t xml:space="preserve"> </w:t>
    </w:r>
    <w:r>
      <w:rPr>
        <w:rStyle w:val="Hyperlink"/>
        <w:color w:val="auto"/>
        <w:u w:val="none"/>
      </w:rPr>
      <w:t xml:space="preserve">© </w:t>
    </w:r>
    <w:r w:rsidR="00540DEC">
      <w:rPr>
        <w:rStyle w:val="Hyperlink"/>
        <w:color w:val="auto"/>
        <w:u w:val="none"/>
      </w:rPr>
      <w:t xml:space="preserve"> 2023  </w:t>
    </w:r>
    <w:r w:rsidR="000670CE">
      <w:rPr>
        <w:rStyle w:val="Hyperlink"/>
        <w:color w:val="auto"/>
        <w:u w:val="none"/>
      </w:rPr>
      <w:t>| Confidential</w:t>
    </w:r>
    <w:r>
      <w:rPr>
        <w:rFonts w:ascii="Webdings" w:hAnsi="Webdings" w:eastAsia="Webdings" w:cs="Webdings"/>
        <w:b/>
        <w:bCs/>
        <w:color w:val="FF0000"/>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0"/>
      <w:gridCol w:w="3240"/>
      <w:gridCol w:w="3240"/>
    </w:tblGrid>
    <w:tr w:rsidR="54BA3AA0" w:rsidTr="54BA3AA0" w14:paraId="385CB2AC" w14:textId="77777777">
      <w:trPr>
        <w:trHeight w:val="300"/>
      </w:trPr>
      <w:tc>
        <w:tcPr>
          <w:tcW w:w="3240" w:type="dxa"/>
        </w:tcPr>
        <w:p w:rsidR="54BA3AA0" w:rsidP="54BA3AA0" w:rsidRDefault="54BA3AA0" w14:paraId="4C854061" w14:textId="3C023592">
          <w:pPr>
            <w:pStyle w:val="Header"/>
            <w:ind w:left="-115"/>
          </w:pPr>
        </w:p>
      </w:tc>
      <w:tc>
        <w:tcPr>
          <w:tcW w:w="3240" w:type="dxa"/>
        </w:tcPr>
        <w:p w:rsidR="54BA3AA0" w:rsidP="54BA3AA0" w:rsidRDefault="54BA3AA0" w14:paraId="1BE33A17" w14:textId="052E3E65">
          <w:pPr>
            <w:pStyle w:val="Header"/>
            <w:jc w:val="center"/>
          </w:pPr>
        </w:p>
      </w:tc>
      <w:tc>
        <w:tcPr>
          <w:tcW w:w="3240" w:type="dxa"/>
        </w:tcPr>
        <w:p w:rsidR="54BA3AA0" w:rsidP="54BA3AA0" w:rsidRDefault="54BA3AA0" w14:paraId="22C68BC6" w14:textId="21853E90">
          <w:pPr>
            <w:pStyle w:val="Header"/>
            <w:ind w:right="-115"/>
            <w:jc w:val="right"/>
          </w:pPr>
        </w:p>
      </w:tc>
    </w:tr>
  </w:tbl>
  <w:p w:rsidR="54BA3AA0" w:rsidP="54BA3AA0" w:rsidRDefault="54BA3AA0" w14:paraId="11DE7E6B" w14:textId="2BB0E0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665C4C" w:rsidP="00EF6CF1" w:rsidRDefault="00665C4C" w14:paraId="75C1485C" w14:textId="5408080E">
    <w:pPr>
      <w:pStyle w:val="Footer"/>
      <w:tabs>
        <w:tab w:val="clear" w:pos="4320"/>
        <w:tab w:val="clear" w:pos="8640"/>
        <w:tab w:val="left" w:pos="2880"/>
        <w:tab w:val="left" w:pos="9480"/>
      </w:tabs>
      <w:ind w:left="-567"/>
      <w:rPr>
        <w:rStyle w:val="Hyperlink"/>
        <w:color w:val="auto"/>
        <w:u w:val="none"/>
      </w:rPr>
    </w:pPr>
    <w:r>
      <w:rPr>
        <w:rStyle w:val="Hyperlink"/>
        <w:color w:val="auto"/>
        <w:u w:val="none"/>
      </w:rPr>
      <w:t>Copyright © 202</w:t>
    </w:r>
    <w:r w:rsidR="00522CCE">
      <w:rPr>
        <w:rStyle w:val="Hyperlink"/>
        <w:color w:val="auto"/>
        <w:u w:val="none"/>
      </w:rPr>
      <w:t>3</w:t>
    </w:r>
    <w:r w:rsidR="00EF6CF1">
      <w:rPr>
        <w:rStyle w:val="Hyperlink"/>
        <w:color w:val="auto"/>
        <w:u w:val="none"/>
      </w:rPr>
      <w:t xml:space="preserve">                      </w:t>
    </w:r>
    <w:r>
      <w:rPr>
        <w:rStyle w:val="Hyperlink"/>
        <w:color w:val="auto"/>
        <w:u w:val="none"/>
      </w:rPr>
      <w:t xml:space="preserve">                                                               </w:t>
    </w:r>
    <w:r w:rsidR="00EF6CF1">
      <w:rPr>
        <w:rStyle w:val="Hyperlink"/>
        <w:color w:val="auto"/>
        <w:u w:val="none"/>
      </w:rPr>
      <w:t xml:space="preserve">         </w:t>
    </w:r>
    <w:r w:rsidR="00920963">
      <w:rPr>
        <w:rStyle w:val="Hyperlink"/>
        <w:color w:val="auto"/>
        <w:u w:val="none"/>
      </w:rPr>
      <w:t>P</w:t>
    </w:r>
    <w:r w:rsidR="00522CCE">
      <w:rPr>
        <w:rStyle w:val="Hyperlink"/>
        <w:color w:val="auto"/>
        <w:u w:val="none"/>
      </w:rPr>
      <w:t>robePlus</w:t>
    </w:r>
    <w:r w:rsidR="00920963">
      <w:rPr>
        <w:rStyle w:val="Hyperlink"/>
        <w:color w:val="auto"/>
        <w:u w:val="none"/>
      </w:rPr>
      <w:t xml:space="preserve"> Confidential</w:t>
    </w:r>
  </w:p>
  <w:p w:rsidR="00EF6CF1" w:rsidP="008961AF" w:rsidRDefault="00EF6CF1" w14:paraId="66375780" w14:textId="4EBBF103">
    <w:pPr>
      <w:pStyle w:val="Footer"/>
      <w:tabs>
        <w:tab w:val="clear" w:pos="4320"/>
        <w:tab w:val="clear" w:pos="8640"/>
        <w:tab w:val="left" w:pos="7200"/>
      </w:tabs>
      <w:ind w:left="-720"/>
      <w:rPr>
        <w:rStyle w:val="Hyperlink"/>
        <w:color w:val="auto"/>
        <w:u w:val="none"/>
      </w:rPr>
    </w:pPr>
    <w:r>
      <w:rPr>
        <w:rFonts w:ascii="Arial" w:hAnsi="Arial" w:cs="Arial"/>
        <w:b/>
        <w:bCs/>
        <w:noProof/>
        <w:color w:val="FF0000"/>
      </w:rPr>
      <mc:AlternateContent>
        <mc:Choice Requires="wps">
          <w:drawing>
            <wp:anchor distT="0" distB="0" distL="114300" distR="114300" simplePos="0" relativeHeight="251658241" behindDoc="0" locked="0" layoutInCell="1" allowOverlap="1" wp14:anchorId="7D815049" wp14:editId="0BA300C7">
              <wp:simplePos x="0" y="0"/>
              <wp:positionH relativeFrom="column">
                <wp:posOffset>5697220</wp:posOffset>
              </wp:positionH>
              <wp:positionV relativeFrom="paragraph">
                <wp:posOffset>88265</wp:posOffset>
              </wp:positionV>
              <wp:extent cx="695325" cy="1771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C4C" w:rsidRDefault="00665C4C" w14:paraId="45BC94DE" w14:textId="4CBEE992">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984413">
                            <w:rPr>
                              <w:rStyle w:val="PageNumber"/>
                              <w:noProof/>
                            </w:rPr>
                            <w:t>10</w:t>
                          </w:r>
                          <w:r>
                            <w:rPr>
                              <w:rStyle w:val="PageNumber"/>
                            </w:rPr>
                            <w:fldChar w:fldCharType="end"/>
                          </w:r>
                          <w:r>
                            <w:rPr>
                              <w:rStyle w:val="PageNumber"/>
                            </w:rPr>
                            <w:t xml:space="preserve"> </w:t>
                          </w:r>
                          <w:r>
                            <w:rPr>
                              <w:rStyle w:val="PageNumber"/>
                              <w:b w:val="0"/>
                              <w:bCs/>
                            </w:rPr>
                            <w:t>of</w:t>
                          </w:r>
                          <w:r>
                            <w:rPr>
                              <w:rStyle w:val="PageNumber"/>
                            </w:rPr>
                            <w:t xml:space="preserve"> </w:t>
                          </w:r>
                          <w:r w:rsidR="00EC03CB">
                            <w:rPr>
                              <w:rStyle w:val="PageNumber"/>
                            </w:rPr>
                            <w:t>3</w:t>
                          </w:r>
                          <w:r w:rsidR="008F6C2E">
                            <w:rPr>
                              <w:rStyle w:val="PageNumber"/>
                            </w:rPr>
                            <w:t>2</w:t>
                          </w:r>
                        </w:p>
                        <w:p w:rsidR="00EC03CB" w:rsidRDefault="00EC03CB" w14:paraId="01ABFD39" w14:textId="77777777">
                          <w:pPr>
                            <w:pStyle w:val="Header"/>
                            <w:tabs>
                              <w:tab w:val="left" w:pos="8640"/>
                            </w:tabs>
                            <w:jc w:val="right"/>
                            <w:rPr>
                              <w:rStyle w:val="PageNumber"/>
                            </w:rPr>
                          </w:pPr>
                        </w:p>
                        <w:p w:rsidR="00127936" w:rsidRDefault="00127936" w14:paraId="46703911" w14:textId="77777777">
                          <w:pPr>
                            <w:pStyle w:val="Header"/>
                            <w:tabs>
                              <w:tab w:val="left" w:pos="8640"/>
                            </w:tabs>
                            <w:jc w:val="right"/>
                            <w:rPr>
                              <w:rStyle w:val="PageNumber"/>
                            </w:rPr>
                          </w:pPr>
                        </w:p>
                        <w:p w:rsidR="0007568F" w:rsidRDefault="0007568F" w14:paraId="1AB5EAD1" w14:textId="77777777">
                          <w:pPr>
                            <w:pStyle w:val="Header"/>
                            <w:tabs>
                              <w:tab w:val="left" w:pos="8640"/>
                            </w:tabs>
                            <w:jc w:val="right"/>
                            <w:rPr>
                              <w:rStyle w:val="PageNumber"/>
                            </w:rPr>
                          </w:pPr>
                        </w:p>
                        <w:p w:rsidR="00DC1D4D" w:rsidRDefault="00DC1D4D" w14:paraId="3281B9B4" w14:textId="77777777">
                          <w:pPr>
                            <w:pStyle w:val="Header"/>
                            <w:tabs>
                              <w:tab w:val="left" w:pos="8640"/>
                            </w:tabs>
                            <w:jc w:val="right"/>
                            <w:rPr>
                              <w:rStyle w:val="PageNumbe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shapetype id="_x0000_t202" coordsize="21600,21600" o:spt="202" path="m,l,21600r21600,l21600,xe" w14:anchorId="7D815049">
              <v:stroke joinstyle="miter"/>
              <v:path gradientshapeok="t" o:connecttype="rect"/>
            </v:shapetype>
            <v:shape id="Text Box 2" style="position:absolute;left:0;text-align:left;margin-left:448.6pt;margin-top:6.95pt;width:54.75pt;height:13.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">
              <v:textbox inset="0,0,0,0">
                <w:txbxContent>
                  <w:p w:rsidR="00665C4C" w:rsidRDefault="00665C4C" w14:paraId="45BC94DE" w14:textId="4CBEE992">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984413">
                      <w:rPr>
                        <w:rStyle w:val="PageNumber"/>
                        <w:noProof/>
                      </w:rPr>
                      <w:t>10</w:t>
                    </w:r>
                    <w:r>
                      <w:rPr>
                        <w:rStyle w:val="PageNumber"/>
                      </w:rPr>
                      <w:fldChar w:fldCharType="end"/>
                    </w:r>
                    <w:r>
                      <w:rPr>
                        <w:rStyle w:val="PageNumber"/>
                      </w:rPr>
                      <w:t xml:space="preserve"> </w:t>
                    </w:r>
                    <w:r>
                      <w:rPr>
                        <w:rStyle w:val="PageNumber"/>
                        <w:b w:val="0"/>
                        <w:bCs/>
                      </w:rPr>
                      <w:t>of</w:t>
                    </w:r>
                    <w:r>
                      <w:rPr>
                        <w:rStyle w:val="PageNumber"/>
                      </w:rPr>
                      <w:t xml:space="preserve"> </w:t>
                    </w:r>
                    <w:r w:rsidR="00EC03CB">
                      <w:rPr>
                        <w:rStyle w:val="PageNumber"/>
                      </w:rPr>
                      <w:t>3</w:t>
                    </w:r>
                    <w:r w:rsidR="008F6C2E">
                      <w:rPr>
                        <w:rStyle w:val="PageNumber"/>
                      </w:rPr>
                      <w:t>2</w:t>
                    </w:r>
                  </w:p>
                  <w:p w:rsidR="00EC03CB" w:rsidRDefault="00EC03CB" w14:paraId="01ABFD39" w14:textId="77777777">
                    <w:pPr>
                      <w:pStyle w:val="Header"/>
                      <w:tabs>
                        <w:tab w:val="left" w:pos="8640"/>
                      </w:tabs>
                      <w:jc w:val="right"/>
                      <w:rPr>
                        <w:rStyle w:val="PageNumber"/>
                      </w:rPr>
                    </w:pPr>
                  </w:p>
                  <w:p w:rsidR="00127936" w:rsidRDefault="00127936" w14:paraId="46703911" w14:textId="77777777">
                    <w:pPr>
                      <w:pStyle w:val="Header"/>
                      <w:tabs>
                        <w:tab w:val="left" w:pos="8640"/>
                      </w:tabs>
                      <w:jc w:val="right"/>
                      <w:rPr>
                        <w:rStyle w:val="PageNumber"/>
                      </w:rPr>
                    </w:pPr>
                  </w:p>
                  <w:p w:rsidR="0007568F" w:rsidRDefault="0007568F" w14:paraId="1AB5EAD1" w14:textId="77777777">
                    <w:pPr>
                      <w:pStyle w:val="Header"/>
                      <w:tabs>
                        <w:tab w:val="left" w:pos="8640"/>
                      </w:tabs>
                      <w:jc w:val="right"/>
                      <w:rPr>
                        <w:rStyle w:val="PageNumber"/>
                      </w:rPr>
                    </w:pPr>
                  </w:p>
                  <w:p w:rsidR="00DC1D4D" w:rsidRDefault="00DC1D4D" w14:paraId="3281B9B4" w14:textId="77777777">
                    <w:pPr>
                      <w:pStyle w:val="Header"/>
                      <w:tabs>
                        <w:tab w:val="left" w:pos="8640"/>
                      </w:tabs>
                      <w:jc w:val="right"/>
                      <w:rPr>
                        <w:rStyle w:val="PageNumber"/>
                      </w:rPr>
                    </w:pPr>
                  </w:p>
                </w:txbxContent>
              </v:textbox>
            </v:shape>
          </w:pict>
        </mc:Fallback>
      </mc:AlternateContent>
    </w:r>
    <w:r w:rsidR="008961AF">
      <w:rPr>
        <w:rStyle w:val="Hyperlink"/>
        <w:color w:val="auto"/>
        <w:u w:val="none"/>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665C4C" w:rsidRDefault="004C3118" w14:paraId="5F2F5A1B" w14:textId="6E857225">
    <w:pPr>
      <w:pStyle w:val="Footer"/>
      <w:tabs>
        <w:tab w:val="clear" w:pos="4320"/>
        <w:tab w:val="clear" w:pos="8640"/>
        <w:tab w:val="left" w:pos="2880"/>
        <w:tab w:val="left" w:pos="9480"/>
      </w:tabs>
      <w:ind w:left="-720"/>
      <w:jc w:val="center"/>
      <w:rPr>
        <w:rStyle w:val="Hyperlink"/>
        <w:color w:val="auto"/>
        <w:u w:val="none"/>
      </w:rPr>
    </w:pPr>
    <w:r>
      <w:rPr>
        <w:rFonts w:ascii="Arial" w:hAnsi="Arial" w:cs="Arial"/>
        <w:b/>
        <w:bCs/>
        <w:noProof/>
        <w:color w:val="FF0000"/>
      </w:rPr>
      <mc:AlternateContent>
        <mc:Choice Requires="wps">
          <w:drawing>
            <wp:anchor distT="0" distB="0" distL="114300" distR="114300" simplePos="0" relativeHeight="251658240" behindDoc="0" locked="0" layoutInCell="1" allowOverlap="1" wp14:anchorId="64F1EDFD" wp14:editId="29DF1716">
              <wp:simplePos x="0" y="0"/>
              <wp:positionH relativeFrom="column">
                <wp:posOffset>5474970</wp:posOffset>
              </wp:positionH>
              <wp:positionV relativeFrom="paragraph">
                <wp:posOffset>90170</wp:posOffset>
              </wp:positionV>
              <wp:extent cx="695325" cy="1771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C4C" w:rsidRDefault="00665C4C" w14:paraId="0137ECB1" w14:textId="77777777">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r>
                            <w:rPr>
                              <w:rStyle w:val="PageNumber"/>
                              <w:b w:val="0"/>
                              <w:bCs/>
                            </w:rPr>
                            <w:t>of</w:t>
                          </w:r>
                          <w:r>
                            <w:rPr>
                              <w:rStyle w:val="PageNumber"/>
                            </w:rPr>
                            <w:t xml:space="preserv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shapetype id="_x0000_t202" coordsize="21600,21600" o:spt="202" path="m,l,21600r21600,l21600,xe" w14:anchorId="64F1EDFD">
              <v:stroke joinstyle="miter"/>
              <v:path gradientshapeok="t" o:connecttype="rect"/>
            </v:shapetype>
            <v:shape id="Text Box 1" style="position:absolute;left:0;text-align:left;margin-left:431.1pt;margin-top:7.1pt;width:54.75pt;height:1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">
              <v:textbox inset="0,0,0,0">
                <w:txbxContent>
                  <w:p w:rsidR="00665C4C" w:rsidRDefault="00665C4C" w14:paraId="0137ECB1" w14:textId="77777777">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r>
                      <w:rPr>
                        <w:rStyle w:val="PageNumber"/>
                        <w:b w:val="0"/>
                        <w:bCs/>
                      </w:rPr>
                      <w:t>of</w:t>
                    </w:r>
                    <w:r>
                      <w:rPr>
                        <w:rStyle w:val="PageNumber"/>
                      </w:rPr>
                      <w:t xml:space="preserve"> 13</w:t>
                    </w:r>
                  </w:p>
                </w:txbxContent>
              </v:textbox>
            </v:shape>
          </w:pict>
        </mc:Fallback>
      </mc:AlternateContent>
    </w:r>
    <w:r w:rsidR="00665C4C">
      <w:rPr>
        <w:rFonts w:ascii="Webdings" w:hAnsi="Webdings" w:eastAsia="Webdings" w:cs="Webdings"/>
        <w:b/>
        <w:bCs/>
        <w:color w:val="FF0000"/>
        <w:sz w:val="18"/>
      </w:rPr>
      <w:t>=</w:t>
    </w:r>
    <w:r w:rsidR="00665C4C">
      <w:rPr>
        <w:rStyle w:val="Hyperlink"/>
        <w:color w:val="auto"/>
        <w:u w:val="none"/>
      </w:rPr>
      <w:t xml:space="preserve">  Copyright © 2002-2004</w:t>
    </w:r>
    <w:r w:rsidR="00665C4C">
      <w:rPr>
        <w:rFonts w:ascii="Century Gothic" w:hAnsi="Century Gothic" w:cs="Courier New"/>
        <w:b/>
        <w:bCs/>
        <w:color w:val="FF0000"/>
        <w:sz w:val="36"/>
      </w:rPr>
      <w:t xml:space="preserve"> </w:t>
    </w:r>
    <w:r w:rsidR="00665C4C">
      <w:rPr>
        <w:rFonts w:ascii="Century Gothic" w:hAnsi="Century Gothic" w:cs="Courier New"/>
        <w:b/>
        <w:bCs/>
        <w:color w:val="0000FF"/>
        <w:sz w:val="32"/>
      </w:rPr>
      <w:t>q</w:t>
    </w:r>
    <w:r w:rsidR="00665C4C">
      <w:rPr>
        <w:rFonts w:ascii="Century Gothic" w:hAnsi="Century Gothic" w:cs="Courier New"/>
        <w:b/>
        <w:bCs/>
        <w:color w:val="0000FF"/>
        <w:sz w:val="22"/>
      </w:rPr>
      <w:t xml:space="preserve">uantum </w:t>
    </w:r>
    <w:r w:rsidR="00665C4C">
      <w:rPr>
        <w:rFonts w:ascii="Century Gothic" w:hAnsi="Century Gothic" w:cs="Courier New"/>
        <w:b/>
        <w:bCs/>
        <w:color w:val="FF0000"/>
        <w:sz w:val="32"/>
      </w:rPr>
      <w:t>L</w:t>
    </w:r>
    <w:r w:rsidR="00665C4C">
      <w:rPr>
        <w:rFonts w:ascii="Century Gothic" w:hAnsi="Century Gothic" w:cs="Courier New"/>
        <w:b/>
        <w:bCs/>
        <w:color w:val="FF0000"/>
        <w:sz w:val="32"/>
        <w:vertAlign w:val="superscript"/>
      </w:rPr>
      <w:t>e</w:t>
    </w:r>
    <w:r w:rsidR="00665C4C">
      <w:rPr>
        <w:rFonts w:ascii="Century Gothic" w:hAnsi="Century Gothic" w:cs="Courier New"/>
        <w:b/>
        <w:bCs/>
        <w:color w:val="FF0000"/>
        <w:sz w:val="22"/>
      </w:rPr>
      <w:t>a</w:t>
    </w:r>
    <w:r w:rsidR="00665C4C">
      <w:rPr>
        <w:rFonts w:ascii="Century Gothic" w:hAnsi="Century Gothic" w:cs="Courier New"/>
        <w:b/>
        <w:bCs/>
        <w:color w:val="FF0000"/>
        <w:sz w:val="32"/>
      </w:rPr>
      <w:t>p</w:t>
    </w:r>
    <w:r w:rsidR="00665C4C">
      <w:rPr>
        <w:rFonts w:ascii="Century Gothic" w:hAnsi="Century Gothic" w:cs="Courier New"/>
        <w:b/>
        <w:bCs/>
        <w:color w:val="FF0000"/>
        <w:sz w:val="22"/>
      </w:rPr>
      <w:t>s</w:t>
    </w:r>
    <w:r w:rsidR="00665C4C">
      <w:rPr>
        <w:rFonts w:ascii="Century Gothic" w:hAnsi="Century Gothic" w:cs="Courier New"/>
        <w:b/>
        <w:bCs/>
        <w:color w:val="0000FF"/>
        <w:sz w:val="22"/>
      </w:rPr>
      <w:t xml:space="preserve">  </w:t>
    </w:r>
    <w:r w:rsidR="00665C4C">
      <w:rPr>
        <w:rFonts w:ascii="Webdings" w:hAnsi="Webdings" w:eastAsia="Webdings" w:cs="Webdings"/>
        <w:b/>
        <w:bCs/>
        <w:color w:val="FF0000"/>
        <w:sz w:val="18"/>
      </w:rPr>
      <w:t>=</w:t>
    </w:r>
    <w:r w:rsidR="00665C4C">
      <w:rPr>
        <w:rFonts w:ascii="Century Gothic" w:hAnsi="Century Gothic" w:cs="Courier New"/>
        <w:b/>
        <w:bCs/>
        <w:color w:val="FF0000"/>
        <w:sz w:val="36"/>
      </w:rPr>
      <w:t xml:space="preserve"> </w:t>
    </w:r>
    <w:r w:rsidR="00665C4C">
      <w:rPr>
        <w:rStyle w:val="Hyperlink"/>
        <w:color w:val="auto"/>
        <w:u w:val="none"/>
      </w:rPr>
      <w:t xml:space="preserve">www.quantum-leaps.com  </w:t>
    </w:r>
    <w:r w:rsidR="00665C4C">
      <w:rPr>
        <w:rFonts w:ascii="Webdings" w:hAnsi="Webdings" w:eastAsia="Webdings" w:cs="Webdings"/>
        <w:b/>
        <w:bCs/>
        <w:color w:val="FF0000"/>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48B7" w:rsidRDefault="004248B7" w14:paraId="47A7080F" w14:textId="77777777">
      <w:pPr>
        <w:spacing w:after="0"/>
      </w:pPr>
      <w:r>
        <w:separator/>
      </w:r>
    </w:p>
  </w:footnote>
  <w:footnote w:type="continuationSeparator" w:id="0">
    <w:p w:rsidR="004248B7" w:rsidRDefault="004248B7" w14:paraId="39965733" w14:textId="77777777">
      <w:pPr>
        <w:spacing w:after="0"/>
      </w:pPr>
      <w:r>
        <w:continuationSeparator/>
      </w:r>
    </w:p>
  </w:footnote>
  <w:footnote w:type="continuationNotice" w:id="1">
    <w:p w:rsidR="004248B7" w:rsidRDefault="004248B7" w14:paraId="1AE7B86D"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6Colorful"/>
      <w:tblW w:w="0" w:type="auto"/>
      <w:tblLook w:val="04A0" w:firstRow="1" w:lastRow="0" w:firstColumn="1" w:lastColumn="0" w:noHBand="0" w:noVBand="1"/>
    </w:tblPr>
    <w:tblGrid>
      <w:gridCol w:w="1942"/>
      <w:gridCol w:w="5424"/>
      <w:gridCol w:w="993"/>
      <w:gridCol w:w="1351"/>
    </w:tblGrid>
    <w:tr w:rsidRPr="00837FFA" w:rsidR="003A7B46" w:rsidTr="009E736D" w14:paraId="67477A0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rsidRPr="00837FFA" w:rsidR="003A7B46" w:rsidP="003A7B46" w:rsidRDefault="0029174A" w14:paraId="13CD9FCA" w14:textId="17591F90">
          <w:pPr>
            <w:pStyle w:val="Header"/>
            <w:pBdr>
              <w:bottom w:val="none" w:color="auto" w:sz="0" w:space="0"/>
            </w:pBdr>
            <w:spacing w:after="0"/>
            <w:rPr>
              <w:sz w:val="28"/>
              <w:szCs w:val="36"/>
            </w:rPr>
          </w:pPr>
          <w:r>
            <w:rPr>
              <w:rFonts w:ascii="Cambria" w:hAnsi="Cambria"/>
              <w:b w:val="0"/>
              <w:bCs w:val="0"/>
              <w:sz w:val="28"/>
              <w:szCs w:val="36"/>
            </w:rPr>
            <w:t>ECGVue</w:t>
          </w:r>
        </w:p>
      </w:tc>
      <w:tc>
        <w:tcPr>
          <w:tcW w:w="5424" w:type="dxa"/>
        </w:tcPr>
        <w:p w:rsidRPr="003A7B46" w:rsidR="003A7B46" w:rsidP="003A7B46" w:rsidRDefault="003A7B46" w14:paraId="5277D4A9" w14:textId="3BDBC78F">
          <w:pPr>
            <w:pStyle w:val="Header"/>
            <w:pBdr>
              <w:bottom w:val="none" w:color="auto" w:sz="0" w:space="0"/>
            </w:pBdr>
            <w:spacing w:after="0"/>
            <w:cnfStyle w:val="100000000000" w:firstRow="1" w:lastRow="0" w:firstColumn="0" w:lastColumn="0" w:oddVBand="0" w:evenVBand="0" w:oddHBand="0" w:evenHBand="0" w:firstRowFirstColumn="0" w:firstRowLastColumn="0" w:lastRowFirstColumn="0" w:lastRowLastColumn="0"/>
            <w:rPr>
              <w:rFonts w:ascii="Cambria" w:hAnsi="Cambria"/>
              <w:b w:val="0"/>
              <w:bCs w:val="0"/>
              <w:sz w:val="28"/>
              <w:szCs w:val="36"/>
            </w:rPr>
          </w:pPr>
          <w:r w:rsidRPr="003A7B46">
            <w:rPr>
              <w:rFonts w:ascii="Cambria" w:hAnsi="Cambria"/>
              <w:b w:val="0"/>
              <w:bCs w:val="0"/>
              <w:sz w:val="28"/>
              <w:szCs w:val="36"/>
            </w:rPr>
            <w:t>Product Design Requirement Specification</w:t>
          </w:r>
        </w:p>
      </w:tc>
      <w:tc>
        <w:tcPr>
          <w:tcW w:w="993" w:type="dxa"/>
        </w:tcPr>
        <w:p w:rsidRPr="00837FFA" w:rsidR="003A7B46" w:rsidP="003A7B46" w:rsidRDefault="003A7B46" w14:paraId="5A262DC9" w14:textId="2B3010D0">
          <w:pPr>
            <w:pStyle w:val="Header"/>
            <w:pBdr>
              <w:bottom w:val="none" w:color="auto" w:sz="0" w:space="0"/>
            </w:pBdr>
            <w:spacing w:after="0"/>
            <w:cnfStyle w:val="100000000000" w:firstRow="1" w:lastRow="0" w:firstColumn="0" w:lastColumn="0" w:oddVBand="0" w:evenVBand="0" w:oddHBand="0" w:evenHBand="0" w:firstRowFirstColumn="0" w:firstRowLastColumn="0" w:lastRowFirstColumn="0" w:lastRowLastColumn="0"/>
            <w:rPr>
              <w:sz w:val="28"/>
              <w:szCs w:val="36"/>
            </w:rPr>
          </w:pPr>
          <w:r>
            <w:rPr>
              <w:rFonts w:ascii="Cambria" w:hAnsi="Cambria"/>
              <w:b w:val="0"/>
              <w:bCs w:val="0"/>
              <w:sz w:val="28"/>
              <w:szCs w:val="36"/>
            </w:rPr>
            <w:t>Rev. A</w:t>
          </w:r>
        </w:p>
      </w:tc>
      <w:tc>
        <w:tcPr>
          <w:tcW w:w="1351" w:type="dxa"/>
        </w:tcPr>
        <w:p w:rsidRPr="0029174A" w:rsidR="003A7B46" w:rsidP="0029174A" w:rsidRDefault="0029174A" w14:paraId="05B7626C" w14:textId="16F72012">
          <w:pPr>
            <w:pStyle w:val="Header"/>
            <w:pBdr>
              <w:bottom w:val="none" w:color="auto" w:sz="0" w:space="0"/>
            </w:pBd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36"/>
            </w:rPr>
          </w:pPr>
          <w:r>
            <w:rPr>
              <w:rFonts w:asciiTheme="minorHAnsi" w:hAnsiTheme="minorHAnsi" w:cstheme="minorHAnsi"/>
              <w:b w:val="0"/>
              <w:sz w:val="28"/>
              <w:szCs w:val="36"/>
            </w:rPr>
            <w:t xml:space="preserve">Pg </w:t>
          </w:r>
          <w:r w:rsidRPr="0029174A">
            <w:rPr>
              <w:rFonts w:asciiTheme="minorHAnsi" w:hAnsiTheme="minorHAnsi" w:cstheme="minorHAnsi"/>
              <w:sz w:val="28"/>
              <w:szCs w:val="36"/>
            </w:rPr>
            <w:fldChar w:fldCharType="begin"/>
          </w:r>
          <w:r w:rsidRPr="0029174A">
            <w:rPr>
              <w:rFonts w:asciiTheme="minorHAnsi" w:hAnsiTheme="minorHAnsi" w:cstheme="minorHAnsi"/>
              <w:b w:val="0"/>
              <w:sz w:val="28"/>
              <w:szCs w:val="36"/>
            </w:rPr>
            <w:instrText xml:space="preserve"> PAGE </w:instrText>
          </w:r>
          <w:r w:rsidRPr="0029174A">
            <w:rPr>
              <w:rFonts w:asciiTheme="minorHAnsi" w:hAnsiTheme="minorHAnsi" w:cstheme="minorHAnsi"/>
              <w:sz w:val="28"/>
              <w:szCs w:val="36"/>
            </w:rPr>
            <w:fldChar w:fldCharType="separate"/>
          </w:r>
          <w:r w:rsidRPr="0029174A">
            <w:rPr>
              <w:rFonts w:asciiTheme="minorHAnsi" w:hAnsiTheme="minorHAnsi" w:cstheme="minorHAnsi"/>
              <w:b w:val="0"/>
              <w:sz w:val="28"/>
              <w:szCs w:val="36"/>
            </w:rPr>
            <w:t>9</w:t>
          </w:r>
          <w:r w:rsidRPr="0029174A">
            <w:rPr>
              <w:rFonts w:asciiTheme="minorHAnsi" w:hAnsiTheme="minorHAnsi" w:cstheme="minorHAnsi"/>
              <w:sz w:val="28"/>
              <w:szCs w:val="36"/>
            </w:rPr>
            <w:fldChar w:fldCharType="end"/>
          </w:r>
          <w:r w:rsidRPr="0029174A">
            <w:rPr>
              <w:rFonts w:asciiTheme="minorHAnsi" w:hAnsiTheme="minorHAnsi" w:cstheme="minorHAnsi"/>
              <w:b w:val="0"/>
              <w:sz w:val="28"/>
              <w:szCs w:val="36"/>
            </w:rPr>
            <w:t xml:space="preserve"> of 32</w:t>
          </w:r>
        </w:p>
      </w:tc>
    </w:tr>
  </w:tbl>
  <w:p w:rsidRPr="003A7B46" w:rsidR="00665C4C" w:rsidP="003A7B46" w:rsidRDefault="00665C4C" w14:paraId="5FECD5E1" w14:textId="36FC85EC">
    <w:pPr>
      <w:pStyle w:val="Header"/>
      <w:pBdr>
        <w:bottom w:val="none" w:color="auto" w:sz="0" w:space="0"/>
      </w:pBdr>
      <w:spacing w:after="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FFA" w:rsidP="00F83666" w:rsidRDefault="00837FFA" w14:paraId="08283D0F" w14:textId="77777777">
    <w:pPr>
      <w:pStyle w:val="Header"/>
      <w:pBdr>
        <w:bottom w:val="none" w:color="auto" w:sz="0" w:space="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65C4C" w:rsidRDefault="00665C4C" w14:paraId="4AFE8BB3" w14:textId="77777777">
    <w:pPr>
      <w:pStyle w:val="Header"/>
      <w:tabs>
        <w:tab w:val="clear" w:pos="8460"/>
        <w:tab w:val="left" w:pos="7830"/>
      </w:tabs>
    </w:pPr>
    <w:r>
      <w:t>C/C++ Coding Standard</w:t>
    </w:r>
    <w:r>
      <w:tab/>
    </w:r>
    <w:r>
      <w:rPr>
        <w:rFonts w:ascii="Century Gothic" w:hAnsi="Century Gothic" w:cs="Courier New"/>
        <w:b/>
        <w:bCs/>
        <w:color w:val="0000FF"/>
        <w:sz w:val="32"/>
      </w:rPr>
      <w:t>q</w:t>
    </w:r>
    <w:r>
      <w:rPr>
        <w:rFonts w:ascii="Century Gothic" w:hAnsi="Century Gothic" w:cs="Courier New"/>
        <w:b/>
        <w:bCs/>
        <w:color w:val="0000FF"/>
        <w:sz w:val="22"/>
      </w:rPr>
      <w:t xml:space="preserve">uantum </w:t>
    </w:r>
    <w:r>
      <w:rPr>
        <w:rFonts w:ascii="Century Gothic" w:hAnsi="Century Gothic" w:cs="Courier New"/>
        <w:b/>
        <w:bCs/>
        <w:color w:val="FF0000"/>
        <w:sz w:val="32"/>
      </w:rPr>
      <w:t>L</w:t>
    </w:r>
    <w:r>
      <w:rPr>
        <w:rFonts w:ascii="Century Gothic" w:hAnsi="Century Gothic" w:cs="Courier New"/>
        <w:b/>
        <w:bCs/>
        <w:color w:val="FF0000"/>
        <w:sz w:val="32"/>
        <w:vertAlign w:val="superscript"/>
      </w:rPr>
      <w:t>e</w:t>
    </w:r>
    <w:r>
      <w:rPr>
        <w:rFonts w:ascii="Century Gothic" w:hAnsi="Century Gothic" w:cs="Courier New"/>
        <w:b/>
        <w:bCs/>
        <w:color w:val="FF0000"/>
        <w:sz w:val="22"/>
      </w:rPr>
      <w:t>a</w:t>
    </w:r>
    <w:r>
      <w:rPr>
        <w:rFonts w:ascii="Century Gothic" w:hAnsi="Century Gothic" w:cs="Courier New"/>
        <w:b/>
        <w:bCs/>
        <w:color w:val="FF0000"/>
        <w:sz w:val="32"/>
      </w:rPr>
      <w:t>p</w:t>
    </w:r>
    <w:r>
      <w:rPr>
        <w:rFonts w:ascii="Century Gothic" w:hAnsi="Century Gothic" w:cs="Courier New"/>
        <w:b/>
        <w:bCs/>
        <w:color w:val="FF0000"/>
        <w:sz w:val="22"/>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50bff2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23EA533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D06AB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1929F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E0A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D12BD8C"/>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A258B5A8"/>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21F63A7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2E4754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0E0718C"/>
    <w:lvl w:ilvl="0">
      <w:start w:val="1"/>
      <w:numFmt w:val="decimal"/>
      <w:pStyle w:val="ListNumber"/>
      <w:lvlText w:val="%1."/>
      <w:lvlJc w:val="left"/>
      <w:pPr>
        <w:tabs>
          <w:tab w:val="num" w:pos="360"/>
        </w:tabs>
        <w:ind w:left="360" w:hanging="360"/>
      </w:pPr>
    </w:lvl>
  </w:abstractNum>
  <w:abstractNum w:abstractNumId="9" w15:restartNumberingAfterBreak="0">
    <w:nsid w:val="0F613862"/>
    <w:multiLevelType w:val="hybridMultilevel"/>
    <w:tmpl w:val="1834CDE0"/>
    <w:lvl w:ilvl="0" w:tplc="3F50445E">
      <w:start w:val="1"/>
      <w:numFmt w:val="bullet"/>
      <w:pStyle w:val="Bulleted"/>
      <w:lvlText w:val=""/>
      <w:lvlJc w:val="left"/>
      <w:pPr>
        <w:tabs>
          <w:tab w:val="num" w:pos="360"/>
        </w:tabs>
        <w:ind w:left="360" w:hanging="360"/>
      </w:pPr>
      <w:rPr>
        <w:rFonts w:hint="default" w:ascii="Symbol" w:hAnsi="Symbol"/>
      </w:rPr>
    </w:lvl>
    <w:lvl w:ilvl="1" w:tplc="A8F0A6F6">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0" w15:restartNumberingAfterBreak="0">
    <w:nsid w:val="1D5A3EAC"/>
    <w:multiLevelType w:val="multilevel"/>
    <w:tmpl w:val="70B44A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B600CB2"/>
    <w:multiLevelType w:val="hybridMultilevel"/>
    <w:tmpl w:val="FFFFFFFF"/>
    <w:lvl w:ilvl="0" w:tplc="61D23E2E">
      <w:start w:val="1"/>
      <w:numFmt w:val="bullet"/>
      <w:lvlText w:val=""/>
      <w:lvlJc w:val="left"/>
      <w:pPr>
        <w:ind w:left="720" w:hanging="360"/>
      </w:pPr>
      <w:rPr>
        <w:rFonts w:hint="default" w:ascii="Symbol" w:hAnsi="Symbol"/>
      </w:rPr>
    </w:lvl>
    <w:lvl w:ilvl="1" w:tplc="C6F40B9E">
      <w:start w:val="1"/>
      <w:numFmt w:val="bullet"/>
      <w:lvlText w:val="o"/>
      <w:lvlJc w:val="left"/>
      <w:pPr>
        <w:ind w:left="1440" w:hanging="360"/>
      </w:pPr>
      <w:rPr>
        <w:rFonts w:hint="default" w:ascii="Courier New" w:hAnsi="Courier New"/>
      </w:rPr>
    </w:lvl>
    <w:lvl w:ilvl="2" w:tplc="1A12979C">
      <w:start w:val="1"/>
      <w:numFmt w:val="bullet"/>
      <w:lvlText w:val=""/>
      <w:lvlJc w:val="left"/>
      <w:pPr>
        <w:ind w:left="2160" w:hanging="360"/>
      </w:pPr>
      <w:rPr>
        <w:rFonts w:hint="default" w:ascii="Wingdings" w:hAnsi="Wingdings"/>
      </w:rPr>
    </w:lvl>
    <w:lvl w:ilvl="3" w:tplc="DA385A0C">
      <w:start w:val="1"/>
      <w:numFmt w:val="bullet"/>
      <w:lvlText w:val=""/>
      <w:lvlJc w:val="left"/>
      <w:pPr>
        <w:ind w:left="2880" w:hanging="360"/>
      </w:pPr>
      <w:rPr>
        <w:rFonts w:hint="default" w:ascii="Symbol" w:hAnsi="Symbol"/>
      </w:rPr>
    </w:lvl>
    <w:lvl w:ilvl="4" w:tplc="D898CC66">
      <w:start w:val="1"/>
      <w:numFmt w:val="bullet"/>
      <w:lvlText w:val="o"/>
      <w:lvlJc w:val="left"/>
      <w:pPr>
        <w:ind w:left="3600" w:hanging="360"/>
      </w:pPr>
      <w:rPr>
        <w:rFonts w:hint="default" w:ascii="Courier New" w:hAnsi="Courier New"/>
      </w:rPr>
    </w:lvl>
    <w:lvl w:ilvl="5" w:tplc="08864C6E">
      <w:start w:val="1"/>
      <w:numFmt w:val="bullet"/>
      <w:lvlText w:val=""/>
      <w:lvlJc w:val="left"/>
      <w:pPr>
        <w:ind w:left="4320" w:hanging="360"/>
      </w:pPr>
      <w:rPr>
        <w:rFonts w:hint="default" w:ascii="Wingdings" w:hAnsi="Wingdings"/>
      </w:rPr>
    </w:lvl>
    <w:lvl w:ilvl="6" w:tplc="8D883968">
      <w:start w:val="1"/>
      <w:numFmt w:val="bullet"/>
      <w:lvlText w:val=""/>
      <w:lvlJc w:val="left"/>
      <w:pPr>
        <w:ind w:left="5040" w:hanging="360"/>
      </w:pPr>
      <w:rPr>
        <w:rFonts w:hint="default" w:ascii="Symbol" w:hAnsi="Symbol"/>
      </w:rPr>
    </w:lvl>
    <w:lvl w:ilvl="7" w:tplc="CEE8339E">
      <w:start w:val="1"/>
      <w:numFmt w:val="bullet"/>
      <w:lvlText w:val="o"/>
      <w:lvlJc w:val="left"/>
      <w:pPr>
        <w:ind w:left="5760" w:hanging="360"/>
      </w:pPr>
      <w:rPr>
        <w:rFonts w:hint="default" w:ascii="Courier New" w:hAnsi="Courier New"/>
      </w:rPr>
    </w:lvl>
    <w:lvl w:ilvl="8" w:tplc="86842048">
      <w:start w:val="1"/>
      <w:numFmt w:val="bullet"/>
      <w:lvlText w:val=""/>
      <w:lvlJc w:val="left"/>
      <w:pPr>
        <w:ind w:left="6480" w:hanging="360"/>
      </w:pPr>
      <w:rPr>
        <w:rFonts w:hint="default" w:ascii="Wingdings" w:hAnsi="Wingdings"/>
      </w:rPr>
    </w:lvl>
  </w:abstractNum>
  <w:abstractNum w:abstractNumId="12" w15:restartNumberingAfterBreak="0">
    <w:nsid w:val="2D8EB82A"/>
    <w:multiLevelType w:val="hybridMultilevel"/>
    <w:tmpl w:val="FFFFFFFF"/>
    <w:lvl w:ilvl="0" w:tplc="1E0636A2">
      <w:start w:val="1"/>
      <w:numFmt w:val="bullet"/>
      <w:lvlText w:val=""/>
      <w:lvlJc w:val="left"/>
      <w:pPr>
        <w:ind w:left="720" w:hanging="360"/>
      </w:pPr>
      <w:rPr>
        <w:rFonts w:hint="default" w:ascii="Symbol" w:hAnsi="Symbol"/>
      </w:rPr>
    </w:lvl>
    <w:lvl w:ilvl="1" w:tplc="34A29216">
      <w:start w:val="1"/>
      <w:numFmt w:val="bullet"/>
      <w:lvlText w:val="o"/>
      <w:lvlJc w:val="left"/>
      <w:pPr>
        <w:ind w:left="1440" w:hanging="360"/>
      </w:pPr>
      <w:rPr>
        <w:rFonts w:hint="default" w:ascii="Courier New" w:hAnsi="Courier New"/>
      </w:rPr>
    </w:lvl>
    <w:lvl w:ilvl="2" w:tplc="EEBC6708">
      <w:start w:val="1"/>
      <w:numFmt w:val="bullet"/>
      <w:lvlText w:val=""/>
      <w:lvlJc w:val="left"/>
      <w:pPr>
        <w:ind w:left="2160" w:hanging="360"/>
      </w:pPr>
      <w:rPr>
        <w:rFonts w:hint="default" w:ascii="Wingdings" w:hAnsi="Wingdings"/>
      </w:rPr>
    </w:lvl>
    <w:lvl w:ilvl="3" w:tplc="162AAF90">
      <w:start w:val="1"/>
      <w:numFmt w:val="bullet"/>
      <w:lvlText w:val=""/>
      <w:lvlJc w:val="left"/>
      <w:pPr>
        <w:ind w:left="2880" w:hanging="360"/>
      </w:pPr>
      <w:rPr>
        <w:rFonts w:hint="default" w:ascii="Symbol" w:hAnsi="Symbol"/>
      </w:rPr>
    </w:lvl>
    <w:lvl w:ilvl="4" w:tplc="C1265988">
      <w:start w:val="1"/>
      <w:numFmt w:val="bullet"/>
      <w:lvlText w:val="o"/>
      <w:lvlJc w:val="left"/>
      <w:pPr>
        <w:ind w:left="3600" w:hanging="360"/>
      </w:pPr>
      <w:rPr>
        <w:rFonts w:hint="default" w:ascii="Courier New" w:hAnsi="Courier New"/>
      </w:rPr>
    </w:lvl>
    <w:lvl w:ilvl="5" w:tplc="31C6F7C8">
      <w:start w:val="1"/>
      <w:numFmt w:val="bullet"/>
      <w:lvlText w:val=""/>
      <w:lvlJc w:val="left"/>
      <w:pPr>
        <w:ind w:left="4320" w:hanging="360"/>
      </w:pPr>
      <w:rPr>
        <w:rFonts w:hint="default" w:ascii="Wingdings" w:hAnsi="Wingdings"/>
      </w:rPr>
    </w:lvl>
    <w:lvl w:ilvl="6" w:tplc="4DA05156">
      <w:start w:val="1"/>
      <w:numFmt w:val="bullet"/>
      <w:lvlText w:val=""/>
      <w:lvlJc w:val="left"/>
      <w:pPr>
        <w:ind w:left="5040" w:hanging="360"/>
      </w:pPr>
      <w:rPr>
        <w:rFonts w:hint="default" w:ascii="Symbol" w:hAnsi="Symbol"/>
      </w:rPr>
    </w:lvl>
    <w:lvl w:ilvl="7" w:tplc="D7DCD0BC">
      <w:start w:val="1"/>
      <w:numFmt w:val="bullet"/>
      <w:lvlText w:val="o"/>
      <w:lvlJc w:val="left"/>
      <w:pPr>
        <w:ind w:left="5760" w:hanging="360"/>
      </w:pPr>
      <w:rPr>
        <w:rFonts w:hint="default" w:ascii="Courier New" w:hAnsi="Courier New"/>
      </w:rPr>
    </w:lvl>
    <w:lvl w:ilvl="8" w:tplc="5DC83F52">
      <w:start w:val="1"/>
      <w:numFmt w:val="bullet"/>
      <w:lvlText w:val=""/>
      <w:lvlJc w:val="left"/>
      <w:pPr>
        <w:ind w:left="6480" w:hanging="360"/>
      </w:pPr>
      <w:rPr>
        <w:rFonts w:hint="default" w:ascii="Wingdings" w:hAnsi="Wingdings"/>
      </w:rPr>
    </w:lvl>
  </w:abstractNum>
  <w:abstractNum w:abstractNumId="13" w15:restartNumberingAfterBreak="0">
    <w:nsid w:val="39D75320"/>
    <w:multiLevelType w:val="hybridMultilevel"/>
    <w:tmpl w:val="FFFFFFFF"/>
    <w:lvl w:ilvl="0" w:tplc="6FD6F006">
      <w:start w:val="1"/>
      <w:numFmt w:val="bullet"/>
      <w:lvlText w:val=""/>
      <w:lvlJc w:val="left"/>
      <w:pPr>
        <w:ind w:left="720" w:hanging="360"/>
      </w:pPr>
      <w:rPr>
        <w:rFonts w:hint="default" w:ascii="Symbol" w:hAnsi="Symbol"/>
      </w:rPr>
    </w:lvl>
    <w:lvl w:ilvl="1" w:tplc="C6B6B39C">
      <w:start w:val="1"/>
      <w:numFmt w:val="bullet"/>
      <w:lvlText w:val="o"/>
      <w:lvlJc w:val="left"/>
      <w:pPr>
        <w:ind w:left="1440" w:hanging="360"/>
      </w:pPr>
      <w:rPr>
        <w:rFonts w:hint="default" w:ascii="Courier New" w:hAnsi="Courier New"/>
      </w:rPr>
    </w:lvl>
    <w:lvl w:ilvl="2" w:tplc="1B8C4F3E">
      <w:start w:val="1"/>
      <w:numFmt w:val="bullet"/>
      <w:lvlText w:val=""/>
      <w:lvlJc w:val="left"/>
      <w:pPr>
        <w:ind w:left="2160" w:hanging="360"/>
      </w:pPr>
      <w:rPr>
        <w:rFonts w:hint="default" w:ascii="Wingdings" w:hAnsi="Wingdings"/>
      </w:rPr>
    </w:lvl>
    <w:lvl w:ilvl="3" w:tplc="791C8F14">
      <w:start w:val="1"/>
      <w:numFmt w:val="bullet"/>
      <w:lvlText w:val=""/>
      <w:lvlJc w:val="left"/>
      <w:pPr>
        <w:ind w:left="2880" w:hanging="360"/>
      </w:pPr>
      <w:rPr>
        <w:rFonts w:hint="default" w:ascii="Symbol" w:hAnsi="Symbol"/>
      </w:rPr>
    </w:lvl>
    <w:lvl w:ilvl="4" w:tplc="7DE8C0DA">
      <w:start w:val="1"/>
      <w:numFmt w:val="bullet"/>
      <w:lvlText w:val="o"/>
      <w:lvlJc w:val="left"/>
      <w:pPr>
        <w:ind w:left="3600" w:hanging="360"/>
      </w:pPr>
      <w:rPr>
        <w:rFonts w:hint="default" w:ascii="Courier New" w:hAnsi="Courier New"/>
      </w:rPr>
    </w:lvl>
    <w:lvl w:ilvl="5" w:tplc="EB20DED8">
      <w:start w:val="1"/>
      <w:numFmt w:val="bullet"/>
      <w:lvlText w:val=""/>
      <w:lvlJc w:val="left"/>
      <w:pPr>
        <w:ind w:left="4320" w:hanging="360"/>
      </w:pPr>
      <w:rPr>
        <w:rFonts w:hint="default" w:ascii="Wingdings" w:hAnsi="Wingdings"/>
      </w:rPr>
    </w:lvl>
    <w:lvl w:ilvl="6" w:tplc="9A1471F2">
      <w:start w:val="1"/>
      <w:numFmt w:val="bullet"/>
      <w:lvlText w:val=""/>
      <w:lvlJc w:val="left"/>
      <w:pPr>
        <w:ind w:left="5040" w:hanging="360"/>
      </w:pPr>
      <w:rPr>
        <w:rFonts w:hint="default" w:ascii="Symbol" w:hAnsi="Symbol"/>
      </w:rPr>
    </w:lvl>
    <w:lvl w:ilvl="7" w:tplc="F1DAC34E">
      <w:start w:val="1"/>
      <w:numFmt w:val="bullet"/>
      <w:lvlText w:val="o"/>
      <w:lvlJc w:val="left"/>
      <w:pPr>
        <w:ind w:left="5760" w:hanging="360"/>
      </w:pPr>
      <w:rPr>
        <w:rFonts w:hint="default" w:ascii="Courier New" w:hAnsi="Courier New"/>
      </w:rPr>
    </w:lvl>
    <w:lvl w:ilvl="8" w:tplc="3762F8DA">
      <w:start w:val="1"/>
      <w:numFmt w:val="bullet"/>
      <w:lvlText w:val=""/>
      <w:lvlJc w:val="left"/>
      <w:pPr>
        <w:ind w:left="6480" w:hanging="360"/>
      </w:pPr>
      <w:rPr>
        <w:rFonts w:hint="default" w:ascii="Wingdings" w:hAnsi="Wingdings"/>
      </w:rPr>
    </w:lvl>
  </w:abstractNum>
  <w:abstractNum w:abstractNumId="14" w15:restartNumberingAfterBreak="0">
    <w:nsid w:val="5500A524"/>
    <w:multiLevelType w:val="hybridMultilevel"/>
    <w:tmpl w:val="FFFFFFFF"/>
    <w:lvl w:ilvl="0" w:tplc="12464CAE">
      <w:start w:val="1"/>
      <w:numFmt w:val="decimal"/>
      <w:lvlText w:val="%1."/>
      <w:lvlJc w:val="left"/>
      <w:pPr>
        <w:ind w:left="720" w:hanging="360"/>
      </w:pPr>
    </w:lvl>
    <w:lvl w:ilvl="1" w:tplc="1B388B9A">
      <w:start w:val="1"/>
      <w:numFmt w:val="lowerLetter"/>
      <w:lvlText w:val="%2."/>
      <w:lvlJc w:val="left"/>
      <w:pPr>
        <w:ind w:left="1440" w:hanging="360"/>
      </w:pPr>
    </w:lvl>
    <w:lvl w:ilvl="2" w:tplc="0A6401CC">
      <w:start w:val="1"/>
      <w:numFmt w:val="lowerRoman"/>
      <w:lvlText w:val="%3."/>
      <w:lvlJc w:val="right"/>
      <w:pPr>
        <w:ind w:left="2160" w:hanging="180"/>
      </w:pPr>
    </w:lvl>
    <w:lvl w:ilvl="3" w:tplc="4AFC3482">
      <w:start w:val="1"/>
      <w:numFmt w:val="decimal"/>
      <w:lvlText w:val="%4."/>
      <w:lvlJc w:val="left"/>
      <w:pPr>
        <w:ind w:left="2880" w:hanging="360"/>
      </w:pPr>
    </w:lvl>
    <w:lvl w:ilvl="4" w:tplc="AC74941C">
      <w:start w:val="1"/>
      <w:numFmt w:val="lowerLetter"/>
      <w:lvlText w:val="%5."/>
      <w:lvlJc w:val="left"/>
      <w:pPr>
        <w:ind w:left="3600" w:hanging="360"/>
      </w:pPr>
    </w:lvl>
    <w:lvl w:ilvl="5" w:tplc="641AAD3E">
      <w:start w:val="1"/>
      <w:numFmt w:val="lowerRoman"/>
      <w:lvlText w:val="%6."/>
      <w:lvlJc w:val="right"/>
      <w:pPr>
        <w:ind w:left="4320" w:hanging="180"/>
      </w:pPr>
    </w:lvl>
    <w:lvl w:ilvl="6" w:tplc="9DB46A14">
      <w:start w:val="1"/>
      <w:numFmt w:val="decimal"/>
      <w:lvlText w:val="%7."/>
      <w:lvlJc w:val="left"/>
      <w:pPr>
        <w:ind w:left="5040" w:hanging="360"/>
      </w:pPr>
    </w:lvl>
    <w:lvl w:ilvl="7" w:tplc="E17E3686">
      <w:start w:val="1"/>
      <w:numFmt w:val="lowerLetter"/>
      <w:lvlText w:val="%8."/>
      <w:lvlJc w:val="left"/>
      <w:pPr>
        <w:ind w:left="5760" w:hanging="360"/>
      </w:pPr>
    </w:lvl>
    <w:lvl w:ilvl="8" w:tplc="3388689E">
      <w:start w:val="1"/>
      <w:numFmt w:val="lowerRoman"/>
      <w:lvlText w:val="%9."/>
      <w:lvlJc w:val="right"/>
      <w:pPr>
        <w:ind w:left="6480" w:hanging="180"/>
      </w:pPr>
    </w:lvl>
  </w:abstractNum>
  <w:abstractNum w:abstractNumId="15" w15:restartNumberingAfterBreak="0">
    <w:nsid w:val="6C2523AF"/>
    <w:multiLevelType w:val="hybridMultilevel"/>
    <w:tmpl w:val="8BE8B6DE"/>
    <w:lvl w:ilvl="0" w:tplc="F982715C">
      <w:start w:val="1"/>
      <w:numFmt w:val="bullet"/>
      <w:pStyle w:val="List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EB711AF"/>
    <w:multiLevelType w:val="hybridMultilevel"/>
    <w:tmpl w:val="FFFFFFFF"/>
    <w:lvl w:ilvl="0" w:tplc="2E1C773A">
      <w:start w:val="1"/>
      <w:numFmt w:val="bullet"/>
      <w:lvlText w:val=""/>
      <w:lvlJc w:val="left"/>
      <w:pPr>
        <w:ind w:left="720" w:hanging="360"/>
      </w:pPr>
      <w:rPr>
        <w:rFonts w:hint="default" w:ascii="Symbol" w:hAnsi="Symbol"/>
      </w:rPr>
    </w:lvl>
    <w:lvl w:ilvl="1" w:tplc="6A8613F0">
      <w:start w:val="1"/>
      <w:numFmt w:val="bullet"/>
      <w:lvlText w:val="o"/>
      <w:lvlJc w:val="left"/>
      <w:pPr>
        <w:ind w:left="1440" w:hanging="360"/>
      </w:pPr>
      <w:rPr>
        <w:rFonts w:hint="default" w:ascii="Courier New" w:hAnsi="Courier New"/>
      </w:rPr>
    </w:lvl>
    <w:lvl w:ilvl="2" w:tplc="532891F6">
      <w:start w:val="1"/>
      <w:numFmt w:val="bullet"/>
      <w:lvlText w:val=""/>
      <w:lvlJc w:val="left"/>
      <w:pPr>
        <w:ind w:left="2160" w:hanging="360"/>
      </w:pPr>
      <w:rPr>
        <w:rFonts w:hint="default" w:ascii="Wingdings" w:hAnsi="Wingdings"/>
      </w:rPr>
    </w:lvl>
    <w:lvl w:ilvl="3" w:tplc="24B0C9A2">
      <w:start w:val="1"/>
      <w:numFmt w:val="bullet"/>
      <w:lvlText w:val=""/>
      <w:lvlJc w:val="left"/>
      <w:pPr>
        <w:ind w:left="2880" w:hanging="360"/>
      </w:pPr>
      <w:rPr>
        <w:rFonts w:hint="default" w:ascii="Symbol" w:hAnsi="Symbol"/>
      </w:rPr>
    </w:lvl>
    <w:lvl w:ilvl="4" w:tplc="FB7A1360">
      <w:start w:val="1"/>
      <w:numFmt w:val="bullet"/>
      <w:lvlText w:val="o"/>
      <w:lvlJc w:val="left"/>
      <w:pPr>
        <w:ind w:left="3600" w:hanging="360"/>
      </w:pPr>
      <w:rPr>
        <w:rFonts w:hint="default" w:ascii="Courier New" w:hAnsi="Courier New"/>
      </w:rPr>
    </w:lvl>
    <w:lvl w:ilvl="5" w:tplc="C9CAC0DA">
      <w:start w:val="1"/>
      <w:numFmt w:val="bullet"/>
      <w:lvlText w:val=""/>
      <w:lvlJc w:val="left"/>
      <w:pPr>
        <w:ind w:left="4320" w:hanging="360"/>
      </w:pPr>
      <w:rPr>
        <w:rFonts w:hint="default" w:ascii="Wingdings" w:hAnsi="Wingdings"/>
      </w:rPr>
    </w:lvl>
    <w:lvl w:ilvl="6" w:tplc="EB06CFF6">
      <w:start w:val="1"/>
      <w:numFmt w:val="bullet"/>
      <w:lvlText w:val=""/>
      <w:lvlJc w:val="left"/>
      <w:pPr>
        <w:ind w:left="5040" w:hanging="360"/>
      </w:pPr>
      <w:rPr>
        <w:rFonts w:hint="default" w:ascii="Symbol" w:hAnsi="Symbol"/>
      </w:rPr>
    </w:lvl>
    <w:lvl w:ilvl="7" w:tplc="A59A773A">
      <w:start w:val="1"/>
      <w:numFmt w:val="bullet"/>
      <w:lvlText w:val="o"/>
      <w:lvlJc w:val="left"/>
      <w:pPr>
        <w:ind w:left="5760" w:hanging="360"/>
      </w:pPr>
      <w:rPr>
        <w:rFonts w:hint="default" w:ascii="Courier New" w:hAnsi="Courier New"/>
      </w:rPr>
    </w:lvl>
    <w:lvl w:ilvl="8" w:tplc="86FAB178">
      <w:start w:val="1"/>
      <w:numFmt w:val="bullet"/>
      <w:lvlText w:val=""/>
      <w:lvlJc w:val="left"/>
      <w:pPr>
        <w:ind w:left="6480" w:hanging="360"/>
      </w:pPr>
      <w:rPr>
        <w:rFonts w:hint="default" w:ascii="Wingdings" w:hAnsi="Wingdings"/>
      </w:rPr>
    </w:lvl>
  </w:abstractNum>
  <w:num w:numId="18">
    <w:abstractNumId w:val="17"/>
  </w:num>
  <w:num w:numId="1" w16cid:durableId="792750085">
    <w:abstractNumId w:val="13"/>
  </w:num>
  <w:num w:numId="2" w16cid:durableId="1886334268">
    <w:abstractNumId w:val="12"/>
  </w:num>
  <w:num w:numId="3" w16cid:durableId="120345103">
    <w:abstractNumId w:val="14"/>
  </w:num>
  <w:num w:numId="4" w16cid:durableId="1341934203">
    <w:abstractNumId w:val="11"/>
  </w:num>
  <w:num w:numId="5" w16cid:durableId="592053022">
    <w:abstractNumId w:val="16"/>
  </w:num>
  <w:num w:numId="6" w16cid:durableId="1320622568">
    <w:abstractNumId w:val="7"/>
  </w:num>
  <w:num w:numId="7" w16cid:durableId="401023280">
    <w:abstractNumId w:val="6"/>
  </w:num>
  <w:num w:numId="8" w16cid:durableId="1041249563">
    <w:abstractNumId w:val="5"/>
  </w:num>
  <w:num w:numId="9" w16cid:durableId="83647390">
    <w:abstractNumId w:val="4"/>
  </w:num>
  <w:num w:numId="10" w16cid:durableId="1163624114">
    <w:abstractNumId w:val="8"/>
  </w:num>
  <w:num w:numId="11" w16cid:durableId="742415241">
    <w:abstractNumId w:val="3"/>
  </w:num>
  <w:num w:numId="12" w16cid:durableId="1115441620">
    <w:abstractNumId w:val="2"/>
  </w:num>
  <w:num w:numId="13" w16cid:durableId="1888951362">
    <w:abstractNumId w:val="1"/>
  </w:num>
  <w:num w:numId="14" w16cid:durableId="913396109">
    <w:abstractNumId w:val="0"/>
  </w:num>
  <w:num w:numId="15" w16cid:durableId="573051194">
    <w:abstractNumId w:val="9"/>
  </w:num>
  <w:num w:numId="16" w16cid:durableId="128520630">
    <w:abstractNumId w:val="15"/>
  </w:num>
  <w:num w:numId="17" w16cid:durableId="1781217276">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ctiveWritingStyle w:lang="en-IN" w:vendorID="64" w:dllVersion="0" w:nlCheck="1" w:checkStyle="0" w:appName="MSWord"/>
  <w:attachedTemplate r:id="rId1"/>
  <w:linkStyles/>
  <w:trackRevisions w:val="false"/>
  <w:defaultTabStop w:val="720"/>
  <w:autoHyphenation/>
  <w:doNotHyphenateCaps/>
  <w:drawingGridHorizontalSpacing w:val="29"/>
  <w:drawingGridVerticalSpacing w:val="29"/>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o:colormru v:ext="edit" colors="#ddd,#36f"/>
    </o:shapedefaults>
  </w:hdrShapeDefaults>
  <w:footnotePr>
    <w:numRestart w:val="eachPage"/>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BB"/>
    <w:rsid w:val="00000008"/>
    <w:rsid w:val="00000808"/>
    <w:rsid w:val="00000E77"/>
    <w:rsid w:val="000012DD"/>
    <w:rsid w:val="00001589"/>
    <w:rsid w:val="000019F6"/>
    <w:rsid w:val="00001AB3"/>
    <w:rsid w:val="00002009"/>
    <w:rsid w:val="00003446"/>
    <w:rsid w:val="00003CCE"/>
    <w:rsid w:val="00004901"/>
    <w:rsid w:val="0000515C"/>
    <w:rsid w:val="00005402"/>
    <w:rsid w:val="0000614D"/>
    <w:rsid w:val="000063C3"/>
    <w:rsid w:val="000064A4"/>
    <w:rsid w:val="00006A50"/>
    <w:rsid w:val="00006E0C"/>
    <w:rsid w:val="00007CBA"/>
    <w:rsid w:val="0000FFD5"/>
    <w:rsid w:val="00010788"/>
    <w:rsid w:val="000119C4"/>
    <w:rsid w:val="00011E21"/>
    <w:rsid w:val="00013D91"/>
    <w:rsid w:val="00014423"/>
    <w:rsid w:val="00015FE2"/>
    <w:rsid w:val="0001655C"/>
    <w:rsid w:val="00016590"/>
    <w:rsid w:val="000166E9"/>
    <w:rsid w:val="00021550"/>
    <w:rsid w:val="00021876"/>
    <w:rsid w:val="00022704"/>
    <w:rsid w:val="00022A8E"/>
    <w:rsid w:val="000239D0"/>
    <w:rsid w:val="00023A4C"/>
    <w:rsid w:val="00023F72"/>
    <w:rsid w:val="00024894"/>
    <w:rsid w:val="00024BCB"/>
    <w:rsid w:val="00024C1B"/>
    <w:rsid w:val="00025780"/>
    <w:rsid w:val="00026669"/>
    <w:rsid w:val="00027015"/>
    <w:rsid w:val="00027820"/>
    <w:rsid w:val="00027869"/>
    <w:rsid w:val="00027BB5"/>
    <w:rsid w:val="00030140"/>
    <w:rsid w:val="00031467"/>
    <w:rsid w:val="000325E4"/>
    <w:rsid w:val="00033154"/>
    <w:rsid w:val="000332F4"/>
    <w:rsid w:val="00033321"/>
    <w:rsid w:val="0003377F"/>
    <w:rsid w:val="00034B11"/>
    <w:rsid w:val="000354A8"/>
    <w:rsid w:val="00036807"/>
    <w:rsid w:val="000373F2"/>
    <w:rsid w:val="0003745C"/>
    <w:rsid w:val="00037A75"/>
    <w:rsid w:val="00040096"/>
    <w:rsid w:val="00040B28"/>
    <w:rsid w:val="00042061"/>
    <w:rsid w:val="00042178"/>
    <w:rsid w:val="00042A59"/>
    <w:rsid w:val="00042B3D"/>
    <w:rsid w:val="0004411C"/>
    <w:rsid w:val="00044F72"/>
    <w:rsid w:val="00045CE3"/>
    <w:rsid w:val="00045CF5"/>
    <w:rsid w:val="00046A4B"/>
    <w:rsid w:val="00046F6E"/>
    <w:rsid w:val="000473AC"/>
    <w:rsid w:val="0004795C"/>
    <w:rsid w:val="00047DC5"/>
    <w:rsid w:val="00050A21"/>
    <w:rsid w:val="0005194B"/>
    <w:rsid w:val="000519BA"/>
    <w:rsid w:val="00052F32"/>
    <w:rsid w:val="00053C92"/>
    <w:rsid w:val="0005578A"/>
    <w:rsid w:val="00056DD3"/>
    <w:rsid w:val="00056F28"/>
    <w:rsid w:val="00056FFA"/>
    <w:rsid w:val="0005746B"/>
    <w:rsid w:val="00057DE2"/>
    <w:rsid w:val="00060393"/>
    <w:rsid w:val="000619A0"/>
    <w:rsid w:val="0006296D"/>
    <w:rsid w:val="00062DDC"/>
    <w:rsid w:val="0006356A"/>
    <w:rsid w:val="000641B9"/>
    <w:rsid w:val="0006448C"/>
    <w:rsid w:val="0006529B"/>
    <w:rsid w:val="00065D1D"/>
    <w:rsid w:val="000670CE"/>
    <w:rsid w:val="00067101"/>
    <w:rsid w:val="0006711B"/>
    <w:rsid w:val="0006715C"/>
    <w:rsid w:val="0006795D"/>
    <w:rsid w:val="00070012"/>
    <w:rsid w:val="0007033E"/>
    <w:rsid w:val="00070A16"/>
    <w:rsid w:val="0007100B"/>
    <w:rsid w:val="00071C37"/>
    <w:rsid w:val="00071D46"/>
    <w:rsid w:val="000732C4"/>
    <w:rsid w:val="00074925"/>
    <w:rsid w:val="00074B1A"/>
    <w:rsid w:val="00074FB9"/>
    <w:rsid w:val="0007568F"/>
    <w:rsid w:val="000757FD"/>
    <w:rsid w:val="000760E5"/>
    <w:rsid w:val="00076157"/>
    <w:rsid w:val="000766EF"/>
    <w:rsid w:val="0007693E"/>
    <w:rsid w:val="00076B2E"/>
    <w:rsid w:val="000777E7"/>
    <w:rsid w:val="0008010F"/>
    <w:rsid w:val="00081000"/>
    <w:rsid w:val="00081A9E"/>
    <w:rsid w:val="000821A6"/>
    <w:rsid w:val="000826CA"/>
    <w:rsid w:val="0008367B"/>
    <w:rsid w:val="00085447"/>
    <w:rsid w:val="000854BE"/>
    <w:rsid w:val="00085893"/>
    <w:rsid w:val="00086A85"/>
    <w:rsid w:val="00086C01"/>
    <w:rsid w:val="00087118"/>
    <w:rsid w:val="0008742D"/>
    <w:rsid w:val="00087F8E"/>
    <w:rsid w:val="00091124"/>
    <w:rsid w:val="00091855"/>
    <w:rsid w:val="00091B34"/>
    <w:rsid w:val="00091FFC"/>
    <w:rsid w:val="00092998"/>
    <w:rsid w:val="00092DAC"/>
    <w:rsid w:val="00092F7E"/>
    <w:rsid w:val="00093734"/>
    <w:rsid w:val="00093738"/>
    <w:rsid w:val="00093F2D"/>
    <w:rsid w:val="000962E1"/>
    <w:rsid w:val="000A0E60"/>
    <w:rsid w:val="000A1416"/>
    <w:rsid w:val="000A1AD1"/>
    <w:rsid w:val="000A1B94"/>
    <w:rsid w:val="000A1D88"/>
    <w:rsid w:val="000A20E4"/>
    <w:rsid w:val="000A264F"/>
    <w:rsid w:val="000A2E2D"/>
    <w:rsid w:val="000A3922"/>
    <w:rsid w:val="000A58B2"/>
    <w:rsid w:val="000A5FA4"/>
    <w:rsid w:val="000A71F8"/>
    <w:rsid w:val="000B0C3C"/>
    <w:rsid w:val="000B0E99"/>
    <w:rsid w:val="000B22C6"/>
    <w:rsid w:val="000B2743"/>
    <w:rsid w:val="000B2DD6"/>
    <w:rsid w:val="000B3746"/>
    <w:rsid w:val="000B3A83"/>
    <w:rsid w:val="000B3D60"/>
    <w:rsid w:val="000B4195"/>
    <w:rsid w:val="000B4867"/>
    <w:rsid w:val="000B4F3D"/>
    <w:rsid w:val="000B595E"/>
    <w:rsid w:val="000B5C57"/>
    <w:rsid w:val="000C078D"/>
    <w:rsid w:val="000C14D8"/>
    <w:rsid w:val="000C1B1C"/>
    <w:rsid w:val="000C226E"/>
    <w:rsid w:val="000C2FB5"/>
    <w:rsid w:val="000C310D"/>
    <w:rsid w:val="000C3269"/>
    <w:rsid w:val="000C418A"/>
    <w:rsid w:val="000C5897"/>
    <w:rsid w:val="000C659C"/>
    <w:rsid w:val="000C66A7"/>
    <w:rsid w:val="000C6BB7"/>
    <w:rsid w:val="000C6F39"/>
    <w:rsid w:val="000C76C0"/>
    <w:rsid w:val="000C7C16"/>
    <w:rsid w:val="000C7FB2"/>
    <w:rsid w:val="000D070E"/>
    <w:rsid w:val="000D1517"/>
    <w:rsid w:val="000D1A46"/>
    <w:rsid w:val="000D25C2"/>
    <w:rsid w:val="000D25F4"/>
    <w:rsid w:val="000D2CB5"/>
    <w:rsid w:val="000D4FB2"/>
    <w:rsid w:val="000D521D"/>
    <w:rsid w:val="000D5355"/>
    <w:rsid w:val="000D72D4"/>
    <w:rsid w:val="000D79C2"/>
    <w:rsid w:val="000E022B"/>
    <w:rsid w:val="000E07B9"/>
    <w:rsid w:val="000E101A"/>
    <w:rsid w:val="000E165A"/>
    <w:rsid w:val="000E209E"/>
    <w:rsid w:val="000E42AC"/>
    <w:rsid w:val="000E4A68"/>
    <w:rsid w:val="000E4A7A"/>
    <w:rsid w:val="000E4AA9"/>
    <w:rsid w:val="000E5BF4"/>
    <w:rsid w:val="000E72FC"/>
    <w:rsid w:val="000E735E"/>
    <w:rsid w:val="000E76F6"/>
    <w:rsid w:val="000F0C5A"/>
    <w:rsid w:val="000F2B8C"/>
    <w:rsid w:val="000F3859"/>
    <w:rsid w:val="000F416C"/>
    <w:rsid w:val="000F4181"/>
    <w:rsid w:val="000F4B42"/>
    <w:rsid w:val="000F5153"/>
    <w:rsid w:val="000F55BA"/>
    <w:rsid w:val="000F5ACC"/>
    <w:rsid w:val="000F5BA2"/>
    <w:rsid w:val="000F75A6"/>
    <w:rsid w:val="001005DF"/>
    <w:rsid w:val="00100968"/>
    <w:rsid w:val="00100A40"/>
    <w:rsid w:val="00101579"/>
    <w:rsid w:val="00103F09"/>
    <w:rsid w:val="00104D09"/>
    <w:rsid w:val="00105073"/>
    <w:rsid w:val="0010539C"/>
    <w:rsid w:val="001063E5"/>
    <w:rsid w:val="00106E1D"/>
    <w:rsid w:val="001072A6"/>
    <w:rsid w:val="00107651"/>
    <w:rsid w:val="001105B1"/>
    <w:rsid w:val="00110A5D"/>
    <w:rsid w:val="00110F2C"/>
    <w:rsid w:val="00112D1D"/>
    <w:rsid w:val="00113910"/>
    <w:rsid w:val="00114A8F"/>
    <w:rsid w:val="00114A9F"/>
    <w:rsid w:val="00115203"/>
    <w:rsid w:val="001176D2"/>
    <w:rsid w:val="00117CA9"/>
    <w:rsid w:val="00120333"/>
    <w:rsid w:val="001226A8"/>
    <w:rsid w:val="00123084"/>
    <w:rsid w:val="00123199"/>
    <w:rsid w:val="00123964"/>
    <w:rsid w:val="001243E0"/>
    <w:rsid w:val="001267EC"/>
    <w:rsid w:val="00127936"/>
    <w:rsid w:val="00127C0B"/>
    <w:rsid w:val="00130953"/>
    <w:rsid w:val="0013175C"/>
    <w:rsid w:val="001322BF"/>
    <w:rsid w:val="001322F0"/>
    <w:rsid w:val="00133296"/>
    <w:rsid w:val="00133F94"/>
    <w:rsid w:val="00135A8D"/>
    <w:rsid w:val="00135F50"/>
    <w:rsid w:val="00135F6D"/>
    <w:rsid w:val="0013776C"/>
    <w:rsid w:val="00137856"/>
    <w:rsid w:val="00137984"/>
    <w:rsid w:val="0014004B"/>
    <w:rsid w:val="00141A8C"/>
    <w:rsid w:val="00141C23"/>
    <w:rsid w:val="0014277D"/>
    <w:rsid w:val="00142E71"/>
    <w:rsid w:val="0014480E"/>
    <w:rsid w:val="00145A35"/>
    <w:rsid w:val="00146D17"/>
    <w:rsid w:val="00146EAE"/>
    <w:rsid w:val="00147728"/>
    <w:rsid w:val="0014772F"/>
    <w:rsid w:val="00147825"/>
    <w:rsid w:val="00151FB5"/>
    <w:rsid w:val="001523D4"/>
    <w:rsid w:val="00152AAF"/>
    <w:rsid w:val="00152C16"/>
    <w:rsid w:val="00153270"/>
    <w:rsid w:val="00155C75"/>
    <w:rsid w:val="001609BC"/>
    <w:rsid w:val="00161757"/>
    <w:rsid w:val="00161D24"/>
    <w:rsid w:val="001632A9"/>
    <w:rsid w:val="001633B0"/>
    <w:rsid w:val="001641EB"/>
    <w:rsid w:val="00164A37"/>
    <w:rsid w:val="00164EBC"/>
    <w:rsid w:val="001655EE"/>
    <w:rsid w:val="00165619"/>
    <w:rsid w:val="00166305"/>
    <w:rsid w:val="0017024C"/>
    <w:rsid w:val="001704DE"/>
    <w:rsid w:val="00170861"/>
    <w:rsid w:val="0017133C"/>
    <w:rsid w:val="00172401"/>
    <w:rsid w:val="00172773"/>
    <w:rsid w:val="0017321E"/>
    <w:rsid w:val="001744E8"/>
    <w:rsid w:val="00174970"/>
    <w:rsid w:val="00176112"/>
    <w:rsid w:val="0017751A"/>
    <w:rsid w:val="00177A83"/>
    <w:rsid w:val="00177B57"/>
    <w:rsid w:val="00180D41"/>
    <w:rsid w:val="00181E1D"/>
    <w:rsid w:val="001829DB"/>
    <w:rsid w:val="00183946"/>
    <w:rsid w:val="00184849"/>
    <w:rsid w:val="00185381"/>
    <w:rsid w:val="001865D1"/>
    <w:rsid w:val="00186AE4"/>
    <w:rsid w:val="00187286"/>
    <w:rsid w:val="001906BE"/>
    <w:rsid w:val="00190C43"/>
    <w:rsid w:val="00190F63"/>
    <w:rsid w:val="00191504"/>
    <w:rsid w:val="00195EF1"/>
    <w:rsid w:val="001967CF"/>
    <w:rsid w:val="001972B2"/>
    <w:rsid w:val="00197F9E"/>
    <w:rsid w:val="001A0CF1"/>
    <w:rsid w:val="001A1159"/>
    <w:rsid w:val="001A321F"/>
    <w:rsid w:val="001A3747"/>
    <w:rsid w:val="001A3A0E"/>
    <w:rsid w:val="001A5150"/>
    <w:rsid w:val="001A66F2"/>
    <w:rsid w:val="001A6E2D"/>
    <w:rsid w:val="001A7C96"/>
    <w:rsid w:val="001B076A"/>
    <w:rsid w:val="001B14DE"/>
    <w:rsid w:val="001B2F42"/>
    <w:rsid w:val="001B3050"/>
    <w:rsid w:val="001B363A"/>
    <w:rsid w:val="001B3CEC"/>
    <w:rsid w:val="001B6164"/>
    <w:rsid w:val="001B7143"/>
    <w:rsid w:val="001B7AA1"/>
    <w:rsid w:val="001C01D8"/>
    <w:rsid w:val="001C06FF"/>
    <w:rsid w:val="001C1071"/>
    <w:rsid w:val="001C2555"/>
    <w:rsid w:val="001C3D45"/>
    <w:rsid w:val="001C4C74"/>
    <w:rsid w:val="001C649F"/>
    <w:rsid w:val="001C70D5"/>
    <w:rsid w:val="001D0CC3"/>
    <w:rsid w:val="001D0DE4"/>
    <w:rsid w:val="001D10F7"/>
    <w:rsid w:val="001D4EB4"/>
    <w:rsid w:val="001D53AF"/>
    <w:rsid w:val="001D5B38"/>
    <w:rsid w:val="001D6338"/>
    <w:rsid w:val="001D6CE7"/>
    <w:rsid w:val="001D7656"/>
    <w:rsid w:val="001D79C9"/>
    <w:rsid w:val="001D7E47"/>
    <w:rsid w:val="001D7EB3"/>
    <w:rsid w:val="001E0832"/>
    <w:rsid w:val="001E28EB"/>
    <w:rsid w:val="001E2BB3"/>
    <w:rsid w:val="001E2E69"/>
    <w:rsid w:val="001E3A72"/>
    <w:rsid w:val="001E44DF"/>
    <w:rsid w:val="001E5E60"/>
    <w:rsid w:val="001E6712"/>
    <w:rsid w:val="001E76A8"/>
    <w:rsid w:val="001E79C9"/>
    <w:rsid w:val="001F005A"/>
    <w:rsid w:val="001F0404"/>
    <w:rsid w:val="001F0744"/>
    <w:rsid w:val="001F0D7B"/>
    <w:rsid w:val="001F23C0"/>
    <w:rsid w:val="001F331D"/>
    <w:rsid w:val="001F37A8"/>
    <w:rsid w:val="001F3841"/>
    <w:rsid w:val="001F3865"/>
    <w:rsid w:val="001F3CB9"/>
    <w:rsid w:val="001F3DA7"/>
    <w:rsid w:val="001F4247"/>
    <w:rsid w:val="001F5E45"/>
    <w:rsid w:val="001F701B"/>
    <w:rsid w:val="001F7D9E"/>
    <w:rsid w:val="001F7DA1"/>
    <w:rsid w:val="00200228"/>
    <w:rsid w:val="0020192D"/>
    <w:rsid w:val="002020A9"/>
    <w:rsid w:val="00202C48"/>
    <w:rsid w:val="00205197"/>
    <w:rsid w:val="00206770"/>
    <w:rsid w:val="00206838"/>
    <w:rsid w:val="0020703B"/>
    <w:rsid w:val="00207EF5"/>
    <w:rsid w:val="002103F9"/>
    <w:rsid w:val="00210705"/>
    <w:rsid w:val="00211919"/>
    <w:rsid w:val="00214783"/>
    <w:rsid w:val="002147CC"/>
    <w:rsid w:val="0021566E"/>
    <w:rsid w:val="002167DC"/>
    <w:rsid w:val="00216802"/>
    <w:rsid w:val="00217384"/>
    <w:rsid w:val="00217480"/>
    <w:rsid w:val="00221603"/>
    <w:rsid w:val="002227CF"/>
    <w:rsid w:val="00223106"/>
    <w:rsid w:val="00223286"/>
    <w:rsid w:val="0022579C"/>
    <w:rsid w:val="00226078"/>
    <w:rsid w:val="0022659A"/>
    <w:rsid w:val="00226A75"/>
    <w:rsid w:val="0022710E"/>
    <w:rsid w:val="002275EE"/>
    <w:rsid w:val="00229804"/>
    <w:rsid w:val="002302F3"/>
    <w:rsid w:val="0023089F"/>
    <w:rsid w:val="0023156A"/>
    <w:rsid w:val="002341DF"/>
    <w:rsid w:val="00234D50"/>
    <w:rsid w:val="00236E82"/>
    <w:rsid w:val="00237CEF"/>
    <w:rsid w:val="00237F4A"/>
    <w:rsid w:val="002408D3"/>
    <w:rsid w:val="002410C2"/>
    <w:rsid w:val="00241449"/>
    <w:rsid w:val="00243AEE"/>
    <w:rsid w:val="00243C8E"/>
    <w:rsid w:val="00243EF5"/>
    <w:rsid w:val="002451F9"/>
    <w:rsid w:val="00245625"/>
    <w:rsid w:val="00245DB7"/>
    <w:rsid w:val="002466EC"/>
    <w:rsid w:val="0024681C"/>
    <w:rsid w:val="00247271"/>
    <w:rsid w:val="00247F18"/>
    <w:rsid w:val="00250636"/>
    <w:rsid w:val="00250A53"/>
    <w:rsid w:val="00251203"/>
    <w:rsid w:val="002517C4"/>
    <w:rsid w:val="00251BB9"/>
    <w:rsid w:val="00252127"/>
    <w:rsid w:val="00252890"/>
    <w:rsid w:val="00252DA1"/>
    <w:rsid w:val="00253CDF"/>
    <w:rsid w:val="00255004"/>
    <w:rsid w:val="00255996"/>
    <w:rsid w:val="00256B19"/>
    <w:rsid w:val="00257659"/>
    <w:rsid w:val="00257B4E"/>
    <w:rsid w:val="00260C7E"/>
    <w:rsid w:val="00260CB4"/>
    <w:rsid w:val="00261374"/>
    <w:rsid w:val="00261604"/>
    <w:rsid w:val="00261C12"/>
    <w:rsid w:val="00262E55"/>
    <w:rsid w:val="00263374"/>
    <w:rsid w:val="00264FBD"/>
    <w:rsid w:val="002653BE"/>
    <w:rsid w:val="00265823"/>
    <w:rsid w:val="002665CE"/>
    <w:rsid w:val="00266D9D"/>
    <w:rsid w:val="0026747F"/>
    <w:rsid w:val="00270E7F"/>
    <w:rsid w:val="00271507"/>
    <w:rsid w:val="002718D1"/>
    <w:rsid w:val="0027289D"/>
    <w:rsid w:val="00272A3B"/>
    <w:rsid w:val="00272AC6"/>
    <w:rsid w:val="0027376F"/>
    <w:rsid w:val="0027457A"/>
    <w:rsid w:val="0027460A"/>
    <w:rsid w:val="002750D8"/>
    <w:rsid w:val="002751F3"/>
    <w:rsid w:val="002759F5"/>
    <w:rsid w:val="00277329"/>
    <w:rsid w:val="002773D3"/>
    <w:rsid w:val="00283626"/>
    <w:rsid w:val="0028387B"/>
    <w:rsid w:val="00283A4D"/>
    <w:rsid w:val="00283ED7"/>
    <w:rsid w:val="00284F0C"/>
    <w:rsid w:val="002850F4"/>
    <w:rsid w:val="0028511B"/>
    <w:rsid w:val="00285B97"/>
    <w:rsid w:val="00286DC9"/>
    <w:rsid w:val="002873EC"/>
    <w:rsid w:val="0028773F"/>
    <w:rsid w:val="002913B0"/>
    <w:rsid w:val="0029174A"/>
    <w:rsid w:val="002919F5"/>
    <w:rsid w:val="00292ECC"/>
    <w:rsid w:val="00293B8A"/>
    <w:rsid w:val="00294032"/>
    <w:rsid w:val="0029492A"/>
    <w:rsid w:val="00294C86"/>
    <w:rsid w:val="002965E0"/>
    <w:rsid w:val="002966EF"/>
    <w:rsid w:val="00297262"/>
    <w:rsid w:val="0029766E"/>
    <w:rsid w:val="002A00D6"/>
    <w:rsid w:val="002A0980"/>
    <w:rsid w:val="002A1411"/>
    <w:rsid w:val="002A1A4B"/>
    <w:rsid w:val="002A2418"/>
    <w:rsid w:val="002A2575"/>
    <w:rsid w:val="002A310F"/>
    <w:rsid w:val="002A3640"/>
    <w:rsid w:val="002A38D1"/>
    <w:rsid w:val="002A3C0A"/>
    <w:rsid w:val="002A4C2F"/>
    <w:rsid w:val="002A6417"/>
    <w:rsid w:val="002A7E88"/>
    <w:rsid w:val="002B118A"/>
    <w:rsid w:val="002B128A"/>
    <w:rsid w:val="002B2FAE"/>
    <w:rsid w:val="002B35BC"/>
    <w:rsid w:val="002B3D3E"/>
    <w:rsid w:val="002B4125"/>
    <w:rsid w:val="002B509B"/>
    <w:rsid w:val="002B566D"/>
    <w:rsid w:val="002B56A5"/>
    <w:rsid w:val="002B6E22"/>
    <w:rsid w:val="002B7198"/>
    <w:rsid w:val="002C33B3"/>
    <w:rsid w:val="002C34A9"/>
    <w:rsid w:val="002C3999"/>
    <w:rsid w:val="002C3AE6"/>
    <w:rsid w:val="002C3B58"/>
    <w:rsid w:val="002C476D"/>
    <w:rsid w:val="002C4C56"/>
    <w:rsid w:val="002C5C61"/>
    <w:rsid w:val="002C645F"/>
    <w:rsid w:val="002C6E6E"/>
    <w:rsid w:val="002C7AEC"/>
    <w:rsid w:val="002D1B8B"/>
    <w:rsid w:val="002D1BE2"/>
    <w:rsid w:val="002D4A49"/>
    <w:rsid w:val="002D4C8F"/>
    <w:rsid w:val="002D6352"/>
    <w:rsid w:val="002D677C"/>
    <w:rsid w:val="002D69E1"/>
    <w:rsid w:val="002D70BC"/>
    <w:rsid w:val="002D7974"/>
    <w:rsid w:val="002E0A85"/>
    <w:rsid w:val="002E0F14"/>
    <w:rsid w:val="002E15C8"/>
    <w:rsid w:val="002E28EE"/>
    <w:rsid w:val="002E2B0A"/>
    <w:rsid w:val="002E3BE0"/>
    <w:rsid w:val="002E4CDE"/>
    <w:rsid w:val="002E559F"/>
    <w:rsid w:val="002E6A1E"/>
    <w:rsid w:val="002E6C0D"/>
    <w:rsid w:val="002E6FF0"/>
    <w:rsid w:val="002E7814"/>
    <w:rsid w:val="002F0046"/>
    <w:rsid w:val="002F0184"/>
    <w:rsid w:val="002F0437"/>
    <w:rsid w:val="002F07F9"/>
    <w:rsid w:val="002F2564"/>
    <w:rsid w:val="002F337C"/>
    <w:rsid w:val="002F3513"/>
    <w:rsid w:val="002F4562"/>
    <w:rsid w:val="002F4EDD"/>
    <w:rsid w:val="002F6A1F"/>
    <w:rsid w:val="002F6D35"/>
    <w:rsid w:val="002F6FC4"/>
    <w:rsid w:val="002F7A72"/>
    <w:rsid w:val="00300794"/>
    <w:rsid w:val="00300CE1"/>
    <w:rsid w:val="00301035"/>
    <w:rsid w:val="00301246"/>
    <w:rsid w:val="00301F6F"/>
    <w:rsid w:val="00302944"/>
    <w:rsid w:val="00303B06"/>
    <w:rsid w:val="00306148"/>
    <w:rsid w:val="00307996"/>
    <w:rsid w:val="003079D0"/>
    <w:rsid w:val="003103CF"/>
    <w:rsid w:val="00310756"/>
    <w:rsid w:val="003108BD"/>
    <w:rsid w:val="00310D69"/>
    <w:rsid w:val="00310D96"/>
    <w:rsid w:val="003118F2"/>
    <w:rsid w:val="00312197"/>
    <w:rsid w:val="0031294C"/>
    <w:rsid w:val="003131EB"/>
    <w:rsid w:val="00313E01"/>
    <w:rsid w:val="00314878"/>
    <w:rsid w:val="00315808"/>
    <w:rsid w:val="00316111"/>
    <w:rsid w:val="00316205"/>
    <w:rsid w:val="00316D28"/>
    <w:rsid w:val="0031772D"/>
    <w:rsid w:val="0032220A"/>
    <w:rsid w:val="00322AEC"/>
    <w:rsid w:val="00322B50"/>
    <w:rsid w:val="00323139"/>
    <w:rsid w:val="003245F7"/>
    <w:rsid w:val="00324ED9"/>
    <w:rsid w:val="00326D44"/>
    <w:rsid w:val="00326F27"/>
    <w:rsid w:val="00327789"/>
    <w:rsid w:val="00330B13"/>
    <w:rsid w:val="00330DA9"/>
    <w:rsid w:val="00330DAB"/>
    <w:rsid w:val="00331094"/>
    <w:rsid w:val="00331476"/>
    <w:rsid w:val="003314CF"/>
    <w:rsid w:val="00331A15"/>
    <w:rsid w:val="00331B7E"/>
    <w:rsid w:val="00331F12"/>
    <w:rsid w:val="003321B9"/>
    <w:rsid w:val="00332259"/>
    <w:rsid w:val="00332428"/>
    <w:rsid w:val="00332704"/>
    <w:rsid w:val="00332FDC"/>
    <w:rsid w:val="003349A5"/>
    <w:rsid w:val="00335239"/>
    <w:rsid w:val="00335C7A"/>
    <w:rsid w:val="00335DD8"/>
    <w:rsid w:val="003360AF"/>
    <w:rsid w:val="00336AAE"/>
    <w:rsid w:val="00336E43"/>
    <w:rsid w:val="003401BE"/>
    <w:rsid w:val="00340624"/>
    <w:rsid w:val="00340D5E"/>
    <w:rsid w:val="00341C04"/>
    <w:rsid w:val="00344F64"/>
    <w:rsid w:val="003457C6"/>
    <w:rsid w:val="00345F6C"/>
    <w:rsid w:val="0034612F"/>
    <w:rsid w:val="00346B29"/>
    <w:rsid w:val="003473B3"/>
    <w:rsid w:val="00347453"/>
    <w:rsid w:val="00347FEB"/>
    <w:rsid w:val="00350334"/>
    <w:rsid w:val="00353410"/>
    <w:rsid w:val="00353588"/>
    <w:rsid w:val="00353B17"/>
    <w:rsid w:val="00353BD1"/>
    <w:rsid w:val="00354539"/>
    <w:rsid w:val="00354CD0"/>
    <w:rsid w:val="00360514"/>
    <w:rsid w:val="00361F4D"/>
    <w:rsid w:val="003620B7"/>
    <w:rsid w:val="003622FE"/>
    <w:rsid w:val="00362C72"/>
    <w:rsid w:val="00362DCB"/>
    <w:rsid w:val="00364808"/>
    <w:rsid w:val="003657AB"/>
    <w:rsid w:val="0036586D"/>
    <w:rsid w:val="00365D19"/>
    <w:rsid w:val="00367695"/>
    <w:rsid w:val="00370CBC"/>
    <w:rsid w:val="003710D6"/>
    <w:rsid w:val="003734DA"/>
    <w:rsid w:val="00375951"/>
    <w:rsid w:val="00375AED"/>
    <w:rsid w:val="00376204"/>
    <w:rsid w:val="0037653A"/>
    <w:rsid w:val="00376A73"/>
    <w:rsid w:val="00376F0F"/>
    <w:rsid w:val="003803B6"/>
    <w:rsid w:val="0038092E"/>
    <w:rsid w:val="00380DE1"/>
    <w:rsid w:val="00381B3D"/>
    <w:rsid w:val="00381D6A"/>
    <w:rsid w:val="00383839"/>
    <w:rsid w:val="003838CE"/>
    <w:rsid w:val="003843E0"/>
    <w:rsid w:val="00385A72"/>
    <w:rsid w:val="00386B3E"/>
    <w:rsid w:val="00387716"/>
    <w:rsid w:val="00387BAF"/>
    <w:rsid w:val="00390B73"/>
    <w:rsid w:val="0039191B"/>
    <w:rsid w:val="00392560"/>
    <w:rsid w:val="00392941"/>
    <w:rsid w:val="00393919"/>
    <w:rsid w:val="00394CCD"/>
    <w:rsid w:val="003956B1"/>
    <w:rsid w:val="00395E38"/>
    <w:rsid w:val="00395FCE"/>
    <w:rsid w:val="0039674F"/>
    <w:rsid w:val="003A0389"/>
    <w:rsid w:val="003A0C3A"/>
    <w:rsid w:val="003A130B"/>
    <w:rsid w:val="003A146E"/>
    <w:rsid w:val="003A1891"/>
    <w:rsid w:val="003A35E8"/>
    <w:rsid w:val="003A3F26"/>
    <w:rsid w:val="003A4954"/>
    <w:rsid w:val="003A5C0C"/>
    <w:rsid w:val="003A6A53"/>
    <w:rsid w:val="003A758A"/>
    <w:rsid w:val="003A7B46"/>
    <w:rsid w:val="003A7D1B"/>
    <w:rsid w:val="003B06EB"/>
    <w:rsid w:val="003B18FA"/>
    <w:rsid w:val="003B1D61"/>
    <w:rsid w:val="003B28A7"/>
    <w:rsid w:val="003B2C3E"/>
    <w:rsid w:val="003B2D8A"/>
    <w:rsid w:val="003B5507"/>
    <w:rsid w:val="003B5E1F"/>
    <w:rsid w:val="003B63E2"/>
    <w:rsid w:val="003B6424"/>
    <w:rsid w:val="003B6CAD"/>
    <w:rsid w:val="003C0284"/>
    <w:rsid w:val="003C069D"/>
    <w:rsid w:val="003C0B2F"/>
    <w:rsid w:val="003C0B59"/>
    <w:rsid w:val="003C17D2"/>
    <w:rsid w:val="003C2546"/>
    <w:rsid w:val="003C2726"/>
    <w:rsid w:val="003C3AEF"/>
    <w:rsid w:val="003C53B1"/>
    <w:rsid w:val="003C56A6"/>
    <w:rsid w:val="003C5797"/>
    <w:rsid w:val="003C5C0C"/>
    <w:rsid w:val="003C6637"/>
    <w:rsid w:val="003C6BCF"/>
    <w:rsid w:val="003C6FCB"/>
    <w:rsid w:val="003C72B2"/>
    <w:rsid w:val="003C733E"/>
    <w:rsid w:val="003C7F84"/>
    <w:rsid w:val="003D05A5"/>
    <w:rsid w:val="003D05FF"/>
    <w:rsid w:val="003D11E0"/>
    <w:rsid w:val="003D1270"/>
    <w:rsid w:val="003D22D4"/>
    <w:rsid w:val="003D2428"/>
    <w:rsid w:val="003D2584"/>
    <w:rsid w:val="003D3AD7"/>
    <w:rsid w:val="003D3BAE"/>
    <w:rsid w:val="003D3DBD"/>
    <w:rsid w:val="003D434F"/>
    <w:rsid w:val="003D655B"/>
    <w:rsid w:val="003D6E50"/>
    <w:rsid w:val="003E131B"/>
    <w:rsid w:val="003E1635"/>
    <w:rsid w:val="003E1ABD"/>
    <w:rsid w:val="003E301F"/>
    <w:rsid w:val="003E3C2E"/>
    <w:rsid w:val="003E3E36"/>
    <w:rsid w:val="003E4640"/>
    <w:rsid w:val="003E5AE9"/>
    <w:rsid w:val="003E5D13"/>
    <w:rsid w:val="003E6231"/>
    <w:rsid w:val="003E6AFF"/>
    <w:rsid w:val="003E7553"/>
    <w:rsid w:val="003E79D4"/>
    <w:rsid w:val="003E7ECD"/>
    <w:rsid w:val="003F0BF0"/>
    <w:rsid w:val="003F0F25"/>
    <w:rsid w:val="003F0FDB"/>
    <w:rsid w:val="003F1D7D"/>
    <w:rsid w:val="003F1FA4"/>
    <w:rsid w:val="003F26B2"/>
    <w:rsid w:val="003F2A87"/>
    <w:rsid w:val="003F2E03"/>
    <w:rsid w:val="003F3CA8"/>
    <w:rsid w:val="003F51D6"/>
    <w:rsid w:val="003F59A3"/>
    <w:rsid w:val="003F6F4B"/>
    <w:rsid w:val="003F700D"/>
    <w:rsid w:val="003F7483"/>
    <w:rsid w:val="003F769F"/>
    <w:rsid w:val="003F772B"/>
    <w:rsid w:val="004023EC"/>
    <w:rsid w:val="004024FD"/>
    <w:rsid w:val="00403FCB"/>
    <w:rsid w:val="004045FD"/>
    <w:rsid w:val="00404CE0"/>
    <w:rsid w:val="00410DE9"/>
    <w:rsid w:val="004116C2"/>
    <w:rsid w:val="004121EE"/>
    <w:rsid w:val="0041225E"/>
    <w:rsid w:val="004135D5"/>
    <w:rsid w:val="00413D35"/>
    <w:rsid w:val="00414240"/>
    <w:rsid w:val="00414CCA"/>
    <w:rsid w:val="00415C36"/>
    <w:rsid w:val="00416478"/>
    <w:rsid w:val="00416B2E"/>
    <w:rsid w:val="00417793"/>
    <w:rsid w:val="00417EB6"/>
    <w:rsid w:val="004215DA"/>
    <w:rsid w:val="00421681"/>
    <w:rsid w:val="00421F85"/>
    <w:rsid w:val="0042212D"/>
    <w:rsid w:val="004225B9"/>
    <w:rsid w:val="00422D85"/>
    <w:rsid w:val="0042312F"/>
    <w:rsid w:val="00423796"/>
    <w:rsid w:val="0042384A"/>
    <w:rsid w:val="00423C53"/>
    <w:rsid w:val="004248B7"/>
    <w:rsid w:val="00424DA0"/>
    <w:rsid w:val="00425BED"/>
    <w:rsid w:val="00425EE1"/>
    <w:rsid w:val="00426177"/>
    <w:rsid w:val="004261BA"/>
    <w:rsid w:val="00426CB4"/>
    <w:rsid w:val="00426EDA"/>
    <w:rsid w:val="00427139"/>
    <w:rsid w:val="00427C7A"/>
    <w:rsid w:val="00430939"/>
    <w:rsid w:val="00430E27"/>
    <w:rsid w:val="00431125"/>
    <w:rsid w:val="004314D9"/>
    <w:rsid w:val="0043234F"/>
    <w:rsid w:val="0043272D"/>
    <w:rsid w:val="00432D6F"/>
    <w:rsid w:val="004332E4"/>
    <w:rsid w:val="00433FE1"/>
    <w:rsid w:val="0043465B"/>
    <w:rsid w:val="0043496A"/>
    <w:rsid w:val="00434E15"/>
    <w:rsid w:val="00436206"/>
    <w:rsid w:val="00436607"/>
    <w:rsid w:val="00436E8E"/>
    <w:rsid w:val="004370D5"/>
    <w:rsid w:val="004373A9"/>
    <w:rsid w:val="00437485"/>
    <w:rsid w:val="00437E85"/>
    <w:rsid w:val="00440361"/>
    <w:rsid w:val="00440ABF"/>
    <w:rsid w:val="00441241"/>
    <w:rsid w:val="0044362B"/>
    <w:rsid w:val="0044492C"/>
    <w:rsid w:val="00444D41"/>
    <w:rsid w:val="00445C63"/>
    <w:rsid w:val="00447AFB"/>
    <w:rsid w:val="0045085D"/>
    <w:rsid w:val="00451EBC"/>
    <w:rsid w:val="00452CAE"/>
    <w:rsid w:val="00453C91"/>
    <w:rsid w:val="00454716"/>
    <w:rsid w:val="00455784"/>
    <w:rsid w:val="004559E0"/>
    <w:rsid w:val="00455FD4"/>
    <w:rsid w:val="0045610A"/>
    <w:rsid w:val="00457533"/>
    <w:rsid w:val="004576A3"/>
    <w:rsid w:val="00457C7D"/>
    <w:rsid w:val="00460228"/>
    <w:rsid w:val="00460449"/>
    <w:rsid w:val="00461665"/>
    <w:rsid w:val="004617A1"/>
    <w:rsid w:val="00462E91"/>
    <w:rsid w:val="00463006"/>
    <w:rsid w:val="00464109"/>
    <w:rsid w:val="00464443"/>
    <w:rsid w:val="0046445F"/>
    <w:rsid w:val="00464B80"/>
    <w:rsid w:val="00466142"/>
    <w:rsid w:val="00467215"/>
    <w:rsid w:val="004705DD"/>
    <w:rsid w:val="00470617"/>
    <w:rsid w:val="00470FB6"/>
    <w:rsid w:val="004713B6"/>
    <w:rsid w:val="00471BB5"/>
    <w:rsid w:val="0047212B"/>
    <w:rsid w:val="00473712"/>
    <w:rsid w:val="00476381"/>
    <w:rsid w:val="00477278"/>
    <w:rsid w:val="00481179"/>
    <w:rsid w:val="0048137C"/>
    <w:rsid w:val="00481961"/>
    <w:rsid w:val="0048357B"/>
    <w:rsid w:val="0048374C"/>
    <w:rsid w:val="00483ABE"/>
    <w:rsid w:val="00483AE5"/>
    <w:rsid w:val="00485E85"/>
    <w:rsid w:val="00487473"/>
    <w:rsid w:val="0048779A"/>
    <w:rsid w:val="00487ACE"/>
    <w:rsid w:val="0049080F"/>
    <w:rsid w:val="0049092F"/>
    <w:rsid w:val="00490EE7"/>
    <w:rsid w:val="00491626"/>
    <w:rsid w:val="004922AF"/>
    <w:rsid w:val="00492BDD"/>
    <w:rsid w:val="0049547F"/>
    <w:rsid w:val="004954B5"/>
    <w:rsid w:val="00495872"/>
    <w:rsid w:val="00495D65"/>
    <w:rsid w:val="0049671A"/>
    <w:rsid w:val="00496B62"/>
    <w:rsid w:val="0049724D"/>
    <w:rsid w:val="004978B7"/>
    <w:rsid w:val="004A0FCE"/>
    <w:rsid w:val="004A1ED7"/>
    <w:rsid w:val="004A36E2"/>
    <w:rsid w:val="004A4003"/>
    <w:rsid w:val="004A407B"/>
    <w:rsid w:val="004A60C2"/>
    <w:rsid w:val="004A6384"/>
    <w:rsid w:val="004A7EBD"/>
    <w:rsid w:val="004A7FAE"/>
    <w:rsid w:val="004B0105"/>
    <w:rsid w:val="004B1D2B"/>
    <w:rsid w:val="004B3879"/>
    <w:rsid w:val="004B3D94"/>
    <w:rsid w:val="004B3E88"/>
    <w:rsid w:val="004B4509"/>
    <w:rsid w:val="004B5343"/>
    <w:rsid w:val="004B63F8"/>
    <w:rsid w:val="004B659C"/>
    <w:rsid w:val="004C2166"/>
    <w:rsid w:val="004C3118"/>
    <w:rsid w:val="004C3256"/>
    <w:rsid w:val="004C385D"/>
    <w:rsid w:val="004C3E88"/>
    <w:rsid w:val="004C4316"/>
    <w:rsid w:val="004C5478"/>
    <w:rsid w:val="004C58E9"/>
    <w:rsid w:val="004C6D9B"/>
    <w:rsid w:val="004C7B7D"/>
    <w:rsid w:val="004C7CDE"/>
    <w:rsid w:val="004D0851"/>
    <w:rsid w:val="004D0EA7"/>
    <w:rsid w:val="004D24F5"/>
    <w:rsid w:val="004D3EB6"/>
    <w:rsid w:val="004D4B6B"/>
    <w:rsid w:val="004D4C5F"/>
    <w:rsid w:val="004D6018"/>
    <w:rsid w:val="004D6C60"/>
    <w:rsid w:val="004D79FE"/>
    <w:rsid w:val="004E13F5"/>
    <w:rsid w:val="004E24DB"/>
    <w:rsid w:val="004E3C0D"/>
    <w:rsid w:val="004E3F7D"/>
    <w:rsid w:val="004E4C95"/>
    <w:rsid w:val="004E5A05"/>
    <w:rsid w:val="004E6457"/>
    <w:rsid w:val="004E67D4"/>
    <w:rsid w:val="004E6DD2"/>
    <w:rsid w:val="004E7DF3"/>
    <w:rsid w:val="004E7F4E"/>
    <w:rsid w:val="004F0308"/>
    <w:rsid w:val="004F0961"/>
    <w:rsid w:val="004F233F"/>
    <w:rsid w:val="004F3096"/>
    <w:rsid w:val="004F31A5"/>
    <w:rsid w:val="004F3363"/>
    <w:rsid w:val="004F414C"/>
    <w:rsid w:val="004F4326"/>
    <w:rsid w:val="004F4FA9"/>
    <w:rsid w:val="004F57D8"/>
    <w:rsid w:val="004F5A73"/>
    <w:rsid w:val="004F5EE5"/>
    <w:rsid w:val="004F64F2"/>
    <w:rsid w:val="004F7460"/>
    <w:rsid w:val="004F76F1"/>
    <w:rsid w:val="00500CBF"/>
    <w:rsid w:val="00501DB7"/>
    <w:rsid w:val="00502076"/>
    <w:rsid w:val="0050319C"/>
    <w:rsid w:val="005032DD"/>
    <w:rsid w:val="00503C36"/>
    <w:rsid w:val="00503E54"/>
    <w:rsid w:val="00504172"/>
    <w:rsid w:val="00504B90"/>
    <w:rsid w:val="0051169C"/>
    <w:rsid w:val="00511B6C"/>
    <w:rsid w:val="00511FC7"/>
    <w:rsid w:val="00512DE0"/>
    <w:rsid w:val="00513011"/>
    <w:rsid w:val="00513077"/>
    <w:rsid w:val="00513402"/>
    <w:rsid w:val="005137FE"/>
    <w:rsid w:val="00514369"/>
    <w:rsid w:val="005143BC"/>
    <w:rsid w:val="0051581A"/>
    <w:rsid w:val="00516363"/>
    <w:rsid w:val="00517ED5"/>
    <w:rsid w:val="0052242F"/>
    <w:rsid w:val="00522538"/>
    <w:rsid w:val="00522C57"/>
    <w:rsid w:val="00522CCE"/>
    <w:rsid w:val="00523329"/>
    <w:rsid w:val="00523434"/>
    <w:rsid w:val="00523E40"/>
    <w:rsid w:val="0052433B"/>
    <w:rsid w:val="00524FFE"/>
    <w:rsid w:val="00525002"/>
    <w:rsid w:val="00526184"/>
    <w:rsid w:val="00526831"/>
    <w:rsid w:val="00526E7D"/>
    <w:rsid w:val="005272D5"/>
    <w:rsid w:val="00531FB7"/>
    <w:rsid w:val="00532B7B"/>
    <w:rsid w:val="00534259"/>
    <w:rsid w:val="00536CBF"/>
    <w:rsid w:val="005377FE"/>
    <w:rsid w:val="00537F0E"/>
    <w:rsid w:val="00540DEC"/>
    <w:rsid w:val="005413ED"/>
    <w:rsid w:val="00541949"/>
    <w:rsid w:val="00542783"/>
    <w:rsid w:val="00542E71"/>
    <w:rsid w:val="00544F94"/>
    <w:rsid w:val="0054509D"/>
    <w:rsid w:val="00545EAC"/>
    <w:rsid w:val="005469EE"/>
    <w:rsid w:val="00547EDB"/>
    <w:rsid w:val="00552967"/>
    <w:rsid w:val="00552C16"/>
    <w:rsid w:val="00552EAA"/>
    <w:rsid w:val="00553D6F"/>
    <w:rsid w:val="005553B2"/>
    <w:rsid w:val="005603B6"/>
    <w:rsid w:val="005604FC"/>
    <w:rsid w:val="00560D82"/>
    <w:rsid w:val="005613F8"/>
    <w:rsid w:val="00561911"/>
    <w:rsid w:val="00561CB1"/>
    <w:rsid w:val="00563398"/>
    <w:rsid w:val="005639FA"/>
    <w:rsid w:val="00563AEA"/>
    <w:rsid w:val="00563B82"/>
    <w:rsid w:val="00564396"/>
    <w:rsid w:val="005643D2"/>
    <w:rsid w:val="00564E77"/>
    <w:rsid w:val="0056677E"/>
    <w:rsid w:val="005669B3"/>
    <w:rsid w:val="00567A67"/>
    <w:rsid w:val="00567BA9"/>
    <w:rsid w:val="00567F04"/>
    <w:rsid w:val="00571037"/>
    <w:rsid w:val="005710AA"/>
    <w:rsid w:val="005719BD"/>
    <w:rsid w:val="00571A05"/>
    <w:rsid w:val="00572992"/>
    <w:rsid w:val="00572B7B"/>
    <w:rsid w:val="00573172"/>
    <w:rsid w:val="00573A4F"/>
    <w:rsid w:val="00573D23"/>
    <w:rsid w:val="00574B1C"/>
    <w:rsid w:val="00575421"/>
    <w:rsid w:val="00575F3D"/>
    <w:rsid w:val="00576464"/>
    <w:rsid w:val="005775F0"/>
    <w:rsid w:val="0057780D"/>
    <w:rsid w:val="00577F0D"/>
    <w:rsid w:val="0058018C"/>
    <w:rsid w:val="005801B4"/>
    <w:rsid w:val="00581D0B"/>
    <w:rsid w:val="00582A07"/>
    <w:rsid w:val="00584188"/>
    <w:rsid w:val="00584644"/>
    <w:rsid w:val="00584F34"/>
    <w:rsid w:val="00585802"/>
    <w:rsid w:val="0058591E"/>
    <w:rsid w:val="005860F4"/>
    <w:rsid w:val="0058614D"/>
    <w:rsid w:val="00586DA4"/>
    <w:rsid w:val="005871FA"/>
    <w:rsid w:val="005879EC"/>
    <w:rsid w:val="00587ECB"/>
    <w:rsid w:val="00591D57"/>
    <w:rsid w:val="00592616"/>
    <w:rsid w:val="00592920"/>
    <w:rsid w:val="005931C0"/>
    <w:rsid w:val="0059482B"/>
    <w:rsid w:val="0059556D"/>
    <w:rsid w:val="00596C2D"/>
    <w:rsid w:val="005A42A3"/>
    <w:rsid w:val="005A4BF9"/>
    <w:rsid w:val="005A503A"/>
    <w:rsid w:val="005A5F25"/>
    <w:rsid w:val="005A6B41"/>
    <w:rsid w:val="005A7D4B"/>
    <w:rsid w:val="005B174B"/>
    <w:rsid w:val="005B4F62"/>
    <w:rsid w:val="005B5622"/>
    <w:rsid w:val="005B7049"/>
    <w:rsid w:val="005B74A6"/>
    <w:rsid w:val="005B78DF"/>
    <w:rsid w:val="005C0D6A"/>
    <w:rsid w:val="005C111D"/>
    <w:rsid w:val="005C1234"/>
    <w:rsid w:val="005C1B6D"/>
    <w:rsid w:val="005C26A6"/>
    <w:rsid w:val="005C30D9"/>
    <w:rsid w:val="005C34A1"/>
    <w:rsid w:val="005C37D2"/>
    <w:rsid w:val="005C3B44"/>
    <w:rsid w:val="005C5B3C"/>
    <w:rsid w:val="005C68D3"/>
    <w:rsid w:val="005C6B1B"/>
    <w:rsid w:val="005C7DB3"/>
    <w:rsid w:val="005D0968"/>
    <w:rsid w:val="005D157F"/>
    <w:rsid w:val="005D3269"/>
    <w:rsid w:val="005D34D9"/>
    <w:rsid w:val="005D36DF"/>
    <w:rsid w:val="005D41A0"/>
    <w:rsid w:val="005D4303"/>
    <w:rsid w:val="005D47D6"/>
    <w:rsid w:val="005D61CC"/>
    <w:rsid w:val="005D6C5C"/>
    <w:rsid w:val="005D7B19"/>
    <w:rsid w:val="005E0995"/>
    <w:rsid w:val="005E31FC"/>
    <w:rsid w:val="005E47C0"/>
    <w:rsid w:val="005E4B53"/>
    <w:rsid w:val="005E4E8B"/>
    <w:rsid w:val="005F07B7"/>
    <w:rsid w:val="005F1AF7"/>
    <w:rsid w:val="005F4F25"/>
    <w:rsid w:val="005F52BE"/>
    <w:rsid w:val="005F5AFC"/>
    <w:rsid w:val="005F5D79"/>
    <w:rsid w:val="005F6458"/>
    <w:rsid w:val="005F649A"/>
    <w:rsid w:val="00600EAC"/>
    <w:rsid w:val="00601DD9"/>
    <w:rsid w:val="00602119"/>
    <w:rsid w:val="0060298C"/>
    <w:rsid w:val="00603AD3"/>
    <w:rsid w:val="00603CFE"/>
    <w:rsid w:val="00603D81"/>
    <w:rsid w:val="006052AE"/>
    <w:rsid w:val="00605432"/>
    <w:rsid w:val="00605E2D"/>
    <w:rsid w:val="00610670"/>
    <w:rsid w:val="00610998"/>
    <w:rsid w:val="00610BAB"/>
    <w:rsid w:val="0061138A"/>
    <w:rsid w:val="006114B3"/>
    <w:rsid w:val="00611D0F"/>
    <w:rsid w:val="00611D43"/>
    <w:rsid w:val="006128A5"/>
    <w:rsid w:val="00612B10"/>
    <w:rsid w:val="00614550"/>
    <w:rsid w:val="00614E44"/>
    <w:rsid w:val="006152F1"/>
    <w:rsid w:val="00616E18"/>
    <w:rsid w:val="00617229"/>
    <w:rsid w:val="00620092"/>
    <w:rsid w:val="00620D70"/>
    <w:rsid w:val="00622BFB"/>
    <w:rsid w:val="00623D4A"/>
    <w:rsid w:val="00624C5C"/>
    <w:rsid w:val="006252D4"/>
    <w:rsid w:val="006255DF"/>
    <w:rsid w:val="00625FC3"/>
    <w:rsid w:val="00626465"/>
    <w:rsid w:val="0062748A"/>
    <w:rsid w:val="00627E78"/>
    <w:rsid w:val="00627E92"/>
    <w:rsid w:val="00631016"/>
    <w:rsid w:val="00631232"/>
    <w:rsid w:val="00631433"/>
    <w:rsid w:val="0063231E"/>
    <w:rsid w:val="00632CD5"/>
    <w:rsid w:val="00633229"/>
    <w:rsid w:val="006338E3"/>
    <w:rsid w:val="00633B74"/>
    <w:rsid w:val="00635293"/>
    <w:rsid w:val="0063571A"/>
    <w:rsid w:val="0063583F"/>
    <w:rsid w:val="00635A70"/>
    <w:rsid w:val="00636059"/>
    <w:rsid w:val="006368A1"/>
    <w:rsid w:val="00636B4A"/>
    <w:rsid w:val="0063727F"/>
    <w:rsid w:val="00640823"/>
    <w:rsid w:val="00640E86"/>
    <w:rsid w:val="00641B43"/>
    <w:rsid w:val="00642004"/>
    <w:rsid w:val="006420F4"/>
    <w:rsid w:val="0064219D"/>
    <w:rsid w:val="00642FA9"/>
    <w:rsid w:val="006448DD"/>
    <w:rsid w:val="00644A52"/>
    <w:rsid w:val="00644B40"/>
    <w:rsid w:val="00644C6D"/>
    <w:rsid w:val="00645210"/>
    <w:rsid w:val="0064530A"/>
    <w:rsid w:val="00650597"/>
    <w:rsid w:val="00650699"/>
    <w:rsid w:val="00651667"/>
    <w:rsid w:val="00653B60"/>
    <w:rsid w:val="00654346"/>
    <w:rsid w:val="00654BD9"/>
    <w:rsid w:val="00654F6B"/>
    <w:rsid w:val="006565F6"/>
    <w:rsid w:val="00656CB1"/>
    <w:rsid w:val="00656FA0"/>
    <w:rsid w:val="00660AF2"/>
    <w:rsid w:val="00660F9D"/>
    <w:rsid w:val="0066212C"/>
    <w:rsid w:val="0066336C"/>
    <w:rsid w:val="006641AA"/>
    <w:rsid w:val="00664B3F"/>
    <w:rsid w:val="00664E42"/>
    <w:rsid w:val="0066501E"/>
    <w:rsid w:val="0066597C"/>
    <w:rsid w:val="00665AA2"/>
    <w:rsid w:val="00665BCD"/>
    <w:rsid w:val="00665C4C"/>
    <w:rsid w:val="00666380"/>
    <w:rsid w:val="006670BA"/>
    <w:rsid w:val="00667E2F"/>
    <w:rsid w:val="00671294"/>
    <w:rsid w:val="00671551"/>
    <w:rsid w:val="00671A76"/>
    <w:rsid w:val="00671CDC"/>
    <w:rsid w:val="00674697"/>
    <w:rsid w:val="00674BDD"/>
    <w:rsid w:val="006751D8"/>
    <w:rsid w:val="006770A0"/>
    <w:rsid w:val="00680B54"/>
    <w:rsid w:val="0068138D"/>
    <w:rsid w:val="00681DC9"/>
    <w:rsid w:val="00682167"/>
    <w:rsid w:val="00682801"/>
    <w:rsid w:val="006831F7"/>
    <w:rsid w:val="00683261"/>
    <w:rsid w:val="00683C47"/>
    <w:rsid w:val="00684929"/>
    <w:rsid w:val="006869D0"/>
    <w:rsid w:val="00687DE7"/>
    <w:rsid w:val="0069008B"/>
    <w:rsid w:val="00690284"/>
    <w:rsid w:val="00692D6B"/>
    <w:rsid w:val="006932E3"/>
    <w:rsid w:val="006937F0"/>
    <w:rsid w:val="00694803"/>
    <w:rsid w:val="00696400"/>
    <w:rsid w:val="00696A14"/>
    <w:rsid w:val="00696EA7"/>
    <w:rsid w:val="006A2CFD"/>
    <w:rsid w:val="006A302E"/>
    <w:rsid w:val="006A3086"/>
    <w:rsid w:val="006A3B8B"/>
    <w:rsid w:val="006A3DC8"/>
    <w:rsid w:val="006A450D"/>
    <w:rsid w:val="006A7C5A"/>
    <w:rsid w:val="006A7E9C"/>
    <w:rsid w:val="006B1406"/>
    <w:rsid w:val="006B17D5"/>
    <w:rsid w:val="006B1C4C"/>
    <w:rsid w:val="006B1EC8"/>
    <w:rsid w:val="006B3D72"/>
    <w:rsid w:val="006B3D7B"/>
    <w:rsid w:val="006B4C2E"/>
    <w:rsid w:val="006B53E3"/>
    <w:rsid w:val="006B6847"/>
    <w:rsid w:val="006B7D1D"/>
    <w:rsid w:val="006C05F4"/>
    <w:rsid w:val="006C071B"/>
    <w:rsid w:val="006C0DCF"/>
    <w:rsid w:val="006C0EFE"/>
    <w:rsid w:val="006C1F6F"/>
    <w:rsid w:val="006C21C7"/>
    <w:rsid w:val="006C363A"/>
    <w:rsid w:val="006C4190"/>
    <w:rsid w:val="006C52B1"/>
    <w:rsid w:val="006C580B"/>
    <w:rsid w:val="006C75FA"/>
    <w:rsid w:val="006D1471"/>
    <w:rsid w:val="006D3AC9"/>
    <w:rsid w:val="006D3B30"/>
    <w:rsid w:val="006D43BB"/>
    <w:rsid w:val="006D525E"/>
    <w:rsid w:val="006D5FB6"/>
    <w:rsid w:val="006D66BA"/>
    <w:rsid w:val="006D69EE"/>
    <w:rsid w:val="006D7039"/>
    <w:rsid w:val="006D77AE"/>
    <w:rsid w:val="006E1A1E"/>
    <w:rsid w:val="006E1D73"/>
    <w:rsid w:val="006E2272"/>
    <w:rsid w:val="006E44E5"/>
    <w:rsid w:val="006E4512"/>
    <w:rsid w:val="006E6356"/>
    <w:rsid w:val="006E6615"/>
    <w:rsid w:val="006E68BB"/>
    <w:rsid w:val="006E7068"/>
    <w:rsid w:val="006E725B"/>
    <w:rsid w:val="006E777C"/>
    <w:rsid w:val="006E7ABC"/>
    <w:rsid w:val="006F0159"/>
    <w:rsid w:val="006F02A9"/>
    <w:rsid w:val="006F0F7F"/>
    <w:rsid w:val="006F24F8"/>
    <w:rsid w:val="006F2BB6"/>
    <w:rsid w:val="006F4332"/>
    <w:rsid w:val="006F527B"/>
    <w:rsid w:val="006F55C8"/>
    <w:rsid w:val="006F596A"/>
    <w:rsid w:val="006F6710"/>
    <w:rsid w:val="006F699A"/>
    <w:rsid w:val="006F6D4E"/>
    <w:rsid w:val="006F7087"/>
    <w:rsid w:val="0070002A"/>
    <w:rsid w:val="007000BA"/>
    <w:rsid w:val="00700E26"/>
    <w:rsid w:val="00701286"/>
    <w:rsid w:val="00701552"/>
    <w:rsid w:val="0070381D"/>
    <w:rsid w:val="00704130"/>
    <w:rsid w:val="007048D3"/>
    <w:rsid w:val="00704F45"/>
    <w:rsid w:val="00706808"/>
    <w:rsid w:val="0070769F"/>
    <w:rsid w:val="00710F54"/>
    <w:rsid w:val="00711CA3"/>
    <w:rsid w:val="00712272"/>
    <w:rsid w:val="00712930"/>
    <w:rsid w:val="00714CB0"/>
    <w:rsid w:val="0071508D"/>
    <w:rsid w:val="00717AF9"/>
    <w:rsid w:val="00721DE0"/>
    <w:rsid w:val="007231DA"/>
    <w:rsid w:val="0072320D"/>
    <w:rsid w:val="00723B25"/>
    <w:rsid w:val="0072435B"/>
    <w:rsid w:val="0072599F"/>
    <w:rsid w:val="00725E5A"/>
    <w:rsid w:val="00726855"/>
    <w:rsid w:val="007300C7"/>
    <w:rsid w:val="007307AA"/>
    <w:rsid w:val="00731C95"/>
    <w:rsid w:val="00732422"/>
    <w:rsid w:val="00733DC4"/>
    <w:rsid w:val="00734108"/>
    <w:rsid w:val="007342DD"/>
    <w:rsid w:val="00735386"/>
    <w:rsid w:val="00735CC0"/>
    <w:rsid w:val="00736494"/>
    <w:rsid w:val="0073693B"/>
    <w:rsid w:val="00736D55"/>
    <w:rsid w:val="00737DAE"/>
    <w:rsid w:val="00740475"/>
    <w:rsid w:val="00740A3C"/>
    <w:rsid w:val="0074146F"/>
    <w:rsid w:val="007426C6"/>
    <w:rsid w:val="00742BB0"/>
    <w:rsid w:val="00744139"/>
    <w:rsid w:val="007449DA"/>
    <w:rsid w:val="007452C7"/>
    <w:rsid w:val="00746449"/>
    <w:rsid w:val="00747B55"/>
    <w:rsid w:val="00747FF8"/>
    <w:rsid w:val="0074C66C"/>
    <w:rsid w:val="0075027F"/>
    <w:rsid w:val="00750C99"/>
    <w:rsid w:val="007511D9"/>
    <w:rsid w:val="00751568"/>
    <w:rsid w:val="007519DF"/>
    <w:rsid w:val="00751F17"/>
    <w:rsid w:val="0075345B"/>
    <w:rsid w:val="007534A2"/>
    <w:rsid w:val="007549BF"/>
    <w:rsid w:val="00755D38"/>
    <w:rsid w:val="00755F36"/>
    <w:rsid w:val="00757439"/>
    <w:rsid w:val="0076024D"/>
    <w:rsid w:val="00761795"/>
    <w:rsid w:val="00761D48"/>
    <w:rsid w:val="007629C7"/>
    <w:rsid w:val="00762B5B"/>
    <w:rsid w:val="00762C50"/>
    <w:rsid w:val="007633BB"/>
    <w:rsid w:val="007656FF"/>
    <w:rsid w:val="00765919"/>
    <w:rsid w:val="007659DE"/>
    <w:rsid w:val="00765EDA"/>
    <w:rsid w:val="0076679E"/>
    <w:rsid w:val="0076692C"/>
    <w:rsid w:val="00767266"/>
    <w:rsid w:val="007676A3"/>
    <w:rsid w:val="007679BD"/>
    <w:rsid w:val="0077176F"/>
    <w:rsid w:val="0077221F"/>
    <w:rsid w:val="00772259"/>
    <w:rsid w:val="00772818"/>
    <w:rsid w:val="0077514D"/>
    <w:rsid w:val="00780658"/>
    <w:rsid w:val="007807F1"/>
    <w:rsid w:val="00780E4A"/>
    <w:rsid w:val="007810C0"/>
    <w:rsid w:val="00781914"/>
    <w:rsid w:val="00782311"/>
    <w:rsid w:val="0078328D"/>
    <w:rsid w:val="00783347"/>
    <w:rsid w:val="00783DBB"/>
    <w:rsid w:val="007842B4"/>
    <w:rsid w:val="007848DD"/>
    <w:rsid w:val="00785ACA"/>
    <w:rsid w:val="007860A8"/>
    <w:rsid w:val="007863BA"/>
    <w:rsid w:val="007874E8"/>
    <w:rsid w:val="00787C60"/>
    <w:rsid w:val="007903A2"/>
    <w:rsid w:val="00790796"/>
    <w:rsid w:val="007909B7"/>
    <w:rsid w:val="0079384B"/>
    <w:rsid w:val="00794B7D"/>
    <w:rsid w:val="007951CC"/>
    <w:rsid w:val="0079545E"/>
    <w:rsid w:val="007955C9"/>
    <w:rsid w:val="00796F36"/>
    <w:rsid w:val="007979C4"/>
    <w:rsid w:val="007A056F"/>
    <w:rsid w:val="007A14E4"/>
    <w:rsid w:val="007A1687"/>
    <w:rsid w:val="007A1FAF"/>
    <w:rsid w:val="007A550D"/>
    <w:rsid w:val="007A60D4"/>
    <w:rsid w:val="007A61E8"/>
    <w:rsid w:val="007A70A7"/>
    <w:rsid w:val="007A7125"/>
    <w:rsid w:val="007A7223"/>
    <w:rsid w:val="007A778D"/>
    <w:rsid w:val="007A7EB8"/>
    <w:rsid w:val="007B1E06"/>
    <w:rsid w:val="007B2E3A"/>
    <w:rsid w:val="007B2E63"/>
    <w:rsid w:val="007B3696"/>
    <w:rsid w:val="007B46E4"/>
    <w:rsid w:val="007B5C11"/>
    <w:rsid w:val="007B6478"/>
    <w:rsid w:val="007B7EC2"/>
    <w:rsid w:val="007C0D95"/>
    <w:rsid w:val="007C1A7A"/>
    <w:rsid w:val="007C2615"/>
    <w:rsid w:val="007C4059"/>
    <w:rsid w:val="007C49A3"/>
    <w:rsid w:val="007C4BF4"/>
    <w:rsid w:val="007C59AA"/>
    <w:rsid w:val="007C5CE1"/>
    <w:rsid w:val="007C775E"/>
    <w:rsid w:val="007C7D60"/>
    <w:rsid w:val="007D0C2E"/>
    <w:rsid w:val="007D1738"/>
    <w:rsid w:val="007D25A8"/>
    <w:rsid w:val="007D32EF"/>
    <w:rsid w:val="007D37A2"/>
    <w:rsid w:val="007D398E"/>
    <w:rsid w:val="007D4182"/>
    <w:rsid w:val="007D4A6D"/>
    <w:rsid w:val="007D5209"/>
    <w:rsid w:val="007E1344"/>
    <w:rsid w:val="007E26D2"/>
    <w:rsid w:val="007E3757"/>
    <w:rsid w:val="007E3CCB"/>
    <w:rsid w:val="007E3E30"/>
    <w:rsid w:val="007E467E"/>
    <w:rsid w:val="007E4B66"/>
    <w:rsid w:val="007E58A2"/>
    <w:rsid w:val="007E68BB"/>
    <w:rsid w:val="007E7BC3"/>
    <w:rsid w:val="007F06B8"/>
    <w:rsid w:val="007F10C6"/>
    <w:rsid w:val="007F15EA"/>
    <w:rsid w:val="007F1D47"/>
    <w:rsid w:val="007F201D"/>
    <w:rsid w:val="007F20EE"/>
    <w:rsid w:val="007F2A13"/>
    <w:rsid w:val="007F2CDF"/>
    <w:rsid w:val="007F2EF1"/>
    <w:rsid w:val="007F335F"/>
    <w:rsid w:val="007F37C5"/>
    <w:rsid w:val="007F3BC8"/>
    <w:rsid w:val="007F3CDF"/>
    <w:rsid w:val="007F562E"/>
    <w:rsid w:val="007F5A54"/>
    <w:rsid w:val="007F700F"/>
    <w:rsid w:val="007F780B"/>
    <w:rsid w:val="007F7B3A"/>
    <w:rsid w:val="007F7E6F"/>
    <w:rsid w:val="00800215"/>
    <w:rsid w:val="00800616"/>
    <w:rsid w:val="0080095A"/>
    <w:rsid w:val="00800AB4"/>
    <w:rsid w:val="00801E39"/>
    <w:rsid w:val="00802781"/>
    <w:rsid w:val="00802A0B"/>
    <w:rsid w:val="00802D22"/>
    <w:rsid w:val="00803FA9"/>
    <w:rsid w:val="00804B11"/>
    <w:rsid w:val="00804B35"/>
    <w:rsid w:val="0080611E"/>
    <w:rsid w:val="00806175"/>
    <w:rsid w:val="00807643"/>
    <w:rsid w:val="00807B8F"/>
    <w:rsid w:val="00807FAF"/>
    <w:rsid w:val="00810ADD"/>
    <w:rsid w:val="00810DB2"/>
    <w:rsid w:val="008115EE"/>
    <w:rsid w:val="008122AF"/>
    <w:rsid w:val="0081241B"/>
    <w:rsid w:val="00812699"/>
    <w:rsid w:val="00812D74"/>
    <w:rsid w:val="00812D87"/>
    <w:rsid w:val="00812E5A"/>
    <w:rsid w:val="00813C53"/>
    <w:rsid w:val="00813D4C"/>
    <w:rsid w:val="00814A2D"/>
    <w:rsid w:val="00815254"/>
    <w:rsid w:val="0082010B"/>
    <w:rsid w:val="00820EF5"/>
    <w:rsid w:val="008216C7"/>
    <w:rsid w:val="008223DF"/>
    <w:rsid w:val="00822FF4"/>
    <w:rsid w:val="008261F6"/>
    <w:rsid w:val="00826296"/>
    <w:rsid w:val="008274EB"/>
    <w:rsid w:val="008306AA"/>
    <w:rsid w:val="00830C4E"/>
    <w:rsid w:val="008312AE"/>
    <w:rsid w:val="0083295D"/>
    <w:rsid w:val="008348C6"/>
    <w:rsid w:val="0083509A"/>
    <w:rsid w:val="008368E1"/>
    <w:rsid w:val="00837FFA"/>
    <w:rsid w:val="00840D82"/>
    <w:rsid w:val="00840DEF"/>
    <w:rsid w:val="00841B6F"/>
    <w:rsid w:val="00842241"/>
    <w:rsid w:val="00842372"/>
    <w:rsid w:val="0084524B"/>
    <w:rsid w:val="00846805"/>
    <w:rsid w:val="00846A5D"/>
    <w:rsid w:val="00847689"/>
    <w:rsid w:val="008503CE"/>
    <w:rsid w:val="00852568"/>
    <w:rsid w:val="008527E8"/>
    <w:rsid w:val="00853E19"/>
    <w:rsid w:val="008548FB"/>
    <w:rsid w:val="00855F72"/>
    <w:rsid w:val="0085679E"/>
    <w:rsid w:val="00857804"/>
    <w:rsid w:val="0085799E"/>
    <w:rsid w:val="008579B1"/>
    <w:rsid w:val="00857E22"/>
    <w:rsid w:val="00861DD2"/>
    <w:rsid w:val="008620C0"/>
    <w:rsid w:val="0086225F"/>
    <w:rsid w:val="00862350"/>
    <w:rsid w:val="00862CBF"/>
    <w:rsid w:val="008639D8"/>
    <w:rsid w:val="0086464D"/>
    <w:rsid w:val="00864CD7"/>
    <w:rsid w:val="00865E53"/>
    <w:rsid w:val="00865FA7"/>
    <w:rsid w:val="008666C6"/>
    <w:rsid w:val="00866A56"/>
    <w:rsid w:val="00867320"/>
    <w:rsid w:val="00867C40"/>
    <w:rsid w:val="00867E4A"/>
    <w:rsid w:val="00867F0A"/>
    <w:rsid w:val="008703A0"/>
    <w:rsid w:val="0087131D"/>
    <w:rsid w:val="00872B23"/>
    <w:rsid w:val="00872C0F"/>
    <w:rsid w:val="00872CE5"/>
    <w:rsid w:val="00873178"/>
    <w:rsid w:val="00873268"/>
    <w:rsid w:val="00874339"/>
    <w:rsid w:val="0087688A"/>
    <w:rsid w:val="00880110"/>
    <w:rsid w:val="00880455"/>
    <w:rsid w:val="0088229E"/>
    <w:rsid w:val="0088247E"/>
    <w:rsid w:val="00882631"/>
    <w:rsid w:val="00883A5C"/>
    <w:rsid w:val="00883B29"/>
    <w:rsid w:val="008847A1"/>
    <w:rsid w:val="00885461"/>
    <w:rsid w:val="00885D8F"/>
    <w:rsid w:val="008865A9"/>
    <w:rsid w:val="008865B5"/>
    <w:rsid w:val="008868BE"/>
    <w:rsid w:val="00886B56"/>
    <w:rsid w:val="00887353"/>
    <w:rsid w:val="00891EEB"/>
    <w:rsid w:val="0089336D"/>
    <w:rsid w:val="00893558"/>
    <w:rsid w:val="00894523"/>
    <w:rsid w:val="00895905"/>
    <w:rsid w:val="00895934"/>
    <w:rsid w:val="00895B4C"/>
    <w:rsid w:val="008961AF"/>
    <w:rsid w:val="00896C6A"/>
    <w:rsid w:val="00897888"/>
    <w:rsid w:val="00897A04"/>
    <w:rsid w:val="00897C16"/>
    <w:rsid w:val="00897C83"/>
    <w:rsid w:val="008A07A7"/>
    <w:rsid w:val="008A1205"/>
    <w:rsid w:val="008A12C5"/>
    <w:rsid w:val="008A14EC"/>
    <w:rsid w:val="008A159A"/>
    <w:rsid w:val="008A1C5E"/>
    <w:rsid w:val="008A3BED"/>
    <w:rsid w:val="008A44E5"/>
    <w:rsid w:val="008A57C5"/>
    <w:rsid w:val="008A589E"/>
    <w:rsid w:val="008A5E06"/>
    <w:rsid w:val="008A642E"/>
    <w:rsid w:val="008A6F03"/>
    <w:rsid w:val="008A79C1"/>
    <w:rsid w:val="008B0B68"/>
    <w:rsid w:val="008B1457"/>
    <w:rsid w:val="008B165E"/>
    <w:rsid w:val="008B2D2A"/>
    <w:rsid w:val="008B3B7A"/>
    <w:rsid w:val="008B65D1"/>
    <w:rsid w:val="008B7074"/>
    <w:rsid w:val="008B751D"/>
    <w:rsid w:val="008C0506"/>
    <w:rsid w:val="008C2356"/>
    <w:rsid w:val="008C288E"/>
    <w:rsid w:val="008C34A5"/>
    <w:rsid w:val="008C4E32"/>
    <w:rsid w:val="008C5360"/>
    <w:rsid w:val="008C5945"/>
    <w:rsid w:val="008C59BA"/>
    <w:rsid w:val="008D06CD"/>
    <w:rsid w:val="008D183A"/>
    <w:rsid w:val="008D18CD"/>
    <w:rsid w:val="008D2297"/>
    <w:rsid w:val="008D244A"/>
    <w:rsid w:val="008D28A7"/>
    <w:rsid w:val="008D3A57"/>
    <w:rsid w:val="008D414C"/>
    <w:rsid w:val="008D4608"/>
    <w:rsid w:val="008D6AC7"/>
    <w:rsid w:val="008D6ECE"/>
    <w:rsid w:val="008D7280"/>
    <w:rsid w:val="008D7469"/>
    <w:rsid w:val="008E0024"/>
    <w:rsid w:val="008E2A33"/>
    <w:rsid w:val="008E3B48"/>
    <w:rsid w:val="008E3F5D"/>
    <w:rsid w:val="008E47FF"/>
    <w:rsid w:val="008E4E08"/>
    <w:rsid w:val="008E5263"/>
    <w:rsid w:val="008E584E"/>
    <w:rsid w:val="008E5F4E"/>
    <w:rsid w:val="008F1A20"/>
    <w:rsid w:val="008F243C"/>
    <w:rsid w:val="008F2578"/>
    <w:rsid w:val="008F334F"/>
    <w:rsid w:val="008F3A69"/>
    <w:rsid w:val="008F3BBD"/>
    <w:rsid w:val="008F3CB6"/>
    <w:rsid w:val="008F3E0F"/>
    <w:rsid w:val="008F3F30"/>
    <w:rsid w:val="008F3FB4"/>
    <w:rsid w:val="008F40E0"/>
    <w:rsid w:val="008F413E"/>
    <w:rsid w:val="008F4F7E"/>
    <w:rsid w:val="008F566A"/>
    <w:rsid w:val="008F5FB1"/>
    <w:rsid w:val="008F6C2E"/>
    <w:rsid w:val="008F7010"/>
    <w:rsid w:val="008F7367"/>
    <w:rsid w:val="008F760A"/>
    <w:rsid w:val="008F76C1"/>
    <w:rsid w:val="009000CD"/>
    <w:rsid w:val="00900EF4"/>
    <w:rsid w:val="009010C4"/>
    <w:rsid w:val="009017BA"/>
    <w:rsid w:val="00901BD4"/>
    <w:rsid w:val="0090353D"/>
    <w:rsid w:val="00903A1A"/>
    <w:rsid w:val="0090452A"/>
    <w:rsid w:val="009047A2"/>
    <w:rsid w:val="00904F92"/>
    <w:rsid w:val="00904FD0"/>
    <w:rsid w:val="00905456"/>
    <w:rsid w:val="00905486"/>
    <w:rsid w:val="009057CB"/>
    <w:rsid w:val="00905BEB"/>
    <w:rsid w:val="009061C5"/>
    <w:rsid w:val="00906504"/>
    <w:rsid w:val="0091049C"/>
    <w:rsid w:val="00910933"/>
    <w:rsid w:val="009129D5"/>
    <w:rsid w:val="00912C27"/>
    <w:rsid w:val="00913793"/>
    <w:rsid w:val="00913E7E"/>
    <w:rsid w:val="00914054"/>
    <w:rsid w:val="00914169"/>
    <w:rsid w:val="00914556"/>
    <w:rsid w:val="00914971"/>
    <w:rsid w:val="00914BD1"/>
    <w:rsid w:val="009152A8"/>
    <w:rsid w:val="00916E28"/>
    <w:rsid w:val="00920107"/>
    <w:rsid w:val="00920188"/>
    <w:rsid w:val="00920963"/>
    <w:rsid w:val="00920CDC"/>
    <w:rsid w:val="00922214"/>
    <w:rsid w:val="00924A3F"/>
    <w:rsid w:val="00924ACF"/>
    <w:rsid w:val="00925F62"/>
    <w:rsid w:val="00927C45"/>
    <w:rsid w:val="00930B20"/>
    <w:rsid w:val="009310D2"/>
    <w:rsid w:val="00931B07"/>
    <w:rsid w:val="009324B4"/>
    <w:rsid w:val="00933D2D"/>
    <w:rsid w:val="00934599"/>
    <w:rsid w:val="00934C96"/>
    <w:rsid w:val="00934CE4"/>
    <w:rsid w:val="00934D67"/>
    <w:rsid w:val="00935C4C"/>
    <w:rsid w:val="00935D91"/>
    <w:rsid w:val="009369E4"/>
    <w:rsid w:val="00936C9C"/>
    <w:rsid w:val="00936E87"/>
    <w:rsid w:val="009371FC"/>
    <w:rsid w:val="00937729"/>
    <w:rsid w:val="00937EEC"/>
    <w:rsid w:val="009417B7"/>
    <w:rsid w:val="00941A5A"/>
    <w:rsid w:val="0094254A"/>
    <w:rsid w:val="0094256F"/>
    <w:rsid w:val="009426E0"/>
    <w:rsid w:val="00942724"/>
    <w:rsid w:val="009435E1"/>
    <w:rsid w:val="009449B3"/>
    <w:rsid w:val="009458E0"/>
    <w:rsid w:val="009458E3"/>
    <w:rsid w:val="00946573"/>
    <w:rsid w:val="009479C3"/>
    <w:rsid w:val="00950F10"/>
    <w:rsid w:val="00951059"/>
    <w:rsid w:val="009521DF"/>
    <w:rsid w:val="00952246"/>
    <w:rsid w:val="00952775"/>
    <w:rsid w:val="00952C0E"/>
    <w:rsid w:val="00953557"/>
    <w:rsid w:val="0095436C"/>
    <w:rsid w:val="00954471"/>
    <w:rsid w:val="00956EA1"/>
    <w:rsid w:val="00962052"/>
    <w:rsid w:val="00962E50"/>
    <w:rsid w:val="00964240"/>
    <w:rsid w:val="009645BA"/>
    <w:rsid w:val="009655A7"/>
    <w:rsid w:val="009656A2"/>
    <w:rsid w:val="009660BE"/>
    <w:rsid w:val="00966560"/>
    <w:rsid w:val="009668DA"/>
    <w:rsid w:val="00967AE2"/>
    <w:rsid w:val="00967ECA"/>
    <w:rsid w:val="00970D02"/>
    <w:rsid w:val="00970FB9"/>
    <w:rsid w:val="009712FA"/>
    <w:rsid w:val="0097286A"/>
    <w:rsid w:val="00973372"/>
    <w:rsid w:val="0097345D"/>
    <w:rsid w:val="00973E2B"/>
    <w:rsid w:val="0097401D"/>
    <w:rsid w:val="009755DB"/>
    <w:rsid w:val="009766D4"/>
    <w:rsid w:val="00976E1B"/>
    <w:rsid w:val="00977FC8"/>
    <w:rsid w:val="0098181B"/>
    <w:rsid w:val="00982010"/>
    <w:rsid w:val="00984413"/>
    <w:rsid w:val="00985493"/>
    <w:rsid w:val="0098698D"/>
    <w:rsid w:val="00990AFA"/>
    <w:rsid w:val="00990F6D"/>
    <w:rsid w:val="00991203"/>
    <w:rsid w:val="00991856"/>
    <w:rsid w:val="009918A1"/>
    <w:rsid w:val="00993141"/>
    <w:rsid w:val="00993E08"/>
    <w:rsid w:val="009940F7"/>
    <w:rsid w:val="009949A0"/>
    <w:rsid w:val="00994C5A"/>
    <w:rsid w:val="009956D9"/>
    <w:rsid w:val="009A0184"/>
    <w:rsid w:val="009A1574"/>
    <w:rsid w:val="009A2823"/>
    <w:rsid w:val="009A3629"/>
    <w:rsid w:val="009A3C22"/>
    <w:rsid w:val="009A5602"/>
    <w:rsid w:val="009A6597"/>
    <w:rsid w:val="009A6D9E"/>
    <w:rsid w:val="009A6E6D"/>
    <w:rsid w:val="009A6EA0"/>
    <w:rsid w:val="009A7210"/>
    <w:rsid w:val="009A72DD"/>
    <w:rsid w:val="009A7A0F"/>
    <w:rsid w:val="009B0987"/>
    <w:rsid w:val="009B123C"/>
    <w:rsid w:val="009B2205"/>
    <w:rsid w:val="009B3268"/>
    <w:rsid w:val="009B40C2"/>
    <w:rsid w:val="009B423C"/>
    <w:rsid w:val="009B4C1D"/>
    <w:rsid w:val="009B607D"/>
    <w:rsid w:val="009C0CB1"/>
    <w:rsid w:val="009C1DC4"/>
    <w:rsid w:val="009C2B88"/>
    <w:rsid w:val="009C31DE"/>
    <w:rsid w:val="009C3682"/>
    <w:rsid w:val="009C40F5"/>
    <w:rsid w:val="009C5160"/>
    <w:rsid w:val="009C5285"/>
    <w:rsid w:val="009C78FD"/>
    <w:rsid w:val="009D05A2"/>
    <w:rsid w:val="009D0AD8"/>
    <w:rsid w:val="009D11AC"/>
    <w:rsid w:val="009D2771"/>
    <w:rsid w:val="009D284E"/>
    <w:rsid w:val="009D2A03"/>
    <w:rsid w:val="009D2F26"/>
    <w:rsid w:val="009D4128"/>
    <w:rsid w:val="009D471D"/>
    <w:rsid w:val="009D531C"/>
    <w:rsid w:val="009D6261"/>
    <w:rsid w:val="009D6301"/>
    <w:rsid w:val="009E038A"/>
    <w:rsid w:val="009E062E"/>
    <w:rsid w:val="009E2330"/>
    <w:rsid w:val="009E2E05"/>
    <w:rsid w:val="009E3334"/>
    <w:rsid w:val="009E33B3"/>
    <w:rsid w:val="009E34FA"/>
    <w:rsid w:val="009E5501"/>
    <w:rsid w:val="009E65F1"/>
    <w:rsid w:val="009E6A58"/>
    <w:rsid w:val="009E7252"/>
    <w:rsid w:val="009E736D"/>
    <w:rsid w:val="009F1180"/>
    <w:rsid w:val="009F19FF"/>
    <w:rsid w:val="009F2281"/>
    <w:rsid w:val="009F2BBB"/>
    <w:rsid w:val="009F2C57"/>
    <w:rsid w:val="009F4668"/>
    <w:rsid w:val="009F4AD1"/>
    <w:rsid w:val="009F5F86"/>
    <w:rsid w:val="009F62B0"/>
    <w:rsid w:val="009F7438"/>
    <w:rsid w:val="009F74C9"/>
    <w:rsid w:val="009F7BFC"/>
    <w:rsid w:val="00A00410"/>
    <w:rsid w:val="00A01894"/>
    <w:rsid w:val="00A01CC1"/>
    <w:rsid w:val="00A01D00"/>
    <w:rsid w:val="00A025AF"/>
    <w:rsid w:val="00A03409"/>
    <w:rsid w:val="00A0359C"/>
    <w:rsid w:val="00A0360F"/>
    <w:rsid w:val="00A03A8B"/>
    <w:rsid w:val="00A05536"/>
    <w:rsid w:val="00A055DF"/>
    <w:rsid w:val="00A05607"/>
    <w:rsid w:val="00A0629A"/>
    <w:rsid w:val="00A06755"/>
    <w:rsid w:val="00A10719"/>
    <w:rsid w:val="00A110A8"/>
    <w:rsid w:val="00A12248"/>
    <w:rsid w:val="00A1299D"/>
    <w:rsid w:val="00A12D59"/>
    <w:rsid w:val="00A12DE8"/>
    <w:rsid w:val="00A12E0E"/>
    <w:rsid w:val="00A13C18"/>
    <w:rsid w:val="00A14331"/>
    <w:rsid w:val="00A145FA"/>
    <w:rsid w:val="00A153EC"/>
    <w:rsid w:val="00A15A26"/>
    <w:rsid w:val="00A15DD9"/>
    <w:rsid w:val="00A16336"/>
    <w:rsid w:val="00A16792"/>
    <w:rsid w:val="00A16A3F"/>
    <w:rsid w:val="00A16EB0"/>
    <w:rsid w:val="00A1714B"/>
    <w:rsid w:val="00A17E0B"/>
    <w:rsid w:val="00A20166"/>
    <w:rsid w:val="00A207CF"/>
    <w:rsid w:val="00A20A8F"/>
    <w:rsid w:val="00A21274"/>
    <w:rsid w:val="00A22650"/>
    <w:rsid w:val="00A22B8E"/>
    <w:rsid w:val="00A22BCC"/>
    <w:rsid w:val="00A22F92"/>
    <w:rsid w:val="00A2306C"/>
    <w:rsid w:val="00A24E79"/>
    <w:rsid w:val="00A25F19"/>
    <w:rsid w:val="00A25F4D"/>
    <w:rsid w:val="00A26690"/>
    <w:rsid w:val="00A273D5"/>
    <w:rsid w:val="00A300DF"/>
    <w:rsid w:val="00A30125"/>
    <w:rsid w:val="00A30FAC"/>
    <w:rsid w:val="00A312EF"/>
    <w:rsid w:val="00A317A8"/>
    <w:rsid w:val="00A31E71"/>
    <w:rsid w:val="00A32082"/>
    <w:rsid w:val="00A34883"/>
    <w:rsid w:val="00A34F58"/>
    <w:rsid w:val="00A34F62"/>
    <w:rsid w:val="00A351D9"/>
    <w:rsid w:val="00A35779"/>
    <w:rsid w:val="00A35A24"/>
    <w:rsid w:val="00A36440"/>
    <w:rsid w:val="00A36C50"/>
    <w:rsid w:val="00A37B08"/>
    <w:rsid w:val="00A4274C"/>
    <w:rsid w:val="00A436C4"/>
    <w:rsid w:val="00A43F81"/>
    <w:rsid w:val="00A442A2"/>
    <w:rsid w:val="00A449B2"/>
    <w:rsid w:val="00A459EF"/>
    <w:rsid w:val="00A45AC3"/>
    <w:rsid w:val="00A45B8B"/>
    <w:rsid w:val="00A45BBF"/>
    <w:rsid w:val="00A46087"/>
    <w:rsid w:val="00A46088"/>
    <w:rsid w:val="00A46270"/>
    <w:rsid w:val="00A463C1"/>
    <w:rsid w:val="00A46AEB"/>
    <w:rsid w:val="00A474DF"/>
    <w:rsid w:val="00A47744"/>
    <w:rsid w:val="00A47DE8"/>
    <w:rsid w:val="00A504A7"/>
    <w:rsid w:val="00A508A5"/>
    <w:rsid w:val="00A50B6E"/>
    <w:rsid w:val="00A50E8A"/>
    <w:rsid w:val="00A51289"/>
    <w:rsid w:val="00A52F37"/>
    <w:rsid w:val="00A531F3"/>
    <w:rsid w:val="00A53FED"/>
    <w:rsid w:val="00A546A8"/>
    <w:rsid w:val="00A6101F"/>
    <w:rsid w:val="00A61401"/>
    <w:rsid w:val="00A61473"/>
    <w:rsid w:val="00A61B69"/>
    <w:rsid w:val="00A61CCD"/>
    <w:rsid w:val="00A6220C"/>
    <w:rsid w:val="00A63054"/>
    <w:rsid w:val="00A63C12"/>
    <w:rsid w:val="00A640C3"/>
    <w:rsid w:val="00A6412A"/>
    <w:rsid w:val="00A64F3B"/>
    <w:rsid w:val="00A6518D"/>
    <w:rsid w:val="00A66580"/>
    <w:rsid w:val="00A66906"/>
    <w:rsid w:val="00A66B6F"/>
    <w:rsid w:val="00A66D8A"/>
    <w:rsid w:val="00A6740B"/>
    <w:rsid w:val="00A67DD4"/>
    <w:rsid w:val="00A700E9"/>
    <w:rsid w:val="00A701AC"/>
    <w:rsid w:val="00A712A4"/>
    <w:rsid w:val="00A71DD2"/>
    <w:rsid w:val="00A724D7"/>
    <w:rsid w:val="00A727CF"/>
    <w:rsid w:val="00A7285F"/>
    <w:rsid w:val="00A73EA3"/>
    <w:rsid w:val="00A76795"/>
    <w:rsid w:val="00A76EB7"/>
    <w:rsid w:val="00A80095"/>
    <w:rsid w:val="00A824BD"/>
    <w:rsid w:val="00A83284"/>
    <w:rsid w:val="00A83B75"/>
    <w:rsid w:val="00A83C9F"/>
    <w:rsid w:val="00A83FEE"/>
    <w:rsid w:val="00A84487"/>
    <w:rsid w:val="00A8469A"/>
    <w:rsid w:val="00A86ABE"/>
    <w:rsid w:val="00A90216"/>
    <w:rsid w:val="00A919A7"/>
    <w:rsid w:val="00A924B0"/>
    <w:rsid w:val="00A94A4B"/>
    <w:rsid w:val="00A94C41"/>
    <w:rsid w:val="00A95F92"/>
    <w:rsid w:val="00A962E6"/>
    <w:rsid w:val="00A96C57"/>
    <w:rsid w:val="00A96F8A"/>
    <w:rsid w:val="00AA0BD3"/>
    <w:rsid w:val="00AA30A1"/>
    <w:rsid w:val="00AA3860"/>
    <w:rsid w:val="00AA4F76"/>
    <w:rsid w:val="00AA5284"/>
    <w:rsid w:val="00AA5CFB"/>
    <w:rsid w:val="00AA5E3A"/>
    <w:rsid w:val="00AA5FCE"/>
    <w:rsid w:val="00AA75CA"/>
    <w:rsid w:val="00AA79DC"/>
    <w:rsid w:val="00AB0E3B"/>
    <w:rsid w:val="00AB1039"/>
    <w:rsid w:val="00AB13BD"/>
    <w:rsid w:val="00AB15DB"/>
    <w:rsid w:val="00AB2D99"/>
    <w:rsid w:val="00AB30A1"/>
    <w:rsid w:val="00AB4641"/>
    <w:rsid w:val="00AB4C96"/>
    <w:rsid w:val="00AB4CCF"/>
    <w:rsid w:val="00AB54FA"/>
    <w:rsid w:val="00AB5EF1"/>
    <w:rsid w:val="00AB5FD1"/>
    <w:rsid w:val="00AB684A"/>
    <w:rsid w:val="00AB75AA"/>
    <w:rsid w:val="00AC0015"/>
    <w:rsid w:val="00AC051A"/>
    <w:rsid w:val="00AC1714"/>
    <w:rsid w:val="00AC1A3D"/>
    <w:rsid w:val="00AC1EE1"/>
    <w:rsid w:val="00AC23BD"/>
    <w:rsid w:val="00AC265F"/>
    <w:rsid w:val="00AC56A4"/>
    <w:rsid w:val="00AC59D6"/>
    <w:rsid w:val="00AC6F09"/>
    <w:rsid w:val="00AC75B0"/>
    <w:rsid w:val="00AD0543"/>
    <w:rsid w:val="00AD1BA9"/>
    <w:rsid w:val="00AD3349"/>
    <w:rsid w:val="00AD5459"/>
    <w:rsid w:val="00AD63A1"/>
    <w:rsid w:val="00AD6CE7"/>
    <w:rsid w:val="00AD7181"/>
    <w:rsid w:val="00AD7558"/>
    <w:rsid w:val="00AD7A46"/>
    <w:rsid w:val="00AE04E3"/>
    <w:rsid w:val="00AE0E9C"/>
    <w:rsid w:val="00AE1E42"/>
    <w:rsid w:val="00AE28A3"/>
    <w:rsid w:val="00AE3054"/>
    <w:rsid w:val="00AE36F5"/>
    <w:rsid w:val="00AE37CF"/>
    <w:rsid w:val="00AE4050"/>
    <w:rsid w:val="00AE4FF2"/>
    <w:rsid w:val="00AE50DD"/>
    <w:rsid w:val="00AE52BF"/>
    <w:rsid w:val="00AE57F7"/>
    <w:rsid w:val="00AE6125"/>
    <w:rsid w:val="00AE6309"/>
    <w:rsid w:val="00AE6AFF"/>
    <w:rsid w:val="00AE7F9B"/>
    <w:rsid w:val="00AF033F"/>
    <w:rsid w:val="00AF07E5"/>
    <w:rsid w:val="00AF0CF4"/>
    <w:rsid w:val="00AF2040"/>
    <w:rsid w:val="00AF301C"/>
    <w:rsid w:val="00AF363E"/>
    <w:rsid w:val="00AF387E"/>
    <w:rsid w:val="00AF4922"/>
    <w:rsid w:val="00AF4AA6"/>
    <w:rsid w:val="00AF594B"/>
    <w:rsid w:val="00AF6D29"/>
    <w:rsid w:val="00AF6D62"/>
    <w:rsid w:val="00B00F2A"/>
    <w:rsid w:val="00B02165"/>
    <w:rsid w:val="00B02871"/>
    <w:rsid w:val="00B02D46"/>
    <w:rsid w:val="00B030AB"/>
    <w:rsid w:val="00B039C7"/>
    <w:rsid w:val="00B03E4E"/>
    <w:rsid w:val="00B04CFC"/>
    <w:rsid w:val="00B05071"/>
    <w:rsid w:val="00B054DE"/>
    <w:rsid w:val="00B05CCC"/>
    <w:rsid w:val="00B05FE2"/>
    <w:rsid w:val="00B06489"/>
    <w:rsid w:val="00B07C2B"/>
    <w:rsid w:val="00B10AF6"/>
    <w:rsid w:val="00B113B9"/>
    <w:rsid w:val="00B11537"/>
    <w:rsid w:val="00B12441"/>
    <w:rsid w:val="00B12445"/>
    <w:rsid w:val="00B12A7A"/>
    <w:rsid w:val="00B12DB5"/>
    <w:rsid w:val="00B13D4A"/>
    <w:rsid w:val="00B13F69"/>
    <w:rsid w:val="00B14ED3"/>
    <w:rsid w:val="00B15258"/>
    <w:rsid w:val="00B16356"/>
    <w:rsid w:val="00B16C9A"/>
    <w:rsid w:val="00B17168"/>
    <w:rsid w:val="00B2009C"/>
    <w:rsid w:val="00B20ED9"/>
    <w:rsid w:val="00B2319E"/>
    <w:rsid w:val="00B233A1"/>
    <w:rsid w:val="00B23786"/>
    <w:rsid w:val="00B24AAF"/>
    <w:rsid w:val="00B2595C"/>
    <w:rsid w:val="00B25EC3"/>
    <w:rsid w:val="00B26142"/>
    <w:rsid w:val="00B269D3"/>
    <w:rsid w:val="00B277D5"/>
    <w:rsid w:val="00B30551"/>
    <w:rsid w:val="00B30FA7"/>
    <w:rsid w:val="00B32A52"/>
    <w:rsid w:val="00B33D5D"/>
    <w:rsid w:val="00B33F8C"/>
    <w:rsid w:val="00B34296"/>
    <w:rsid w:val="00B3521A"/>
    <w:rsid w:val="00B357A6"/>
    <w:rsid w:val="00B35A79"/>
    <w:rsid w:val="00B366F6"/>
    <w:rsid w:val="00B36D34"/>
    <w:rsid w:val="00B41579"/>
    <w:rsid w:val="00B44BA6"/>
    <w:rsid w:val="00B456A5"/>
    <w:rsid w:val="00B46096"/>
    <w:rsid w:val="00B5060E"/>
    <w:rsid w:val="00B512E3"/>
    <w:rsid w:val="00B513F7"/>
    <w:rsid w:val="00B5166B"/>
    <w:rsid w:val="00B5169C"/>
    <w:rsid w:val="00B51BD6"/>
    <w:rsid w:val="00B52C61"/>
    <w:rsid w:val="00B535BF"/>
    <w:rsid w:val="00B5432F"/>
    <w:rsid w:val="00B55066"/>
    <w:rsid w:val="00B56660"/>
    <w:rsid w:val="00B56A6E"/>
    <w:rsid w:val="00B56D9C"/>
    <w:rsid w:val="00B62267"/>
    <w:rsid w:val="00B62728"/>
    <w:rsid w:val="00B62DBA"/>
    <w:rsid w:val="00B640BF"/>
    <w:rsid w:val="00B644D6"/>
    <w:rsid w:val="00B658A4"/>
    <w:rsid w:val="00B65A8C"/>
    <w:rsid w:val="00B65C9D"/>
    <w:rsid w:val="00B65D5A"/>
    <w:rsid w:val="00B66303"/>
    <w:rsid w:val="00B67402"/>
    <w:rsid w:val="00B6771A"/>
    <w:rsid w:val="00B67925"/>
    <w:rsid w:val="00B67AD3"/>
    <w:rsid w:val="00B67F0B"/>
    <w:rsid w:val="00B70767"/>
    <w:rsid w:val="00B70F9B"/>
    <w:rsid w:val="00B71242"/>
    <w:rsid w:val="00B725E3"/>
    <w:rsid w:val="00B72B7A"/>
    <w:rsid w:val="00B72D81"/>
    <w:rsid w:val="00B735A7"/>
    <w:rsid w:val="00B735D0"/>
    <w:rsid w:val="00B74647"/>
    <w:rsid w:val="00B74D9B"/>
    <w:rsid w:val="00B751DF"/>
    <w:rsid w:val="00B808B2"/>
    <w:rsid w:val="00B809DB"/>
    <w:rsid w:val="00B80A27"/>
    <w:rsid w:val="00B84B64"/>
    <w:rsid w:val="00B85F3A"/>
    <w:rsid w:val="00B87E36"/>
    <w:rsid w:val="00B87EFF"/>
    <w:rsid w:val="00B901BB"/>
    <w:rsid w:val="00B92ACC"/>
    <w:rsid w:val="00B93289"/>
    <w:rsid w:val="00B936B4"/>
    <w:rsid w:val="00B94580"/>
    <w:rsid w:val="00B94675"/>
    <w:rsid w:val="00B948C3"/>
    <w:rsid w:val="00B94CC9"/>
    <w:rsid w:val="00B9553A"/>
    <w:rsid w:val="00B9579C"/>
    <w:rsid w:val="00B95809"/>
    <w:rsid w:val="00B95B9A"/>
    <w:rsid w:val="00B961DC"/>
    <w:rsid w:val="00B96206"/>
    <w:rsid w:val="00B962CC"/>
    <w:rsid w:val="00B96565"/>
    <w:rsid w:val="00B96B0E"/>
    <w:rsid w:val="00B974B7"/>
    <w:rsid w:val="00B97864"/>
    <w:rsid w:val="00BA02D6"/>
    <w:rsid w:val="00BA2683"/>
    <w:rsid w:val="00BA4A58"/>
    <w:rsid w:val="00BA4B54"/>
    <w:rsid w:val="00BA4F9F"/>
    <w:rsid w:val="00BA59B7"/>
    <w:rsid w:val="00BA6233"/>
    <w:rsid w:val="00BA6760"/>
    <w:rsid w:val="00BA7315"/>
    <w:rsid w:val="00BA785C"/>
    <w:rsid w:val="00BB16C2"/>
    <w:rsid w:val="00BB2486"/>
    <w:rsid w:val="00BB303D"/>
    <w:rsid w:val="00BB4244"/>
    <w:rsid w:val="00BB521C"/>
    <w:rsid w:val="00BB53B5"/>
    <w:rsid w:val="00BB56AA"/>
    <w:rsid w:val="00BB584D"/>
    <w:rsid w:val="00BB60E2"/>
    <w:rsid w:val="00BB613A"/>
    <w:rsid w:val="00BB693D"/>
    <w:rsid w:val="00BB6FCE"/>
    <w:rsid w:val="00BB7421"/>
    <w:rsid w:val="00BC03C1"/>
    <w:rsid w:val="00BC08B5"/>
    <w:rsid w:val="00BC149A"/>
    <w:rsid w:val="00BC1DFE"/>
    <w:rsid w:val="00BC2F27"/>
    <w:rsid w:val="00BC306C"/>
    <w:rsid w:val="00BC3543"/>
    <w:rsid w:val="00BC42E2"/>
    <w:rsid w:val="00BC5537"/>
    <w:rsid w:val="00BC56BD"/>
    <w:rsid w:val="00BC6C80"/>
    <w:rsid w:val="00BC7140"/>
    <w:rsid w:val="00BC7504"/>
    <w:rsid w:val="00BD070F"/>
    <w:rsid w:val="00BD1A33"/>
    <w:rsid w:val="00BD272B"/>
    <w:rsid w:val="00BD373A"/>
    <w:rsid w:val="00BD3867"/>
    <w:rsid w:val="00BD3A81"/>
    <w:rsid w:val="00BD45C7"/>
    <w:rsid w:val="00BD4BB0"/>
    <w:rsid w:val="00BD57F8"/>
    <w:rsid w:val="00BD5A56"/>
    <w:rsid w:val="00BE0183"/>
    <w:rsid w:val="00BE3551"/>
    <w:rsid w:val="00BE382A"/>
    <w:rsid w:val="00BE3857"/>
    <w:rsid w:val="00BE3AC0"/>
    <w:rsid w:val="00BE3AE8"/>
    <w:rsid w:val="00BE42DA"/>
    <w:rsid w:val="00BE43EA"/>
    <w:rsid w:val="00BE491D"/>
    <w:rsid w:val="00BE4EA3"/>
    <w:rsid w:val="00BE56D9"/>
    <w:rsid w:val="00BE6D83"/>
    <w:rsid w:val="00BE6E92"/>
    <w:rsid w:val="00BE74D1"/>
    <w:rsid w:val="00BE7F28"/>
    <w:rsid w:val="00BF1101"/>
    <w:rsid w:val="00BF2A7E"/>
    <w:rsid w:val="00BF33F7"/>
    <w:rsid w:val="00BF399D"/>
    <w:rsid w:val="00BF3D82"/>
    <w:rsid w:val="00BF50EF"/>
    <w:rsid w:val="00BF5744"/>
    <w:rsid w:val="00BF5A3C"/>
    <w:rsid w:val="00BF5B7A"/>
    <w:rsid w:val="00BF6F75"/>
    <w:rsid w:val="00BF72B5"/>
    <w:rsid w:val="00BF75AE"/>
    <w:rsid w:val="00BF7BCE"/>
    <w:rsid w:val="00C000BB"/>
    <w:rsid w:val="00C01D14"/>
    <w:rsid w:val="00C01FE4"/>
    <w:rsid w:val="00C02ACA"/>
    <w:rsid w:val="00C02C22"/>
    <w:rsid w:val="00C02F93"/>
    <w:rsid w:val="00C03A8C"/>
    <w:rsid w:val="00C03B31"/>
    <w:rsid w:val="00C05429"/>
    <w:rsid w:val="00C05456"/>
    <w:rsid w:val="00C05571"/>
    <w:rsid w:val="00C06FC0"/>
    <w:rsid w:val="00C07AD8"/>
    <w:rsid w:val="00C115CF"/>
    <w:rsid w:val="00C11894"/>
    <w:rsid w:val="00C12B61"/>
    <w:rsid w:val="00C138B1"/>
    <w:rsid w:val="00C13952"/>
    <w:rsid w:val="00C14C3A"/>
    <w:rsid w:val="00C14CC5"/>
    <w:rsid w:val="00C150D9"/>
    <w:rsid w:val="00C1559C"/>
    <w:rsid w:val="00C15F63"/>
    <w:rsid w:val="00C1658A"/>
    <w:rsid w:val="00C16AC6"/>
    <w:rsid w:val="00C173E4"/>
    <w:rsid w:val="00C17458"/>
    <w:rsid w:val="00C20124"/>
    <w:rsid w:val="00C20C78"/>
    <w:rsid w:val="00C2144C"/>
    <w:rsid w:val="00C2230B"/>
    <w:rsid w:val="00C22766"/>
    <w:rsid w:val="00C22F2D"/>
    <w:rsid w:val="00C25531"/>
    <w:rsid w:val="00C25ADA"/>
    <w:rsid w:val="00C25F8E"/>
    <w:rsid w:val="00C2699C"/>
    <w:rsid w:val="00C26BDE"/>
    <w:rsid w:val="00C2728C"/>
    <w:rsid w:val="00C306BC"/>
    <w:rsid w:val="00C30EEF"/>
    <w:rsid w:val="00C313CA"/>
    <w:rsid w:val="00C32062"/>
    <w:rsid w:val="00C32B35"/>
    <w:rsid w:val="00C33458"/>
    <w:rsid w:val="00C34561"/>
    <w:rsid w:val="00C34592"/>
    <w:rsid w:val="00C354C3"/>
    <w:rsid w:val="00C36342"/>
    <w:rsid w:val="00C372E2"/>
    <w:rsid w:val="00C3730B"/>
    <w:rsid w:val="00C373FB"/>
    <w:rsid w:val="00C37AD6"/>
    <w:rsid w:val="00C37FBA"/>
    <w:rsid w:val="00C421F9"/>
    <w:rsid w:val="00C42269"/>
    <w:rsid w:val="00C424B2"/>
    <w:rsid w:val="00C43883"/>
    <w:rsid w:val="00C451D1"/>
    <w:rsid w:val="00C4546A"/>
    <w:rsid w:val="00C471CA"/>
    <w:rsid w:val="00C50C84"/>
    <w:rsid w:val="00C51592"/>
    <w:rsid w:val="00C51E14"/>
    <w:rsid w:val="00C52714"/>
    <w:rsid w:val="00C55EE2"/>
    <w:rsid w:val="00C5680D"/>
    <w:rsid w:val="00C5735F"/>
    <w:rsid w:val="00C5780E"/>
    <w:rsid w:val="00C57BFE"/>
    <w:rsid w:val="00C57F03"/>
    <w:rsid w:val="00C60593"/>
    <w:rsid w:val="00C60644"/>
    <w:rsid w:val="00C60E8D"/>
    <w:rsid w:val="00C61316"/>
    <w:rsid w:val="00C622EC"/>
    <w:rsid w:val="00C624E7"/>
    <w:rsid w:val="00C62FE2"/>
    <w:rsid w:val="00C6340B"/>
    <w:rsid w:val="00C63766"/>
    <w:rsid w:val="00C64689"/>
    <w:rsid w:val="00C65526"/>
    <w:rsid w:val="00C6559A"/>
    <w:rsid w:val="00C65B85"/>
    <w:rsid w:val="00C665D5"/>
    <w:rsid w:val="00C710A2"/>
    <w:rsid w:val="00C71207"/>
    <w:rsid w:val="00C71BE6"/>
    <w:rsid w:val="00C72017"/>
    <w:rsid w:val="00C72AD4"/>
    <w:rsid w:val="00C72D97"/>
    <w:rsid w:val="00C73316"/>
    <w:rsid w:val="00C737D6"/>
    <w:rsid w:val="00C73D49"/>
    <w:rsid w:val="00C7554F"/>
    <w:rsid w:val="00C759FE"/>
    <w:rsid w:val="00C75A20"/>
    <w:rsid w:val="00C75E31"/>
    <w:rsid w:val="00C76ECE"/>
    <w:rsid w:val="00C778C6"/>
    <w:rsid w:val="00C80B43"/>
    <w:rsid w:val="00C8197C"/>
    <w:rsid w:val="00C828EB"/>
    <w:rsid w:val="00C82F28"/>
    <w:rsid w:val="00C862C7"/>
    <w:rsid w:val="00C878B6"/>
    <w:rsid w:val="00C87ED4"/>
    <w:rsid w:val="00C9075E"/>
    <w:rsid w:val="00C908E8"/>
    <w:rsid w:val="00C9121D"/>
    <w:rsid w:val="00C91549"/>
    <w:rsid w:val="00C92068"/>
    <w:rsid w:val="00C92A79"/>
    <w:rsid w:val="00C92F80"/>
    <w:rsid w:val="00C943A3"/>
    <w:rsid w:val="00C94BFD"/>
    <w:rsid w:val="00C94FE5"/>
    <w:rsid w:val="00C9514E"/>
    <w:rsid w:val="00C954B1"/>
    <w:rsid w:val="00C96094"/>
    <w:rsid w:val="00C96C9A"/>
    <w:rsid w:val="00C979B9"/>
    <w:rsid w:val="00CA219E"/>
    <w:rsid w:val="00CA36B0"/>
    <w:rsid w:val="00CA373B"/>
    <w:rsid w:val="00CA3D0F"/>
    <w:rsid w:val="00CA40B4"/>
    <w:rsid w:val="00CA4F52"/>
    <w:rsid w:val="00CA5B41"/>
    <w:rsid w:val="00CA7313"/>
    <w:rsid w:val="00CA736B"/>
    <w:rsid w:val="00CA7ED3"/>
    <w:rsid w:val="00CB07B9"/>
    <w:rsid w:val="00CB0BFE"/>
    <w:rsid w:val="00CB0C3B"/>
    <w:rsid w:val="00CB172F"/>
    <w:rsid w:val="00CB1F48"/>
    <w:rsid w:val="00CB2533"/>
    <w:rsid w:val="00CB37C4"/>
    <w:rsid w:val="00CB39ED"/>
    <w:rsid w:val="00CB4BEF"/>
    <w:rsid w:val="00CB5677"/>
    <w:rsid w:val="00CB6375"/>
    <w:rsid w:val="00CB66F6"/>
    <w:rsid w:val="00CB6DE9"/>
    <w:rsid w:val="00CB6E07"/>
    <w:rsid w:val="00CB71CA"/>
    <w:rsid w:val="00CB7659"/>
    <w:rsid w:val="00CC05F0"/>
    <w:rsid w:val="00CC0D90"/>
    <w:rsid w:val="00CC14DA"/>
    <w:rsid w:val="00CC15F3"/>
    <w:rsid w:val="00CC2E48"/>
    <w:rsid w:val="00CC2E5A"/>
    <w:rsid w:val="00CC453C"/>
    <w:rsid w:val="00CD10F3"/>
    <w:rsid w:val="00CD3896"/>
    <w:rsid w:val="00CD454A"/>
    <w:rsid w:val="00CD4ACB"/>
    <w:rsid w:val="00CD4C09"/>
    <w:rsid w:val="00CD52BA"/>
    <w:rsid w:val="00CD5E3F"/>
    <w:rsid w:val="00CD6028"/>
    <w:rsid w:val="00CD68C4"/>
    <w:rsid w:val="00CD6C5C"/>
    <w:rsid w:val="00CE01D3"/>
    <w:rsid w:val="00CE0663"/>
    <w:rsid w:val="00CE0A16"/>
    <w:rsid w:val="00CE0C16"/>
    <w:rsid w:val="00CE130B"/>
    <w:rsid w:val="00CE1EB9"/>
    <w:rsid w:val="00CE242D"/>
    <w:rsid w:val="00CE2C30"/>
    <w:rsid w:val="00CE5096"/>
    <w:rsid w:val="00CE5269"/>
    <w:rsid w:val="00CE5483"/>
    <w:rsid w:val="00CE5F3A"/>
    <w:rsid w:val="00CE6487"/>
    <w:rsid w:val="00CE69D7"/>
    <w:rsid w:val="00CE70B4"/>
    <w:rsid w:val="00CF0793"/>
    <w:rsid w:val="00CF13D9"/>
    <w:rsid w:val="00CF242B"/>
    <w:rsid w:val="00CF5508"/>
    <w:rsid w:val="00CF5B21"/>
    <w:rsid w:val="00CF6B4E"/>
    <w:rsid w:val="00CF6D25"/>
    <w:rsid w:val="00CF78BF"/>
    <w:rsid w:val="00D01228"/>
    <w:rsid w:val="00D02270"/>
    <w:rsid w:val="00D0272E"/>
    <w:rsid w:val="00D0282D"/>
    <w:rsid w:val="00D031F7"/>
    <w:rsid w:val="00D03B6E"/>
    <w:rsid w:val="00D048E7"/>
    <w:rsid w:val="00D04B79"/>
    <w:rsid w:val="00D04C9F"/>
    <w:rsid w:val="00D04FFE"/>
    <w:rsid w:val="00D0517D"/>
    <w:rsid w:val="00D06125"/>
    <w:rsid w:val="00D06E8E"/>
    <w:rsid w:val="00D075B8"/>
    <w:rsid w:val="00D07C6D"/>
    <w:rsid w:val="00D10678"/>
    <w:rsid w:val="00D119FD"/>
    <w:rsid w:val="00D11C98"/>
    <w:rsid w:val="00D1329D"/>
    <w:rsid w:val="00D1564D"/>
    <w:rsid w:val="00D17303"/>
    <w:rsid w:val="00D17439"/>
    <w:rsid w:val="00D20557"/>
    <w:rsid w:val="00D206E8"/>
    <w:rsid w:val="00D21EF5"/>
    <w:rsid w:val="00D22206"/>
    <w:rsid w:val="00D23E82"/>
    <w:rsid w:val="00D242F4"/>
    <w:rsid w:val="00D246FF"/>
    <w:rsid w:val="00D261FA"/>
    <w:rsid w:val="00D268BC"/>
    <w:rsid w:val="00D26B05"/>
    <w:rsid w:val="00D26C33"/>
    <w:rsid w:val="00D26D05"/>
    <w:rsid w:val="00D276EC"/>
    <w:rsid w:val="00D27D70"/>
    <w:rsid w:val="00D30F63"/>
    <w:rsid w:val="00D31313"/>
    <w:rsid w:val="00D31AC9"/>
    <w:rsid w:val="00D31E48"/>
    <w:rsid w:val="00D32F0A"/>
    <w:rsid w:val="00D3364F"/>
    <w:rsid w:val="00D33EB1"/>
    <w:rsid w:val="00D33FE5"/>
    <w:rsid w:val="00D34331"/>
    <w:rsid w:val="00D344D1"/>
    <w:rsid w:val="00D34F27"/>
    <w:rsid w:val="00D36114"/>
    <w:rsid w:val="00D368B4"/>
    <w:rsid w:val="00D37C65"/>
    <w:rsid w:val="00D37D04"/>
    <w:rsid w:val="00D40226"/>
    <w:rsid w:val="00D40520"/>
    <w:rsid w:val="00D40A07"/>
    <w:rsid w:val="00D40E09"/>
    <w:rsid w:val="00D41480"/>
    <w:rsid w:val="00D41502"/>
    <w:rsid w:val="00D43D9B"/>
    <w:rsid w:val="00D4428A"/>
    <w:rsid w:val="00D4446C"/>
    <w:rsid w:val="00D456EE"/>
    <w:rsid w:val="00D46546"/>
    <w:rsid w:val="00D46570"/>
    <w:rsid w:val="00D46C0A"/>
    <w:rsid w:val="00D474AA"/>
    <w:rsid w:val="00D47797"/>
    <w:rsid w:val="00D5087B"/>
    <w:rsid w:val="00D517F2"/>
    <w:rsid w:val="00D51EA7"/>
    <w:rsid w:val="00D53400"/>
    <w:rsid w:val="00D53873"/>
    <w:rsid w:val="00D5450E"/>
    <w:rsid w:val="00D547DD"/>
    <w:rsid w:val="00D55071"/>
    <w:rsid w:val="00D566E2"/>
    <w:rsid w:val="00D56934"/>
    <w:rsid w:val="00D56B09"/>
    <w:rsid w:val="00D602C8"/>
    <w:rsid w:val="00D61370"/>
    <w:rsid w:val="00D629E2"/>
    <w:rsid w:val="00D635B9"/>
    <w:rsid w:val="00D653EB"/>
    <w:rsid w:val="00D658EE"/>
    <w:rsid w:val="00D664DF"/>
    <w:rsid w:val="00D6672B"/>
    <w:rsid w:val="00D66ED8"/>
    <w:rsid w:val="00D67762"/>
    <w:rsid w:val="00D677D0"/>
    <w:rsid w:val="00D70713"/>
    <w:rsid w:val="00D707E9"/>
    <w:rsid w:val="00D70EB9"/>
    <w:rsid w:val="00D71A8A"/>
    <w:rsid w:val="00D71DFE"/>
    <w:rsid w:val="00D72A09"/>
    <w:rsid w:val="00D73CA3"/>
    <w:rsid w:val="00D749ED"/>
    <w:rsid w:val="00D74D9B"/>
    <w:rsid w:val="00D77946"/>
    <w:rsid w:val="00D77A2F"/>
    <w:rsid w:val="00D8019B"/>
    <w:rsid w:val="00D80935"/>
    <w:rsid w:val="00D80D7F"/>
    <w:rsid w:val="00D82B07"/>
    <w:rsid w:val="00D8350B"/>
    <w:rsid w:val="00D8388F"/>
    <w:rsid w:val="00D83984"/>
    <w:rsid w:val="00D84FB8"/>
    <w:rsid w:val="00D8602C"/>
    <w:rsid w:val="00D8673E"/>
    <w:rsid w:val="00D867EC"/>
    <w:rsid w:val="00D8688D"/>
    <w:rsid w:val="00D86A13"/>
    <w:rsid w:val="00D8767F"/>
    <w:rsid w:val="00D87E84"/>
    <w:rsid w:val="00D90337"/>
    <w:rsid w:val="00D912B5"/>
    <w:rsid w:val="00D92D17"/>
    <w:rsid w:val="00D92F22"/>
    <w:rsid w:val="00D934FB"/>
    <w:rsid w:val="00D94106"/>
    <w:rsid w:val="00D95D5F"/>
    <w:rsid w:val="00D973F7"/>
    <w:rsid w:val="00D97977"/>
    <w:rsid w:val="00D97C98"/>
    <w:rsid w:val="00DA0094"/>
    <w:rsid w:val="00DA24F9"/>
    <w:rsid w:val="00DA2BF3"/>
    <w:rsid w:val="00DA39DB"/>
    <w:rsid w:val="00DA3E34"/>
    <w:rsid w:val="00DA5385"/>
    <w:rsid w:val="00DA5542"/>
    <w:rsid w:val="00DA609F"/>
    <w:rsid w:val="00DA617E"/>
    <w:rsid w:val="00DA7341"/>
    <w:rsid w:val="00DB0444"/>
    <w:rsid w:val="00DB11E0"/>
    <w:rsid w:val="00DB14C6"/>
    <w:rsid w:val="00DB1745"/>
    <w:rsid w:val="00DB1E53"/>
    <w:rsid w:val="00DB1F59"/>
    <w:rsid w:val="00DB2847"/>
    <w:rsid w:val="00DB5F8F"/>
    <w:rsid w:val="00DB61D2"/>
    <w:rsid w:val="00DB677D"/>
    <w:rsid w:val="00DC1646"/>
    <w:rsid w:val="00DC1D4D"/>
    <w:rsid w:val="00DC359F"/>
    <w:rsid w:val="00DC38CE"/>
    <w:rsid w:val="00DC3AAF"/>
    <w:rsid w:val="00DC3ADD"/>
    <w:rsid w:val="00DC3B6F"/>
    <w:rsid w:val="00DC3C89"/>
    <w:rsid w:val="00DC3C96"/>
    <w:rsid w:val="00DC5193"/>
    <w:rsid w:val="00DC526B"/>
    <w:rsid w:val="00DC54CA"/>
    <w:rsid w:val="00DC564B"/>
    <w:rsid w:val="00DC56E7"/>
    <w:rsid w:val="00DC5AFA"/>
    <w:rsid w:val="00DC6FA3"/>
    <w:rsid w:val="00DC7685"/>
    <w:rsid w:val="00DD1041"/>
    <w:rsid w:val="00DD1465"/>
    <w:rsid w:val="00DD202B"/>
    <w:rsid w:val="00DD27CB"/>
    <w:rsid w:val="00DD354D"/>
    <w:rsid w:val="00DD37FE"/>
    <w:rsid w:val="00DD3839"/>
    <w:rsid w:val="00DD404D"/>
    <w:rsid w:val="00DD421C"/>
    <w:rsid w:val="00DD4285"/>
    <w:rsid w:val="00DD430B"/>
    <w:rsid w:val="00DD4326"/>
    <w:rsid w:val="00DD4739"/>
    <w:rsid w:val="00DD5FF8"/>
    <w:rsid w:val="00DD6A9F"/>
    <w:rsid w:val="00DD7E8B"/>
    <w:rsid w:val="00DE1316"/>
    <w:rsid w:val="00DE16A2"/>
    <w:rsid w:val="00DE27EF"/>
    <w:rsid w:val="00DE2926"/>
    <w:rsid w:val="00DE3753"/>
    <w:rsid w:val="00DE5BDA"/>
    <w:rsid w:val="00DE7305"/>
    <w:rsid w:val="00DE78C0"/>
    <w:rsid w:val="00DF143F"/>
    <w:rsid w:val="00DF174A"/>
    <w:rsid w:val="00DF1EDD"/>
    <w:rsid w:val="00DF2986"/>
    <w:rsid w:val="00DF2A37"/>
    <w:rsid w:val="00DF3298"/>
    <w:rsid w:val="00DF4625"/>
    <w:rsid w:val="00DF47C9"/>
    <w:rsid w:val="00DF52E6"/>
    <w:rsid w:val="00E00904"/>
    <w:rsid w:val="00E013D7"/>
    <w:rsid w:val="00E02950"/>
    <w:rsid w:val="00E032A2"/>
    <w:rsid w:val="00E051C6"/>
    <w:rsid w:val="00E05EC1"/>
    <w:rsid w:val="00E0680E"/>
    <w:rsid w:val="00E06862"/>
    <w:rsid w:val="00E06A20"/>
    <w:rsid w:val="00E06C16"/>
    <w:rsid w:val="00E0726E"/>
    <w:rsid w:val="00E077CD"/>
    <w:rsid w:val="00E07A47"/>
    <w:rsid w:val="00E07F5C"/>
    <w:rsid w:val="00E10A40"/>
    <w:rsid w:val="00E12AF1"/>
    <w:rsid w:val="00E137CB"/>
    <w:rsid w:val="00E142A6"/>
    <w:rsid w:val="00E14413"/>
    <w:rsid w:val="00E14D0D"/>
    <w:rsid w:val="00E15C86"/>
    <w:rsid w:val="00E167A1"/>
    <w:rsid w:val="00E17EF7"/>
    <w:rsid w:val="00E202BA"/>
    <w:rsid w:val="00E20464"/>
    <w:rsid w:val="00E20475"/>
    <w:rsid w:val="00E222B2"/>
    <w:rsid w:val="00E2241E"/>
    <w:rsid w:val="00E23174"/>
    <w:rsid w:val="00E23496"/>
    <w:rsid w:val="00E23620"/>
    <w:rsid w:val="00E24CC4"/>
    <w:rsid w:val="00E25453"/>
    <w:rsid w:val="00E268D3"/>
    <w:rsid w:val="00E26A26"/>
    <w:rsid w:val="00E27B09"/>
    <w:rsid w:val="00E27B5C"/>
    <w:rsid w:val="00E30837"/>
    <w:rsid w:val="00E30B46"/>
    <w:rsid w:val="00E311AE"/>
    <w:rsid w:val="00E321B0"/>
    <w:rsid w:val="00E33C4F"/>
    <w:rsid w:val="00E34669"/>
    <w:rsid w:val="00E35BEB"/>
    <w:rsid w:val="00E3644B"/>
    <w:rsid w:val="00E36F33"/>
    <w:rsid w:val="00E37692"/>
    <w:rsid w:val="00E379D4"/>
    <w:rsid w:val="00E4091B"/>
    <w:rsid w:val="00E412FA"/>
    <w:rsid w:val="00E418BA"/>
    <w:rsid w:val="00E42E84"/>
    <w:rsid w:val="00E42F7F"/>
    <w:rsid w:val="00E4348A"/>
    <w:rsid w:val="00E449B6"/>
    <w:rsid w:val="00E44A60"/>
    <w:rsid w:val="00E44B61"/>
    <w:rsid w:val="00E44E26"/>
    <w:rsid w:val="00E45889"/>
    <w:rsid w:val="00E45DEB"/>
    <w:rsid w:val="00E461E9"/>
    <w:rsid w:val="00E461EA"/>
    <w:rsid w:val="00E46F02"/>
    <w:rsid w:val="00E502F3"/>
    <w:rsid w:val="00E505D4"/>
    <w:rsid w:val="00E50F17"/>
    <w:rsid w:val="00E50F9D"/>
    <w:rsid w:val="00E52485"/>
    <w:rsid w:val="00E528B0"/>
    <w:rsid w:val="00E532D2"/>
    <w:rsid w:val="00E5377D"/>
    <w:rsid w:val="00E538F1"/>
    <w:rsid w:val="00E5393B"/>
    <w:rsid w:val="00E55A5B"/>
    <w:rsid w:val="00E55F8E"/>
    <w:rsid w:val="00E566CC"/>
    <w:rsid w:val="00E569E6"/>
    <w:rsid w:val="00E56BEB"/>
    <w:rsid w:val="00E5713E"/>
    <w:rsid w:val="00E578DD"/>
    <w:rsid w:val="00E6198A"/>
    <w:rsid w:val="00E62568"/>
    <w:rsid w:val="00E6286A"/>
    <w:rsid w:val="00E6452B"/>
    <w:rsid w:val="00E64E43"/>
    <w:rsid w:val="00E65C21"/>
    <w:rsid w:val="00E65E5D"/>
    <w:rsid w:val="00E6601D"/>
    <w:rsid w:val="00E67354"/>
    <w:rsid w:val="00E70D77"/>
    <w:rsid w:val="00E711DA"/>
    <w:rsid w:val="00E716B2"/>
    <w:rsid w:val="00E71804"/>
    <w:rsid w:val="00E71A86"/>
    <w:rsid w:val="00E7210A"/>
    <w:rsid w:val="00E73038"/>
    <w:rsid w:val="00E732B3"/>
    <w:rsid w:val="00E75145"/>
    <w:rsid w:val="00E761F7"/>
    <w:rsid w:val="00E7622E"/>
    <w:rsid w:val="00E76338"/>
    <w:rsid w:val="00E76AB3"/>
    <w:rsid w:val="00E76E9F"/>
    <w:rsid w:val="00E77161"/>
    <w:rsid w:val="00E7728A"/>
    <w:rsid w:val="00E7740C"/>
    <w:rsid w:val="00E77C62"/>
    <w:rsid w:val="00E8072A"/>
    <w:rsid w:val="00E81B99"/>
    <w:rsid w:val="00E82549"/>
    <w:rsid w:val="00E825FB"/>
    <w:rsid w:val="00E82743"/>
    <w:rsid w:val="00E82B30"/>
    <w:rsid w:val="00E83550"/>
    <w:rsid w:val="00E837EF"/>
    <w:rsid w:val="00E8410A"/>
    <w:rsid w:val="00E85535"/>
    <w:rsid w:val="00E85DE0"/>
    <w:rsid w:val="00E85F30"/>
    <w:rsid w:val="00E8701F"/>
    <w:rsid w:val="00E872E8"/>
    <w:rsid w:val="00E87A03"/>
    <w:rsid w:val="00E90BEC"/>
    <w:rsid w:val="00E92183"/>
    <w:rsid w:val="00E927C0"/>
    <w:rsid w:val="00E935E8"/>
    <w:rsid w:val="00E9378F"/>
    <w:rsid w:val="00E94BBD"/>
    <w:rsid w:val="00E9539E"/>
    <w:rsid w:val="00E95BC9"/>
    <w:rsid w:val="00E95DA0"/>
    <w:rsid w:val="00E96A6C"/>
    <w:rsid w:val="00E96CE8"/>
    <w:rsid w:val="00EA01E8"/>
    <w:rsid w:val="00EA041B"/>
    <w:rsid w:val="00EA09A3"/>
    <w:rsid w:val="00EA0DD0"/>
    <w:rsid w:val="00EA20CA"/>
    <w:rsid w:val="00EA2285"/>
    <w:rsid w:val="00EA645E"/>
    <w:rsid w:val="00EA7D18"/>
    <w:rsid w:val="00EB11D6"/>
    <w:rsid w:val="00EB1C64"/>
    <w:rsid w:val="00EB3DA8"/>
    <w:rsid w:val="00EB424A"/>
    <w:rsid w:val="00EB4274"/>
    <w:rsid w:val="00EB4C80"/>
    <w:rsid w:val="00EB5302"/>
    <w:rsid w:val="00EB61F7"/>
    <w:rsid w:val="00EB6A0C"/>
    <w:rsid w:val="00EB75BB"/>
    <w:rsid w:val="00EC00D7"/>
    <w:rsid w:val="00EC03CB"/>
    <w:rsid w:val="00EC082C"/>
    <w:rsid w:val="00EC13C3"/>
    <w:rsid w:val="00EC3815"/>
    <w:rsid w:val="00EC3D1F"/>
    <w:rsid w:val="00EC3EA8"/>
    <w:rsid w:val="00EC5376"/>
    <w:rsid w:val="00EC56BB"/>
    <w:rsid w:val="00EC6340"/>
    <w:rsid w:val="00EC6913"/>
    <w:rsid w:val="00EC6E02"/>
    <w:rsid w:val="00EC74D6"/>
    <w:rsid w:val="00EC7F08"/>
    <w:rsid w:val="00ED062F"/>
    <w:rsid w:val="00ED0901"/>
    <w:rsid w:val="00ED1585"/>
    <w:rsid w:val="00ED1731"/>
    <w:rsid w:val="00ED1BE3"/>
    <w:rsid w:val="00ED2057"/>
    <w:rsid w:val="00ED32AB"/>
    <w:rsid w:val="00ED44F2"/>
    <w:rsid w:val="00ED4823"/>
    <w:rsid w:val="00ED5A92"/>
    <w:rsid w:val="00ED5DE8"/>
    <w:rsid w:val="00EE046A"/>
    <w:rsid w:val="00EE13D3"/>
    <w:rsid w:val="00EE1E09"/>
    <w:rsid w:val="00EE2DC7"/>
    <w:rsid w:val="00EE3399"/>
    <w:rsid w:val="00EE34DB"/>
    <w:rsid w:val="00EE4982"/>
    <w:rsid w:val="00EE73ED"/>
    <w:rsid w:val="00EE7491"/>
    <w:rsid w:val="00EE7BCE"/>
    <w:rsid w:val="00EE7DA9"/>
    <w:rsid w:val="00EF03F1"/>
    <w:rsid w:val="00EF0961"/>
    <w:rsid w:val="00EF13FC"/>
    <w:rsid w:val="00EF15F6"/>
    <w:rsid w:val="00EF2556"/>
    <w:rsid w:val="00EF2BF1"/>
    <w:rsid w:val="00EF333A"/>
    <w:rsid w:val="00EF697A"/>
    <w:rsid w:val="00EF6CF1"/>
    <w:rsid w:val="00EF714D"/>
    <w:rsid w:val="00EF77C6"/>
    <w:rsid w:val="00EF7C80"/>
    <w:rsid w:val="00EF7CF8"/>
    <w:rsid w:val="00EF7D2C"/>
    <w:rsid w:val="00EF7F79"/>
    <w:rsid w:val="00F00AD1"/>
    <w:rsid w:val="00F00B61"/>
    <w:rsid w:val="00F01146"/>
    <w:rsid w:val="00F01832"/>
    <w:rsid w:val="00F02492"/>
    <w:rsid w:val="00F02753"/>
    <w:rsid w:val="00F02904"/>
    <w:rsid w:val="00F02EFF"/>
    <w:rsid w:val="00F03C1D"/>
    <w:rsid w:val="00F05C9C"/>
    <w:rsid w:val="00F062EF"/>
    <w:rsid w:val="00F06371"/>
    <w:rsid w:val="00F117B0"/>
    <w:rsid w:val="00F11B21"/>
    <w:rsid w:val="00F124D1"/>
    <w:rsid w:val="00F13795"/>
    <w:rsid w:val="00F13D87"/>
    <w:rsid w:val="00F153C3"/>
    <w:rsid w:val="00F1599C"/>
    <w:rsid w:val="00F159BB"/>
    <w:rsid w:val="00F164E0"/>
    <w:rsid w:val="00F16B9A"/>
    <w:rsid w:val="00F20DBA"/>
    <w:rsid w:val="00F2101E"/>
    <w:rsid w:val="00F22A38"/>
    <w:rsid w:val="00F24330"/>
    <w:rsid w:val="00F24FB7"/>
    <w:rsid w:val="00F26E1A"/>
    <w:rsid w:val="00F2745F"/>
    <w:rsid w:val="00F30C31"/>
    <w:rsid w:val="00F312D9"/>
    <w:rsid w:val="00F31353"/>
    <w:rsid w:val="00F31701"/>
    <w:rsid w:val="00F33325"/>
    <w:rsid w:val="00F33542"/>
    <w:rsid w:val="00F33A8E"/>
    <w:rsid w:val="00F3617F"/>
    <w:rsid w:val="00F36536"/>
    <w:rsid w:val="00F3655B"/>
    <w:rsid w:val="00F377DD"/>
    <w:rsid w:val="00F40151"/>
    <w:rsid w:val="00F40E43"/>
    <w:rsid w:val="00F41D09"/>
    <w:rsid w:val="00F42C67"/>
    <w:rsid w:val="00F43027"/>
    <w:rsid w:val="00F430AB"/>
    <w:rsid w:val="00F43AA3"/>
    <w:rsid w:val="00F44609"/>
    <w:rsid w:val="00F44F10"/>
    <w:rsid w:val="00F46359"/>
    <w:rsid w:val="00F46A38"/>
    <w:rsid w:val="00F471EE"/>
    <w:rsid w:val="00F5056B"/>
    <w:rsid w:val="00F5099B"/>
    <w:rsid w:val="00F51149"/>
    <w:rsid w:val="00F51160"/>
    <w:rsid w:val="00F53032"/>
    <w:rsid w:val="00F53851"/>
    <w:rsid w:val="00F54126"/>
    <w:rsid w:val="00F54D55"/>
    <w:rsid w:val="00F554F6"/>
    <w:rsid w:val="00F5687B"/>
    <w:rsid w:val="00F56BCC"/>
    <w:rsid w:val="00F57E20"/>
    <w:rsid w:val="00F60844"/>
    <w:rsid w:val="00F6125B"/>
    <w:rsid w:val="00F61425"/>
    <w:rsid w:val="00F61432"/>
    <w:rsid w:val="00F61699"/>
    <w:rsid w:val="00F61C75"/>
    <w:rsid w:val="00F61FD3"/>
    <w:rsid w:val="00F62043"/>
    <w:rsid w:val="00F6246F"/>
    <w:rsid w:val="00F634CA"/>
    <w:rsid w:val="00F63B17"/>
    <w:rsid w:val="00F63E6E"/>
    <w:rsid w:val="00F64669"/>
    <w:rsid w:val="00F64F6E"/>
    <w:rsid w:val="00F666E9"/>
    <w:rsid w:val="00F66B35"/>
    <w:rsid w:val="00F67B16"/>
    <w:rsid w:val="00F7003D"/>
    <w:rsid w:val="00F71DB4"/>
    <w:rsid w:val="00F72010"/>
    <w:rsid w:val="00F7253B"/>
    <w:rsid w:val="00F7299B"/>
    <w:rsid w:val="00F7401D"/>
    <w:rsid w:val="00F742E9"/>
    <w:rsid w:val="00F74341"/>
    <w:rsid w:val="00F7498D"/>
    <w:rsid w:val="00F74B08"/>
    <w:rsid w:val="00F7542B"/>
    <w:rsid w:val="00F76D66"/>
    <w:rsid w:val="00F77A3D"/>
    <w:rsid w:val="00F77BB2"/>
    <w:rsid w:val="00F80A23"/>
    <w:rsid w:val="00F80BA0"/>
    <w:rsid w:val="00F80C5D"/>
    <w:rsid w:val="00F831BA"/>
    <w:rsid w:val="00F83666"/>
    <w:rsid w:val="00F83B3D"/>
    <w:rsid w:val="00F83F44"/>
    <w:rsid w:val="00F84211"/>
    <w:rsid w:val="00F84B2D"/>
    <w:rsid w:val="00F84B5F"/>
    <w:rsid w:val="00F859EC"/>
    <w:rsid w:val="00F86528"/>
    <w:rsid w:val="00F86C0D"/>
    <w:rsid w:val="00F87677"/>
    <w:rsid w:val="00F9264E"/>
    <w:rsid w:val="00F92A95"/>
    <w:rsid w:val="00F95C36"/>
    <w:rsid w:val="00F96073"/>
    <w:rsid w:val="00F966DA"/>
    <w:rsid w:val="00F96DD6"/>
    <w:rsid w:val="00F96E70"/>
    <w:rsid w:val="00FA1CC7"/>
    <w:rsid w:val="00FA4197"/>
    <w:rsid w:val="00FA7296"/>
    <w:rsid w:val="00FA78D6"/>
    <w:rsid w:val="00FB0F8A"/>
    <w:rsid w:val="00FB1376"/>
    <w:rsid w:val="00FB13C2"/>
    <w:rsid w:val="00FB3F50"/>
    <w:rsid w:val="00FB40AF"/>
    <w:rsid w:val="00FB4EAA"/>
    <w:rsid w:val="00FB54DA"/>
    <w:rsid w:val="00FB64E3"/>
    <w:rsid w:val="00FB6A58"/>
    <w:rsid w:val="00FB7F1E"/>
    <w:rsid w:val="00FC0651"/>
    <w:rsid w:val="00FC14ED"/>
    <w:rsid w:val="00FC1B0B"/>
    <w:rsid w:val="00FC1F1C"/>
    <w:rsid w:val="00FC2015"/>
    <w:rsid w:val="00FC25BF"/>
    <w:rsid w:val="00FC27DE"/>
    <w:rsid w:val="00FC2D5D"/>
    <w:rsid w:val="00FC3EB3"/>
    <w:rsid w:val="00FC4B3C"/>
    <w:rsid w:val="00FC575A"/>
    <w:rsid w:val="00FD0236"/>
    <w:rsid w:val="00FD083F"/>
    <w:rsid w:val="00FD1445"/>
    <w:rsid w:val="00FD1F14"/>
    <w:rsid w:val="00FD2D35"/>
    <w:rsid w:val="00FD397A"/>
    <w:rsid w:val="00FD3ABF"/>
    <w:rsid w:val="00FD513F"/>
    <w:rsid w:val="00FD5708"/>
    <w:rsid w:val="00FD5F1D"/>
    <w:rsid w:val="00FD64ED"/>
    <w:rsid w:val="00FE0E1A"/>
    <w:rsid w:val="00FE1BCA"/>
    <w:rsid w:val="00FE1DAB"/>
    <w:rsid w:val="00FE38F0"/>
    <w:rsid w:val="00FE3C77"/>
    <w:rsid w:val="00FE3E7F"/>
    <w:rsid w:val="00FE4CEF"/>
    <w:rsid w:val="00FE4F37"/>
    <w:rsid w:val="00FE5519"/>
    <w:rsid w:val="00FE6781"/>
    <w:rsid w:val="00FF0DEC"/>
    <w:rsid w:val="00FF0E76"/>
    <w:rsid w:val="00FF1160"/>
    <w:rsid w:val="00FF1179"/>
    <w:rsid w:val="00FF1B4D"/>
    <w:rsid w:val="00FF1BCE"/>
    <w:rsid w:val="00FF3CFC"/>
    <w:rsid w:val="00FF506A"/>
    <w:rsid w:val="00FF5469"/>
    <w:rsid w:val="00FF5834"/>
    <w:rsid w:val="00FF59BD"/>
    <w:rsid w:val="00FF7A77"/>
    <w:rsid w:val="00FF7F6E"/>
    <w:rsid w:val="014ED377"/>
    <w:rsid w:val="01884AEF"/>
    <w:rsid w:val="024101EE"/>
    <w:rsid w:val="029301FB"/>
    <w:rsid w:val="02A06138"/>
    <w:rsid w:val="02E7D7DF"/>
    <w:rsid w:val="03241B50"/>
    <w:rsid w:val="03D5AAD3"/>
    <w:rsid w:val="046B4C73"/>
    <w:rsid w:val="04BB5060"/>
    <w:rsid w:val="04BFEBB1"/>
    <w:rsid w:val="04F4F47C"/>
    <w:rsid w:val="0501BA47"/>
    <w:rsid w:val="051ABD95"/>
    <w:rsid w:val="0529B486"/>
    <w:rsid w:val="05313AFB"/>
    <w:rsid w:val="054EF047"/>
    <w:rsid w:val="057922E3"/>
    <w:rsid w:val="05EF46E4"/>
    <w:rsid w:val="065BBC12"/>
    <w:rsid w:val="068A9189"/>
    <w:rsid w:val="0690C4DD"/>
    <w:rsid w:val="06D55A84"/>
    <w:rsid w:val="072EA836"/>
    <w:rsid w:val="073C3149"/>
    <w:rsid w:val="0740A0E3"/>
    <w:rsid w:val="0743D4F1"/>
    <w:rsid w:val="07637B51"/>
    <w:rsid w:val="076A302F"/>
    <w:rsid w:val="07BA5905"/>
    <w:rsid w:val="07E0CE39"/>
    <w:rsid w:val="07F78C73"/>
    <w:rsid w:val="084244DE"/>
    <w:rsid w:val="088EAA78"/>
    <w:rsid w:val="089043EA"/>
    <w:rsid w:val="089E91C0"/>
    <w:rsid w:val="08BDA0AB"/>
    <w:rsid w:val="08D700FC"/>
    <w:rsid w:val="09062281"/>
    <w:rsid w:val="09102FCE"/>
    <w:rsid w:val="09451F29"/>
    <w:rsid w:val="09569184"/>
    <w:rsid w:val="09598DDE"/>
    <w:rsid w:val="096B8926"/>
    <w:rsid w:val="098253A3"/>
    <w:rsid w:val="09A62E77"/>
    <w:rsid w:val="09C91342"/>
    <w:rsid w:val="09F6A5F4"/>
    <w:rsid w:val="0A0C1E7B"/>
    <w:rsid w:val="0A2C144B"/>
    <w:rsid w:val="0A3BDB45"/>
    <w:rsid w:val="0A51F12C"/>
    <w:rsid w:val="0A8D0A53"/>
    <w:rsid w:val="0AAF1607"/>
    <w:rsid w:val="0AE2D630"/>
    <w:rsid w:val="0B75EA00"/>
    <w:rsid w:val="0C2B05C3"/>
    <w:rsid w:val="0C93A5A1"/>
    <w:rsid w:val="0CC7262C"/>
    <w:rsid w:val="0CD2BC68"/>
    <w:rsid w:val="0CE986AC"/>
    <w:rsid w:val="0D0D610B"/>
    <w:rsid w:val="0D0F9301"/>
    <w:rsid w:val="0D4057D2"/>
    <w:rsid w:val="0D50E454"/>
    <w:rsid w:val="0D89722B"/>
    <w:rsid w:val="0D9DE9BA"/>
    <w:rsid w:val="0DCD8E6C"/>
    <w:rsid w:val="0E4033D1"/>
    <w:rsid w:val="0E586413"/>
    <w:rsid w:val="0E5FBF81"/>
    <w:rsid w:val="0E96AA21"/>
    <w:rsid w:val="0EAD5696"/>
    <w:rsid w:val="0ECED635"/>
    <w:rsid w:val="0F0E8450"/>
    <w:rsid w:val="0F350C05"/>
    <w:rsid w:val="0F62A685"/>
    <w:rsid w:val="0FACE519"/>
    <w:rsid w:val="0FAEA61C"/>
    <w:rsid w:val="0FB29360"/>
    <w:rsid w:val="10270C9D"/>
    <w:rsid w:val="103D25A9"/>
    <w:rsid w:val="10740C17"/>
    <w:rsid w:val="107F1C9C"/>
    <w:rsid w:val="109892F6"/>
    <w:rsid w:val="10A010CF"/>
    <w:rsid w:val="10B96329"/>
    <w:rsid w:val="1124CC72"/>
    <w:rsid w:val="11785B9A"/>
    <w:rsid w:val="11BF33D5"/>
    <w:rsid w:val="11D25849"/>
    <w:rsid w:val="11E78E0C"/>
    <w:rsid w:val="11FD8059"/>
    <w:rsid w:val="12059708"/>
    <w:rsid w:val="12081B40"/>
    <w:rsid w:val="120CC709"/>
    <w:rsid w:val="121C3B76"/>
    <w:rsid w:val="12A08C17"/>
    <w:rsid w:val="12E3649F"/>
    <w:rsid w:val="12F4C88D"/>
    <w:rsid w:val="1301AF31"/>
    <w:rsid w:val="1325C257"/>
    <w:rsid w:val="1342161F"/>
    <w:rsid w:val="137812D0"/>
    <w:rsid w:val="1380ADAA"/>
    <w:rsid w:val="1385853A"/>
    <w:rsid w:val="13CBF235"/>
    <w:rsid w:val="13F48A95"/>
    <w:rsid w:val="1405630F"/>
    <w:rsid w:val="1406C5D7"/>
    <w:rsid w:val="1424E244"/>
    <w:rsid w:val="14453624"/>
    <w:rsid w:val="1446167D"/>
    <w:rsid w:val="1481F8CE"/>
    <w:rsid w:val="14A3B0FB"/>
    <w:rsid w:val="14BCC18B"/>
    <w:rsid w:val="14DA0FCE"/>
    <w:rsid w:val="14E078EA"/>
    <w:rsid w:val="14E50F28"/>
    <w:rsid w:val="151910C1"/>
    <w:rsid w:val="151C7E0B"/>
    <w:rsid w:val="154B5820"/>
    <w:rsid w:val="1557E3BD"/>
    <w:rsid w:val="15580CD8"/>
    <w:rsid w:val="15649D77"/>
    <w:rsid w:val="1590D6A2"/>
    <w:rsid w:val="15BCA406"/>
    <w:rsid w:val="15E3B104"/>
    <w:rsid w:val="15F919EB"/>
    <w:rsid w:val="16594EC7"/>
    <w:rsid w:val="16AA47A5"/>
    <w:rsid w:val="16B20FF8"/>
    <w:rsid w:val="16FC3355"/>
    <w:rsid w:val="171D16D6"/>
    <w:rsid w:val="17493A01"/>
    <w:rsid w:val="1781FBC7"/>
    <w:rsid w:val="17DA1ED5"/>
    <w:rsid w:val="17DD5082"/>
    <w:rsid w:val="17F3090C"/>
    <w:rsid w:val="189C3E39"/>
    <w:rsid w:val="18AB1A7D"/>
    <w:rsid w:val="18C1DAE4"/>
    <w:rsid w:val="1921C822"/>
    <w:rsid w:val="193DA274"/>
    <w:rsid w:val="19596C7B"/>
    <w:rsid w:val="1A37B52A"/>
    <w:rsid w:val="1A7BF60D"/>
    <w:rsid w:val="1AB923FF"/>
    <w:rsid w:val="1B0C815F"/>
    <w:rsid w:val="1B341628"/>
    <w:rsid w:val="1B3BC75F"/>
    <w:rsid w:val="1B415A72"/>
    <w:rsid w:val="1B659EA1"/>
    <w:rsid w:val="1BF453F1"/>
    <w:rsid w:val="1C03AFA5"/>
    <w:rsid w:val="1C41DB7D"/>
    <w:rsid w:val="1C54F460"/>
    <w:rsid w:val="1C59035F"/>
    <w:rsid w:val="1C8463A5"/>
    <w:rsid w:val="1CBDB646"/>
    <w:rsid w:val="1CC1FD1B"/>
    <w:rsid w:val="1D1AD22F"/>
    <w:rsid w:val="1D2AA2A1"/>
    <w:rsid w:val="1E649215"/>
    <w:rsid w:val="1E81FC8A"/>
    <w:rsid w:val="1EB13E0C"/>
    <w:rsid w:val="1F0BBD78"/>
    <w:rsid w:val="1F1496BE"/>
    <w:rsid w:val="1F1F3F16"/>
    <w:rsid w:val="1F30E799"/>
    <w:rsid w:val="1F3F3F07"/>
    <w:rsid w:val="1F57CB6B"/>
    <w:rsid w:val="1F64D21C"/>
    <w:rsid w:val="1FF043CE"/>
    <w:rsid w:val="200F3882"/>
    <w:rsid w:val="2066715D"/>
    <w:rsid w:val="20671E38"/>
    <w:rsid w:val="20761A24"/>
    <w:rsid w:val="2086E78A"/>
    <w:rsid w:val="2098A44A"/>
    <w:rsid w:val="20E4601B"/>
    <w:rsid w:val="21046D02"/>
    <w:rsid w:val="2129E80A"/>
    <w:rsid w:val="212BB8ED"/>
    <w:rsid w:val="214E85F2"/>
    <w:rsid w:val="2178E0CE"/>
    <w:rsid w:val="21E49D0F"/>
    <w:rsid w:val="21F2CC26"/>
    <w:rsid w:val="2222B7EB"/>
    <w:rsid w:val="22284EBF"/>
    <w:rsid w:val="22D04F09"/>
    <w:rsid w:val="22DE8FC1"/>
    <w:rsid w:val="239EBEFA"/>
    <w:rsid w:val="23CDC89D"/>
    <w:rsid w:val="23E13643"/>
    <w:rsid w:val="23F2B039"/>
    <w:rsid w:val="243292F0"/>
    <w:rsid w:val="2451FDE9"/>
    <w:rsid w:val="24A88B66"/>
    <w:rsid w:val="24B61087"/>
    <w:rsid w:val="24CC52D5"/>
    <w:rsid w:val="24F74B1B"/>
    <w:rsid w:val="2526836F"/>
    <w:rsid w:val="258305DC"/>
    <w:rsid w:val="25A85588"/>
    <w:rsid w:val="25E8DA95"/>
    <w:rsid w:val="25FF92C4"/>
    <w:rsid w:val="2639C93F"/>
    <w:rsid w:val="26623E61"/>
    <w:rsid w:val="2668478E"/>
    <w:rsid w:val="26848E4D"/>
    <w:rsid w:val="26DE95B0"/>
    <w:rsid w:val="26E20B89"/>
    <w:rsid w:val="26E7CF64"/>
    <w:rsid w:val="271564D0"/>
    <w:rsid w:val="2749680B"/>
    <w:rsid w:val="276AF0D3"/>
    <w:rsid w:val="282BB197"/>
    <w:rsid w:val="287521FA"/>
    <w:rsid w:val="2891F96F"/>
    <w:rsid w:val="28A494A9"/>
    <w:rsid w:val="28B2F201"/>
    <w:rsid w:val="28D14B29"/>
    <w:rsid w:val="28DC20FB"/>
    <w:rsid w:val="29158100"/>
    <w:rsid w:val="2933DFBF"/>
    <w:rsid w:val="294A05C7"/>
    <w:rsid w:val="295BF521"/>
    <w:rsid w:val="296E3396"/>
    <w:rsid w:val="297AC84B"/>
    <w:rsid w:val="2992D705"/>
    <w:rsid w:val="2A00FF73"/>
    <w:rsid w:val="2A02ABB4"/>
    <w:rsid w:val="2ACE1DD8"/>
    <w:rsid w:val="2B4D3EC8"/>
    <w:rsid w:val="2B906397"/>
    <w:rsid w:val="2BA9D0DF"/>
    <w:rsid w:val="2BB955F4"/>
    <w:rsid w:val="2BE7327C"/>
    <w:rsid w:val="2C07F07F"/>
    <w:rsid w:val="2C44AA1D"/>
    <w:rsid w:val="2CC48061"/>
    <w:rsid w:val="2CC49D5B"/>
    <w:rsid w:val="2CF58120"/>
    <w:rsid w:val="2D41D242"/>
    <w:rsid w:val="2D4C1EE3"/>
    <w:rsid w:val="2D82BE06"/>
    <w:rsid w:val="2DADECA6"/>
    <w:rsid w:val="2DB20CC9"/>
    <w:rsid w:val="2DEF74B7"/>
    <w:rsid w:val="2E0AFAC5"/>
    <w:rsid w:val="2E724027"/>
    <w:rsid w:val="2E90C213"/>
    <w:rsid w:val="2EAB612B"/>
    <w:rsid w:val="2EC87DBF"/>
    <w:rsid w:val="2EDB9293"/>
    <w:rsid w:val="2F68F55C"/>
    <w:rsid w:val="2F7C7EAF"/>
    <w:rsid w:val="2FE2F8C6"/>
    <w:rsid w:val="30316BFF"/>
    <w:rsid w:val="30572EA8"/>
    <w:rsid w:val="30AD8DAA"/>
    <w:rsid w:val="30C65EB8"/>
    <w:rsid w:val="30F99EB3"/>
    <w:rsid w:val="314CE3AA"/>
    <w:rsid w:val="317EC927"/>
    <w:rsid w:val="31CF6CEE"/>
    <w:rsid w:val="3214580E"/>
    <w:rsid w:val="3243CE62"/>
    <w:rsid w:val="326874ED"/>
    <w:rsid w:val="3274F128"/>
    <w:rsid w:val="327E7B54"/>
    <w:rsid w:val="32CB5DF9"/>
    <w:rsid w:val="3316AB11"/>
    <w:rsid w:val="333CCED2"/>
    <w:rsid w:val="335D294E"/>
    <w:rsid w:val="3364EA94"/>
    <w:rsid w:val="337858E3"/>
    <w:rsid w:val="33B60FA9"/>
    <w:rsid w:val="33E89D01"/>
    <w:rsid w:val="33EB2E33"/>
    <w:rsid w:val="34588597"/>
    <w:rsid w:val="3474CF06"/>
    <w:rsid w:val="34858D9A"/>
    <w:rsid w:val="348BE95F"/>
    <w:rsid w:val="34B669E9"/>
    <w:rsid w:val="34D89F33"/>
    <w:rsid w:val="3518306C"/>
    <w:rsid w:val="3542BC49"/>
    <w:rsid w:val="3557F061"/>
    <w:rsid w:val="35A7E808"/>
    <w:rsid w:val="35A86E1F"/>
    <w:rsid w:val="35A89D9D"/>
    <w:rsid w:val="35AC91EA"/>
    <w:rsid w:val="36092E75"/>
    <w:rsid w:val="3621B0F4"/>
    <w:rsid w:val="364B170D"/>
    <w:rsid w:val="36523A4A"/>
    <w:rsid w:val="366FF238"/>
    <w:rsid w:val="36746F94"/>
    <w:rsid w:val="3678DBCC"/>
    <w:rsid w:val="36DE8CAA"/>
    <w:rsid w:val="373D1E08"/>
    <w:rsid w:val="37464BB9"/>
    <w:rsid w:val="37656871"/>
    <w:rsid w:val="3781BEEC"/>
    <w:rsid w:val="37C41461"/>
    <w:rsid w:val="381DBAF8"/>
    <w:rsid w:val="387C881A"/>
    <w:rsid w:val="38821A0B"/>
    <w:rsid w:val="38A10BB8"/>
    <w:rsid w:val="39204800"/>
    <w:rsid w:val="392BF6BA"/>
    <w:rsid w:val="3938605B"/>
    <w:rsid w:val="398B84A6"/>
    <w:rsid w:val="39A3333D"/>
    <w:rsid w:val="39BB03BB"/>
    <w:rsid w:val="39EF6C11"/>
    <w:rsid w:val="3A47F6C4"/>
    <w:rsid w:val="3A7DEC7B"/>
    <w:rsid w:val="3AC0A2E5"/>
    <w:rsid w:val="3ADC8D2B"/>
    <w:rsid w:val="3ADCD7E4"/>
    <w:rsid w:val="3B046AE4"/>
    <w:rsid w:val="3B262EC0"/>
    <w:rsid w:val="3B2D24A6"/>
    <w:rsid w:val="3B5F6047"/>
    <w:rsid w:val="3BB1FDCD"/>
    <w:rsid w:val="3BB428DC"/>
    <w:rsid w:val="3BE592AF"/>
    <w:rsid w:val="3BF8656B"/>
    <w:rsid w:val="3C2B9412"/>
    <w:rsid w:val="3C55B607"/>
    <w:rsid w:val="3C99E3FE"/>
    <w:rsid w:val="3CA681C3"/>
    <w:rsid w:val="3CD3323F"/>
    <w:rsid w:val="3CD380EE"/>
    <w:rsid w:val="3CE9E5C9"/>
    <w:rsid w:val="3D100F85"/>
    <w:rsid w:val="3D270CD3"/>
    <w:rsid w:val="3D2EBB45"/>
    <w:rsid w:val="3D53235C"/>
    <w:rsid w:val="3D607CDE"/>
    <w:rsid w:val="3DEF3BAC"/>
    <w:rsid w:val="3E263FA2"/>
    <w:rsid w:val="3E3090B6"/>
    <w:rsid w:val="3E98CBE9"/>
    <w:rsid w:val="3EA160BB"/>
    <w:rsid w:val="3EC395DC"/>
    <w:rsid w:val="3ED92D92"/>
    <w:rsid w:val="3EF03944"/>
    <w:rsid w:val="3F5C8A1B"/>
    <w:rsid w:val="3FBEB3AA"/>
    <w:rsid w:val="407AFD18"/>
    <w:rsid w:val="40E01711"/>
    <w:rsid w:val="40F26268"/>
    <w:rsid w:val="40F2D778"/>
    <w:rsid w:val="4143F7D9"/>
    <w:rsid w:val="41797E8B"/>
    <w:rsid w:val="41C6445F"/>
    <w:rsid w:val="41E15599"/>
    <w:rsid w:val="41E173C1"/>
    <w:rsid w:val="4210CE54"/>
    <w:rsid w:val="422A22A8"/>
    <w:rsid w:val="424325C9"/>
    <w:rsid w:val="4278105F"/>
    <w:rsid w:val="4299A95C"/>
    <w:rsid w:val="429BBE2D"/>
    <w:rsid w:val="42B9B0A3"/>
    <w:rsid w:val="42E15CA0"/>
    <w:rsid w:val="43017010"/>
    <w:rsid w:val="4330B25B"/>
    <w:rsid w:val="43B196AA"/>
    <w:rsid w:val="442D1994"/>
    <w:rsid w:val="443579BD"/>
    <w:rsid w:val="4455A8F4"/>
    <w:rsid w:val="44BA5D52"/>
    <w:rsid w:val="44C8ED46"/>
    <w:rsid w:val="44C9710F"/>
    <w:rsid w:val="44CFEFBF"/>
    <w:rsid w:val="44EDC090"/>
    <w:rsid w:val="45FD723A"/>
    <w:rsid w:val="46284928"/>
    <w:rsid w:val="46A2C40C"/>
    <w:rsid w:val="46C91879"/>
    <w:rsid w:val="46D59D8B"/>
    <w:rsid w:val="46DC4AC3"/>
    <w:rsid w:val="473F7E84"/>
    <w:rsid w:val="47B9BCE1"/>
    <w:rsid w:val="47F50049"/>
    <w:rsid w:val="4837E27F"/>
    <w:rsid w:val="487BAD8D"/>
    <w:rsid w:val="49002D6A"/>
    <w:rsid w:val="4937026C"/>
    <w:rsid w:val="496595F0"/>
    <w:rsid w:val="496C551D"/>
    <w:rsid w:val="49A6B19B"/>
    <w:rsid w:val="49D3C6D5"/>
    <w:rsid w:val="4A2AB76A"/>
    <w:rsid w:val="4A2D0064"/>
    <w:rsid w:val="4A97E05B"/>
    <w:rsid w:val="4A9BFDCB"/>
    <w:rsid w:val="4AA69233"/>
    <w:rsid w:val="4AA71D5A"/>
    <w:rsid w:val="4AB087C1"/>
    <w:rsid w:val="4AC4EA78"/>
    <w:rsid w:val="4AE5B8D9"/>
    <w:rsid w:val="4B186A37"/>
    <w:rsid w:val="4B253271"/>
    <w:rsid w:val="4BA00D8A"/>
    <w:rsid w:val="4BA7567F"/>
    <w:rsid w:val="4BC61964"/>
    <w:rsid w:val="4BF69236"/>
    <w:rsid w:val="4C3E089A"/>
    <w:rsid w:val="4CA80E6A"/>
    <w:rsid w:val="4CBA4956"/>
    <w:rsid w:val="4D0148F2"/>
    <w:rsid w:val="4D372747"/>
    <w:rsid w:val="4D3A5999"/>
    <w:rsid w:val="4D87EEB1"/>
    <w:rsid w:val="4D9C922E"/>
    <w:rsid w:val="4D9E2E3E"/>
    <w:rsid w:val="4DBB628B"/>
    <w:rsid w:val="4E2AD52F"/>
    <w:rsid w:val="4F1D6BB0"/>
    <w:rsid w:val="4F693B8D"/>
    <w:rsid w:val="4F7D05F6"/>
    <w:rsid w:val="4F985B9B"/>
    <w:rsid w:val="50443290"/>
    <w:rsid w:val="5065EA14"/>
    <w:rsid w:val="507D3054"/>
    <w:rsid w:val="508B70EE"/>
    <w:rsid w:val="50BADBE3"/>
    <w:rsid w:val="50D82EF1"/>
    <w:rsid w:val="510E69B8"/>
    <w:rsid w:val="511B039F"/>
    <w:rsid w:val="5148D3BD"/>
    <w:rsid w:val="51B171D8"/>
    <w:rsid w:val="51D74AD0"/>
    <w:rsid w:val="51F0BBEB"/>
    <w:rsid w:val="5220A2C9"/>
    <w:rsid w:val="522EDFA4"/>
    <w:rsid w:val="53380479"/>
    <w:rsid w:val="5347AB65"/>
    <w:rsid w:val="5377389D"/>
    <w:rsid w:val="538576C7"/>
    <w:rsid w:val="5391E7AA"/>
    <w:rsid w:val="53CFE213"/>
    <w:rsid w:val="53FF69FB"/>
    <w:rsid w:val="540FE067"/>
    <w:rsid w:val="543D6718"/>
    <w:rsid w:val="543F33A0"/>
    <w:rsid w:val="5476AD59"/>
    <w:rsid w:val="548B9ED7"/>
    <w:rsid w:val="549EF9B1"/>
    <w:rsid w:val="54BA3AA0"/>
    <w:rsid w:val="54CB5C6A"/>
    <w:rsid w:val="54E37BC6"/>
    <w:rsid w:val="54ED9F60"/>
    <w:rsid w:val="54F2CF2C"/>
    <w:rsid w:val="5500DD56"/>
    <w:rsid w:val="55494AA4"/>
    <w:rsid w:val="554DA7E8"/>
    <w:rsid w:val="55668066"/>
    <w:rsid w:val="5575E9F7"/>
    <w:rsid w:val="55B0C0FD"/>
    <w:rsid w:val="55DB0401"/>
    <w:rsid w:val="564235B0"/>
    <w:rsid w:val="56465A78"/>
    <w:rsid w:val="564C067E"/>
    <w:rsid w:val="56A7EB2F"/>
    <w:rsid w:val="56B29ADF"/>
    <w:rsid w:val="56DBE95C"/>
    <w:rsid w:val="57845736"/>
    <w:rsid w:val="5786A230"/>
    <w:rsid w:val="57A8F237"/>
    <w:rsid w:val="57AD0BCA"/>
    <w:rsid w:val="57BA3863"/>
    <w:rsid w:val="57DD5004"/>
    <w:rsid w:val="57E22AD9"/>
    <w:rsid w:val="57E56ED4"/>
    <w:rsid w:val="57F37C48"/>
    <w:rsid w:val="57F58573"/>
    <w:rsid w:val="58160A78"/>
    <w:rsid w:val="5863B647"/>
    <w:rsid w:val="58879C1E"/>
    <w:rsid w:val="58F709D5"/>
    <w:rsid w:val="59145546"/>
    <w:rsid w:val="59149C8B"/>
    <w:rsid w:val="593BEC35"/>
    <w:rsid w:val="59813F35"/>
    <w:rsid w:val="5A198906"/>
    <w:rsid w:val="5A1BBB7E"/>
    <w:rsid w:val="5A206C8F"/>
    <w:rsid w:val="5A6A3A01"/>
    <w:rsid w:val="5AB5BF01"/>
    <w:rsid w:val="5AC01F7D"/>
    <w:rsid w:val="5AC2CC91"/>
    <w:rsid w:val="5B06ED67"/>
    <w:rsid w:val="5B891955"/>
    <w:rsid w:val="5BA60A1B"/>
    <w:rsid w:val="5C311D28"/>
    <w:rsid w:val="5C867F52"/>
    <w:rsid w:val="5C9C460D"/>
    <w:rsid w:val="5CBB4802"/>
    <w:rsid w:val="5CEF7A38"/>
    <w:rsid w:val="5D4AA0BC"/>
    <w:rsid w:val="5D6C38E3"/>
    <w:rsid w:val="5DC21251"/>
    <w:rsid w:val="5DF695A3"/>
    <w:rsid w:val="5E32E46D"/>
    <w:rsid w:val="5E821FED"/>
    <w:rsid w:val="5E96F330"/>
    <w:rsid w:val="5E9CE426"/>
    <w:rsid w:val="5EC6ECA3"/>
    <w:rsid w:val="5F11832F"/>
    <w:rsid w:val="5F2433CD"/>
    <w:rsid w:val="5FB95169"/>
    <w:rsid w:val="6016A6A9"/>
    <w:rsid w:val="6044CFE6"/>
    <w:rsid w:val="605A670D"/>
    <w:rsid w:val="6107EC40"/>
    <w:rsid w:val="6175343A"/>
    <w:rsid w:val="61943EA0"/>
    <w:rsid w:val="619B6EC0"/>
    <w:rsid w:val="619FEFCF"/>
    <w:rsid w:val="61BE1969"/>
    <w:rsid w:val="620AB5D5"/>
    <w:rsid w:val="625D577E"/>
    <w:rsid w:val="627D01E5"/>
    <w:rsid w:val="635B62C1"/>
    <w:rsid w:val="63A923C9"/>
    <w:rsid w:val="63B3A753"/>
    <w:rsid w:val="63DDB1A2"/>
    <w:rsid w:val="63F1BEE9"/>
    <w:rsid w:val="645F505C"/>
    <w:rsid w:val="651B626F"/>
    <w:rsid w:val="65217118"/>
    <w:rsid w:val="65A6E9D9"/>
    <w:rsid w:val="65DD0421"/>
    <w:rsid w:val="6639017E"/>
    <w:rsid w:val="66599D41"/>
    <w:rsid w:val="66A04641"/>
    <w:rsid w:val="66F6A23B"/>
    <w:rsid w:val="6720A014"/>
    <w:rsid w:val="6757987C"/>
    <w:rsid w:val="67603102"/>
    <w:rsid w:val="67C64B18"/>
    <w:rsid w:val="68048828"/>
    <w:rsid w:val="683A5DC0"/>
    <w:rsid w:val="68855081"/>
    <w:rsid w:val="6928900E"/>
    <w:rsid w:val="69621B79"/>
    <w:rsid w:val="696A90B1"/>
    <w:rsid w:val="69BFFA78"/>
    <w:rsid w:val="69C493DA"/>
    <w:rsid w:val="69C5574D"/>
    <w:rsid w:val="69CDD0F3"/>
    <w:rsid w:val="69E81DEF"/>
    <w:rsid w:val="6A070F94"/>
    <w:rsid w:val="6A69DEC5"/>
    <w:rsid w:val="6A9ECE86"/>
    <w:rsid w:val="6B1EA3BF"/>
    <w:rsid w:val="6B24FA64"/>
    <w:rsid w:val="6BA2AE61"/>
    <w:rsid w:val="6BA5D3DA"/>
    <w:rsid w:val="6BD39238"/>
    <w:rsid w:val="6BDB1681"/>
    <w:rsid w:val="6C05AF26"/>
    <w:rsid w:val="6C3BF944"/>
    <w:rsid w:val="6CA158E2"/>
    <w:rsid w:val="6CA1A261"/>
    <w:rsid w:val="6CA7FE82"/>
    <w:rsid w:val="6CC70571"/>
    <w:rsid w:val="6CD038EF"/>
    <w:rsid w:val="6CD91C56"/>
    <w:rsid w:val="6D3196F1"/>
    <w:rsid w:val="6D444A62"/>
    <w:rsid w:val="6DAD03D4"/>
    <w:rsid w:val="6DC623AE"/>
    <w:rsid w:val="6DE15489"/>
    <w:rsid w:val="6E3C97B7"/>
    <w:rsid w:val="6E431374"/>
    <w:rsid w:val="6E4B78B7"/>
    <w:rsid w:val="6E62D5D2"/>
    <w:rsid w:val="6E89E546"/>
    <w:rsid w:val="6EA48F56"/>
    <w:rsid w:val="6EFF683C"/>
    <w:rsid w:val="6F0B32FA"/>
    <w:rsid w:val="6F144E62"/>
    <w:rsid w:val="6F1987CE"/>
    <w:rsid w:val="6F4E520F"/>
    <w:rsid w:val="6F545540"/>
    <w:rsid w:val="6F924D15"/>
    <w:rsid w:val="6FD5C80B"/>
    <w:rsid w:val="6FF7F4C9"/>
    <w:rsid w:val="700864B6"/>
    <w:rsid w:val="705DC4D6"/>
    <w:rsid w:val="706DA749"/>
    <w:rsid w:val="707E6431"/>
    <w:rsid w:val="708DB2AE"/>
    <w:rsid w:val="7097CAFD"/>
    <w:rsid w:val="70BE6D5A"/>
    <w:rsid w:val="70F12E33"/>
    <w:rsid w:val="7116ECCD"/>
    <w:rsid w:val="71289861"/>
    <w:rsid w:val="716DE04C"/>
    <w:rsid w:val="71B81E4F"/>
    <w:rsid w:val="71B8D31D"/>
    <w:rsid w:val="71CC2D7C"/>
    <w:rsid w:val="721B3C66"/>
    <w:rsid w:val="72353682"/>
    <w:rsid w:val="726EA174"/>
    <w:rsid w:val="727F7785"/>
    <w:rsid w:val="7285F2D1"/>
    <w:rsid w:val="72B2BD2E"/>
    <w:rsid w:val="72C166AE"/>
    <w:rsid w:val="72C241D0"/>
    <w:rsid w:val="72C8B82C"/>
    <w:rsid w:val="72E6AC7C"/>
    <w:rsid w:val="72FEEEA9"/>
    <w:rsid w:val="73720B88"/>
    <w:rsid w:val="73B156E1"/>
    <w:rsid w:val="744E8D8F"/>
    <w:rsid w:val="745D9E64"/>
    <w:rsid w:val="746C25DA"/>
    <w:rsid w:val="747DD8C1"/>
    <w:rsid w:val="747EA481"/>
    <w:rsid w:val="748B1C26"/>
    <w:rsid w:val="74D832CB"/>
    <w:rsid w:val="750D2913"/>
    <w:rsid w:val="751EBE9B"/>
    <w:rsid w:val="755A6D37"/>
    <w:rsid w:val="755B5A8E"/>
    <w:rsid w:val="757A747E"/>
    <w:rsid w:val="758A836A"/>
    <w:rsid w:val="75D13593"/>
    <w:rsid w:val="75D87576"/>
    <w:rsid w:val="76656DDC"/>
    <w:rsid w:val="76C19B8C"/>
    <w:rsid w:val="76C52060"/>
    <w:rsid w:val="76F79EA4"/>
    <w:rsid w:val="773899EA"/>
    <w:rsid w:val="774D3CA2"/>
    <w:rsid w:val="777C16B7"/>
    <w:rsid w:val="77E0DD14"/>
    <w:rsid w:val="77E168A8"/>
    <w:rsid w:val="77F26BDE"/>
    <w:rsid w:val="7806EA2A"/>
    <w:rsid w:val="78BAB82D"/>
    <w:rsid w:val="78D6FDE7"/>
    <w:rsid w:val="78E3C016"/>
    <w:rsid w:val="791F9244"/>
    <w:rsid w:val="79378B3E"/>
    <w:rsid w:val="795E8D49"/>
    <w:rsid w:val="79ACD982"/>
    <w:rsid w:val="79D58B9B"/>
    <w:rsid w:val="79EA9428"/>
    <w:rsid w:val="7A24EDB4"/>
    <w:rsid w:val="7AD4C16F"/>
    <w:rsid w:val="7AFBA11A"/>
    <w:rsid w:val="7B0D98A2"/>
    <w:rsid w:val="7B1FB6A2"/>
    <w:rsid w:val="7B86C7D6"/>
    <w:rsid w:val="7BA9E7C5"/>
    <w:rsid w:val="7BB92BD0"/>
    <w:rsid w:val="7BF024DE"/>
    <w:rsid w:val="7C498BAE"/>
    <w:rsid w:val="7C582824"/>
    <w:rsid w:val="7CBB8703"/>
    <w:rsid w:val="7CE22E40"/>
    <w:rsid w:val="7CE68570"/>
    <w:rsid w:val="7D07C32E"/>
    <w:rsid w:val="7D0B15F9"/>
    <w:rsid w:val="7D2234EA"/>
    <w:rsid w:val="7D35C2D3"/>
    <w:rsid w:val="7D40A17C"/>
    <w:rsid w:val="7D6DC587"/>
    <w:rsid w:val="7D6F8E39"/>
    <w:rsid w:val="7DAAFDA0"/>
    <w:rsid w:val="7DB0D0D5"/>
    <w:rsid w:val="7DF30367"/>
    <w:rsid w:val="7EB49F12"/>
    <w:rsid w:val="7EBE054B"/>
    <w:rsid w:val="7EF8B76A"/>
    <w:rsid w:val="7F214E91"/>
    <w:rsid w:val="7F64D2BB"/>
    <w:rsid w:val="7F72630D"/>
    <w:rsid w:val="7FA5A262"/>
    <w:rsid w:val="7FE5572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36f"/>
    </o:shapedefaults>
    <o:shapelayout v:ext="edit">
      <o:idmap v:ext="edit" data="2"/>
    </o:shapelayout>
  </w:shapeDefaults>
  <w:decimalSymbol w:val="."/>
  <w:listSeparator w:val=","/>
  <w14:docId w14:val="4313F1EF"/>
  <w15:chartTrackingRefBased/>
  <w15:docId w15:val="{E7392F8E-41E6-4C71-B431-8992C6A5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6D66"/>
    <w:pPr>
      <w:spacing w:after="120"/>
    </w:pPr>
    <w:rPr>
      <w:rFonts w:ascii="Verdana" w:hAnsi="Verdana"/>
      <w:szCs w:val="24"/>
      <w:lang w:val="en-US" w:eastAsia="en-US"/>
    </w:rPr>
  </w:style>
  <w:style w:type="paragraph" w:styleId="Heading1">
    <w:name w:val="heading 1"/>
    <w:basedOn w:val="Normal"/>
    <w:next w:val="Normal"/>
    <w:link w:val="Heading1Char"/>
    <w:qFormat/>
    <w:pPr>
      <w:keepNext/>
      <w:numPr>
        <w:numId w:val="17"/>
      </w:numPr>
      <w:spacing w:before="120"/>
      <w:outlineLvl w:val="0"/>
    </w:pPr>
    <w:rPr>
      <w:rFonts w:cs="Arial"/>
      <w:b/>
      <w:bCs/>
      <w:kern w:val="32"/>
      <w:sz w:val="28"/>
      <w:szCs w:val="32"/>
    </w:rPr>
  </w:style>
  <w:style w:type="paragraph" w:styleId="Heading2">
    <w:name w:val="heading 2"/>
    <w:basedOn w:val="Normal"/>
    <w:next w:val="Normal"/>
    <w:link w:val="Heading2Char"/>
    <w:qFormat/>
    <w:pPr>
      <w:keepNext/>
      <w:numPr>
        <w:ilvl w:val="1"/>
        <w:numId w:val="17"/>
      </w:numPr>
      <w:spacing w:before="240"/>
      <w:outlineLvl w:val="1"/>
    </w:pPr>
    <w:rPr>
      <w:rFonts w:cs="Arial"/>
      <w:b/>
      <w:bCs/>
      <w:iCs/>
      <w:sz w:val="24"/>
      <w:szCs w:val="28"/>
    </w:rPr>
  </w:style>
  <w:style w:type="paragraph" w:styleId="Heading3">
    <w:name w:val="heading 3"/>
    <w:basedOn w:val="Normal"/>
    <w:next w:val="Normal"/>
    <w:link w:val="Heading3Char"/>
    <w:qFormat/>
    <w:pPr>
      <w:keepNext/>
      <w:numPr>
        <w:ilvl w:val="2"/>
        <w:numId w:val="17"/>
      </w:numPr>
      <w:spacing w:before="240" w:after="60"/>
      <w:outlineLvl w:val="2"/>
    </w:pPr>
    <w:rPr>
      <w:rFonts w:cs="Arial"/>
      <w:b/>
      <w:bCs/>
      <w:szCs w:val="26"/>
    </w:rPr>
  </w:style>
  <w:style w:type="paragraph" w:styleId="Heading4">
    <w:name w:val="heading 4"/>
    <w:basedOn w:val="Normal"/>
    <w:next w:val="Normal"/>
    <w:qFormat/>
    <w:pPr>
      <w:keepNext/>
      <w:numPr>
        <w:ilvl w:val="3"/>
        <w:numId w:val="17"/>
      </w:numPr>
      <w:spacing w:before="240" w:after="60"/>
      <w:outlineLvl w:val="3"/>
    </w:pPr>
    <w:rPr>
      <w:b/>
      <w:bCs/>
      <w:szCs w:val="28"/>
    </w:rPr>
  </w:style>
  <w:style w:type="paragraph" w:styleId="Heading5">
    <w:name w:val="heading 5"/>
    <w:basedOn w:val="Normal"/>
    <w:next w:val="Normal"/>
    <w:qFormat/>
    <w:pPr>
      <w:numPr>
        <w:ilvl w:val="4"/>
        <w:numId w:val="17"/>
      </w:numPr>
      <w:spacing w:before="240" w:after="60"/>
      <w:outlineLvl w:val="4"/>
    </w:pPr>
    <w:rPr>
      <w:bCs/>
      <w:i/>
      <w:iCs/>
      <w:szCs w:val="26"/>
    </w:rPr>
  </w:style>
  <w:style w:type="paragraph" w:styleId="Heading6">
    <w:name w:val="heading 6"/>
    <w:basedOn w:val="Normal"/>
    <w:next w:val="Normal"/>
    <w:qFormat/>
    <w:pPr>
      <w:numPr>
        <w:ilvl w:val="5"/>
        <w:numId w:val="17"/>
      </w:numPr>
      <w:spacing w:before="240" w:after="60"/>
      <w:outlineLvl w:val="5"/>
    </w:pPr>
    <w:rPr>
      <w:bCs/>
      <w:i/>
      <w:szCs w:val="22"/>
    </w:rPr>
  </w:style>
  <w:style w:type="paragraph" w:styleId="Heading7">
    <w:name w:val="heading 7"/>
    <w:basedOn w:val="Normal"/>
    <w:next w:val="Normal"/>
    <w:qFormat/>
    <w:pPr>
      <w:numPr>
        <w:ilvl w:val="6"/>
        <w:numId w:val="17"/>
      </w:numPr>
      <w:spacing w:before="240" w:after="60"/>
      <w:outlineLvl w:val="6"/>
    </w:pPr>
    <w:rPr>
      <w:i/>
    </w:rPr>
  </w:style>
  <w:style w:type="paragraph" w:styleId="Heading8">
    <w:name w:val="heading 8"/>
    <w:basedOn w:val="Normal"/>
    <w:next w:val="Normal"/>
    <w:qFormat/>
    <w:pPr>
      <w:numPr>
        <w:ilvl w:val="7"/>
        <w:numId w:val="17"/>
      </w:numPr>
      <w:spacing w:before="240" w:after="60"/>
      <w:outlineLvl w:val="7"/>
    </w:pPr>
    <w:rPr>
      <w:i/>
      <w:iCs/>
    </w:rPr>
  </w:style>
  <w:style w:type="paragraph" w:styleId="Heading9">
    <w:name w:val="heading 9"/>
    <w:basedOn w:val="Normal"/>
    <w:next w:val="Normal"/>
    <w:qFormat/>
    <w:pPr>
      <w:numPr>
        <w:ilvl w:val="8"/>
        <w:numId w:val="17"/>
      </w:numPr>
      <w:spacing w:before="240" w:after="60"/>
      <w:outlineLvl w:val="8"/>
    </w:pPr>
    <w:rPr>
      <w:rFonts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basedOn w:val="Normal"/>
    <w:pPr>
      <w:jc w:val="both"/>
    </w:pPr>
    <w:rPr>
      <w:rFonts w:eastAsia="Times"/>
    </w:rPr>
  </w:style>
  <w:style w:type="character" w:styleId="Emphasis">
    <w:name w:val="Emphasis"/>
    <w:basedOn w:val="DefaultParagraphFont"/>
    <w:qFormat/>
    <w:rPr>
      <w:i/>
      <w:iCs/>
    </w:rPr>
  </w:style>
  <w:style w:type="paragraph" w:styleId="Title">
    <w:name w:val="Title"/>
    <w:basedOn w:val="Normal"/>
    <w:qFormat/>
    <w:pPr>
      <w:jc w:val="center"/>
    </w:pPr>
    <w:rPr>
      <w:b/>
      <w:bCs/>
      <w:sz w:val="40"/>
    </w:rPr>
  </w:style>
  <w:style w:type="paragraph" w:styleId="Header">
    <w:name w:val="header"/>
    <w:basedOn w:val="Normal"/>
    <w:semiHidden/>
    <w:pPr>
      <w:pBdr>
        <w:bottom w:val="single" w:color="auto" w:sz="4" w:space="3"/>
      </w:pBdr>
      <w:tabs>
        <w:tab w:val="left" w:pos="8460"/>
      </w:tabs>
      <w:spacing w:after="100"/>
    </w:pPr>
    <w:rPr>
      <w:rFonts w:cs="Arial"/>
    </w:rPr>
  </w:style>
  <w:style w:type="paragraph" w:styleId="Footer">
    <w:name w:val="footer"/>
    <w:basedOn w:val="Normal"/>
    <w:semiHidden/>
    <w:pPr>
      <w:tabs>
        <w:tab w:val="center" w:pos="4320"/>
        <w:tab w:val="right" w:pos="8640"/>
      </w:tabs>
      <w:spacing w:after="100"/>
      <w:jc w:val="both"/>
    </w:pPr>
  </w:style>
  <w:style w:type="character" w:styleId="PageNumber">
    <w:name w:val="page number"/>
    <w:basedOn w:val="DefaultParagraphFont"/>
    <w:semiHidden/>
    <w:rPr>
      <w:rFonts w:ascii="Verdana" w:hAnsi="Verdana" w:cs="Arial"/>
      <w:b/>
    </w:rPr>
  </w:style>
  <w:style w:type="paragraph" w:styleId="Code" w:customStyle="1">
    <w:name w:val="Code"/>
    <w:basedOn w:val="Normal"/>
    <w:pPr>
      <w:shd w:val="clear" w:color="auto" w:fill="E6E6E6"/>
      <w:suppressAutoHyphens/>
      <w:spacing w:after="0"/>
      <w:ind w:left="360"/>
    </w:pPr>
    <w:rPr>
      <w:rFonts w:ascii="Lucida Console" w:hAnsi="Lucida Console"/>
      <w:w w:val="9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pPr>
      <w:spacing w:after="60"/>
    </w:pPr>
    <w:rPr>
      <w:rFonts w:eastAsia="Times"/>
      <w:sz w:val="18"/>
      <w:szCs w:val="20"/>
    </w:rPr>
  </w:style>
  <w:style w:type="paragraph" w:styleId="Caption">
    <w:name w:val="caption"/>
    <w:basedOn w:val="Normal"/>
    <w:next w:val="Body"/>
    <w:qFormat/>
    <w:pPr>
      <w:spacing w:before="120"/>
      <w:ind w:left="360"/>
      <w:jc w:val="both"/>
    </w:pPr>
    <w:rPr>
      <w:b/>
    </w:rPr>
  </w:style>
  <w:style w:type="paragraph" w:styleId="Quotation" w:customStyle="1">
    <w:name w:val="Quotation"/>
    <w:basedOn w:val="Normal"/>
    <w:pPr>
      <w:ind w:left="360"/>
    </w:pPr>
    <w:rPr>
      <w:i/>
      <w:iCs/>
    </w:rPr>
  </w:style>
  <w:style w:type="character" w:styleId="Keyterm" w:customStyle="1">
    <w:name w:val="Key term"/>
    <w:basedOn w:val="DefaultParagraphFont"/>
    <w:rPr>
      <w:b/>
    </w:rPr>
  </w:style>
  <w:style w:type="paragraph" w:styleId="Citation" w:customStyle="1">
    <w:name w:val="Citation"/>
    <w:basedOn w:val="Normal"/>
    <w:pPr>
      <w:ind w:left="360"/>
      <w:jc w:val="both"/>
    </w:pPr>
    <w:rPr>
      <w:i/>
    </w:rPr>
  </w:style>
  <w:style w:type="character" w:styleId="CodeInLine" w:customStyle="1">
    <w:name w:val="CodeInLine"/>
    <w:rPr>
      <w:rFonts w:ascii="Lucida Console" w:hAnsi="Lucida Console" w:cs="Courier New"/>
      <w:w w:val="90"/>
    </w:rPr>
  </w:style>
  <w:style w:type="character" w:styleId="CodeEmphasis" w:customStyle="1">
    <w:name w:val="CodeEmphasis"/>
    <w:rPr>
      <w:rFonts w:cs="Courier New"/>
      <w:b/>
      <w:position w:val="0"/>
    </w:rPr>
  </w:style>
  <w:style w:type="paragraph" w:styleId="CodeNumbered" w:customStyle="1">
    <w:name w:val="Code Numbered"/>
    <w:basedOn w:val="Code"/>
    <w:pPr>
      <w:ind w:left="0"/>
    </w:pPr>
  </w:style>
  <w:style w:type="character" w:styleId="FootnoteReference">
    <w:name w:val="footnote reference"/>
    <w:basedOn w:val="DefaultParagraphFont"/>
    <w:semiHidden/>
    <w:rPr>
      <w:vertAlign w:val="superscript"/>
    </w:rPr>
  </w:style>
  <w:style w:type="paragraph" w:styleId="ListBullet">
    <w:name w:val="List Bullet"/>
    <w:basedOn w:val="Normal"/>
    <w:semiHidden/>
    <w:pPr>
      <w:numPr>
        <w:numId w:val="16"/>
      </w:numPr>
      <w:tabs>
        <w:tab w:val="clear" w:pos="720"/>
        <w:tab w:val="num" w:pos="360"/>
      </w:tabs>
      <w:ind w:left="360"/>
    </w:pPr>
  </w:style>
  <w:style w:type="paragraph" w:styleId="ListNumber">
    <w:name w:val="List Number"/>
    <w:basedOn w:val="Normal"/>
    <w:semiHidden/>
    <w:pPr>
      <w:numPr>
        <w:numId w:val="10"/>
      </w:numPr>
      <w:jc w:val="both"/>
    </w:pPr>
  </w:style>
  <w:style w:type="character" w:styleId="Label" w:customStyle="1">
    <w:name w:val="Label"/>
    <w:basedOn w:val="DefaultParagraphFont"/>
    <w:rPr>
      <w:b/>
    </w:rPr>
  </w:style>
  <w:style w:type="paragraph" w:styleId="Note" w:customStyle="1">
    <w:name w:val="Note"/>
    <w:basedOn w:val="Body"/>
    <w:pPr>
      <w:pBdr>
        <w:top w:val="single" w:color="auto" w:sz="4" w:space="1"/>
        <w:bottom w:val="single" w:color="auto" w:sz="4" w:space="1"/>
      </w:pBdr>
      <w:ind w:left="360"/>
    </w:pPr>
  </w:style>
  <w:style w:type="paragraph" w:styleId="Sidebar" w:customStyle="1">
    <w:name w:val="Sidebar"/>
    <w:basedOn w:val="Normal"/>
    <w:pPr>
      <w:pBdr>
        <w:top w:val="single" w:color="auto" w:sz="4" w:space="1"/>
        <w:left w:val="single" w:color="auto" w:sz="4" w:space="4"/>
        <w:bottom w:val="single" w:color="auto" w:sz="4" w:space="1"/>
        <w:right w:val="single" w:color="auto" w:sz="4" w:space="4"/>
      </w:pBdr>
      <w:shd w:val="clear" w:color="auto" w:fill="00CCFF"/>
      <w:ind w:left="360" w:right="360" w:firstLine="360"/>
      <w:jc w:val="both"/>
    </w:pPr>
  </w:style>
  <w:style w:type="paragraph" w:styleId="CommentText">
    <w:name w:val="annotation text"/>
    <w:basedOn w:val="Normal"/>
    <w:semiHidden/>
    <w:rPr>
      <w:szCs w:val="20"/>
    </w:rPr>
  </w:style>
  <w:style w:type="paragraph" w:styleId="Date">
    <w:name w:val="Date"/>
    <w:basedOn w:val="Normal"/>
    <w:next w:val="Normal"/>
    <w:semiHidden/>
  </w:style>
  <w:style w:type="paragraph" w:styleId="EndnoteText">
    <w:name w:val="endnote text"/>
    <w:basedOn w:val="Normal"/>
    <w:semiHidden/>
    <w:rPr>
      <w:szCs w:val="20"/>
    </w:rPr>
  </w:style>
  <w:style w:type="paragraph" w:styleId="List">
    <w:name w:val="List"/>
    <w:basedOn w:val="Normal"/>
    <w:semiHidden/>
    <w:pPr>
      <w:ind w:left="36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2">
    <w:name w:val="List Bullet 2"/>
    <w:basedOn w:val="Normal"/>
    <w:autoRedefine/>
    <w:semiHidden/>
    <w:pPr>
      <w:numPr>
        <w:numId w:val="6"/>
      </w:numPr>
    </w:pPr>
  </w:style>
  <w:style w:type="paragraph" w:styleId="ListBullet3">
    <w:name w:val="List Bullet 3"/>
    <w:basedOn w:val="Normal"/>
    <w:autoRedefine/>
    <w:semiHidden/>
    <w:pPr>
      <w:numPr>
        <w:numId w:val="7"/>
      </w:numPr>
    </w:pPr>
  </w:style>
  <w:style w:type="paragraph" w:styleId="ListBullet4">
    <w:name w:val="List Bullet 4"/>
    <w:basedOn w:val="Normal"/>
    <w:autoRedefine/>
    <w:semiHidden/>
    <w:pPr>
      <w:numPr>
        <w:numId w:val="8"/>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lang w:val="en-US" w:eastAsia="en-US"/>
    </w:rPr>
  </w:style>
  <w:style w:type="paragraph" w:styleId="NormalWeb">
    <w:name w:val="Normal (Web)"/>
    <w:basedOn w:val="Normal"/>
    <w:semiHidden/>
  </w:style>
  <w:style w:type="paragraph" w:styleId="PlainText">
    <w:name w:val="Plain Text"/>
    <w:basedOn w:val="Normal"/>
    <w:semiHidden/>
    <w:rPr>
      <w:rFonts w:ascii="Courier New" w:hAnsi="Courier New" w:cs="Courier New"/>
      <w:szCs w:val="20"/>
    </w:rPr>
  </w:style>
  <w:style w:type="paragraph" w:styleId="Subtitle">
    <w:name w:val="Subtitle"/>
    <w:basedOn w:val="Normal"/>
    <w:qFormat/>
    <w:pPr>
      <w:spacing w:after="60"/>
      <w:jc w:val="center"/>
      <w:outlineLvl w:val="1"/>
    </w:pPr>
    <w:rPr>
      <w:rFonts w:ascii="Arial" w:hAnsi="Arial" w:cs="Arial"/>
      <w:sz w:val="24"/>
    </w:rPr>
  </w:style>
  <w:style w:type="paragraph" w:styleId="Display" w:customStyle="1">
    <w:name w:val="Display"/>
    <w:basedOn w:val="Normal"/>
    <w:pPr>
      <w:jc w:val="center"/>
    </w:pPr>
    <w:rPr>
      <w:rFonts w:ascii="Book Antiqua" w:hAnsi="Book Antiqua" w:eastAsia="Times"/>
    </w:rPr>
  </w:style>
  <w:style w:type="paragraph" w:styleId="Bulleted" w:customStyle="1">
    <w:name w:val="Bulleted"/>
    <w:basedOn w:val="Normal"/>
    <w:pPr>
      <w:numPr>
        <w:numId w:val="15"/>
      </w:numPr>
      <w:jc w:val="both"/>
    </w:pPr>
  </w:style>
  <w:style w:type="character" w:styleId="Strong">
    <w:name w:val="Strong"/>
    <w:basedOn w:val="DefaultParagraphFont"/>
    <w:uiPriority w:val="22"/>
    <w:qFormat/>
    <w:rPr>
      <w:b/>
      <w:bCs/>
    </w:rPr>
  </w:style>
  <w:style w:type="paragraph" w:styleId="HTMLAddress">
    <w:name w:val="HTML Address"/>
    <w:basedOn w:val="Normal"/>
    <w:semiHidden/>
    <w:rPr>
      <w:i/>
      <w:iCs/>
    </w:rPr>
  </w:style>
  <w:style w:type="paragraph" w:styleId="HTMLPreformatted">
    <w:name w:val="HTML Preformatted"/>
    <w:basedOn w:val="Normal"/>
    <w:link w:val="HTMLPreformattedChar"/>
    <w:uiPriority w:val="99"/>
    <w:semiHidden/>
    <w:rPr>
      <w:rFonts w:ascii="Courier New" w:hAnsi="Courier New" w:cs="Courier New"/>
      <w:szCs w:val="20"/>
    </w:rPr>
  </w:style>
  <w:style w:type="paragraph" w:styleId="List2">
    <w:name w:val="List 2"/>
    <w:basedOn w:val="Normal"/>
    <w:semiHidden/>
    <w:pPr>
      <w:ind w:left="720" w:hanging="360"/>
    </w:pPr>
  </w:style>
  <w:style w:type="paragraph" w:styleId="ListBullet5">
    <w:name w:val="List Bullet 5"/>
    <w:basedOn w:val="Normal"/>
    <w:autoRedefine/>
    <w:semiHidden/>
    <w:pPr>
      <w:numPr>
        <w:numId w:val="9"/>
      </w:numPr>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styleId="MessageHeader">
    <w:name w:val="Message Header"/>
    <w:basedOn w:val="Normal"/>
    <w:semiHidden/>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360"/>
    </w:pPr>
  </w:style>
  <w:style w:type="paragraph" w:styleId="BodyTextIndent3">
    <w:name w:val="Body Text Indent 3"/>
    <w:basedOn w:val="Normal"/>
    <w:semiHidden/>
    <w:pPr>
      <w:ind w:left="360"/>
    </w:pPr>
    <w:rPr>
      <w:sz w:val="16"/>
      <w:szCs w:val="16"/>
    </w:rPr>
  </w:style>
  <w:style w:type="paragraph" w:styleId="Closing">
    <w:name w:val="Closing"/>
    <w:basedOn w:val="Normal"/>
    <w:semiHidden/>
    <w:pPr>
      <w:ind w:left="4320"/>
    </w:pPr>
  </w:style>
  <w:style w:type="paragraph" w:styleId="E-mailSignature">
    <w:name w:val="E-mail Signature"/>
    <w:basedOn w:val="Normal"/>
    <w:semiHidden/>
  </w:style>
  <w:style w:type="paragraph" w:styleId="EnvelopeAddress">
    <w:name w:val="envelope address"/>
    <w:basedOn w:val="Normal"/>
    <w:semiHidden/>
    <w:pPr>
      <w:framePr w:w="7920" w:h="1980" w:hSpace="180" w:wrap="auto" w:hAnchor="page" w:xAlign="center" w:yAlign="bottom" w:hRule="exact"/>
      <w:ind w:left="2880"/>
    </w:pPr>
    <w:rPr>
      <w:rFonts w:ascii="Arial" w:hAnsi="Arial" w:cs="Arial"/>
      <w:sz w:val="24"/>
    </w:rPr>
  </w:style>
  <w:style w:type="paragraph" w:styleId="EnvelopeReturn">
    <w:name w:val="envelope return"/>
    <w:basedOn w:val="Normal"/>
    <w:semiHidden/>
    <w:rPr>
      <w:rFonts w:ascii="Arial" w:hAnsi="Arial" w:cs="Arial"/>
      <w:szCs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uiPriority w:val="99"/>
    <w:pPr>
      <w:ind w:left="440" w:hanging="440"/>
    </w:pPr>
  </w:style>
  <w:style w:type="paragraph" w:styleId="TOAHeading">
    <w:name w:val="toa heading"/>
    <w:basedOn w:val="Normal"/>
    <w:next w:val="Normal"/>
    <w:semiHidden/>
    <w:pPr>
      <w:spacing w:before="120"/>
    </w:pPr>
    <w:rPr>
      <w:rFonts w:ascii="Arial" w:hAnsi="Arial" w:cs="Arial"/>
      <w:b/>
      <w:bCs/>
      <w:sz w:val="24"/>
    </w:rPr>
  </w:style>
  <w:style w:type="paragraph" w:styleId="TOC1">
    <w:name w:val="toc 1"/>
    <w:basedOn w:val="Normal"/>
    <w:next w:val="Normal"/>
    <w:autoRedefine/>
    <w:uiPriority w:val="39"/>
    <w:rsid w:val="005A503A"/>
    <w:pPr>
      <w:tabs>
        <w:tab w:val="left" w:pos="440"/>
        <w:tab w:val="right" w:leader="dot" w:pos="9710"/>
      </w:tabs>
    </w:pPr>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uiPriority w:val="99"/>
    <w:rPr>
      <w:color w:val="0000FF"/>
      <w:u w:val="single"/>
    </w:rPr>
  </w:style>
  <w:style w:type="character" w:styleId="HTMLCode">
    <w:name w:val="HTML Code"/>
    <w:basedOn w:val="DefaultParagraphFont"/>
    <w:uiPriority w:val="99"/>
    <w:semiHidden/>
    <w:rPr>
      <w:rFonts w:ascii="Courier New" w:hAnsi="Courier New" w:eastAsia="Times New Roman" w:cs="Courier New"/>
      <w:sz w:val="20"/>
      <w:szCs w:val="20"/>
    </w:rPr>
  </w:style>
  <w:style w:type="paragraph" w:styleId="Default" w:customStyle="1">
    <w:name w:val="Default"/>
    <w:pPr>
      <w:autoSpaceDE w:val="0"/>
      <w:autoSpaceDN w:val="0"/>
      <w:adjustRightInd w:val="0"/>
    </w:pPr>
    <w:rPr>
      <w:rFonts w:ascii="TimesNewRoman,Bold" w:hAnsi="TimesNewRoman,Bold"/>
      <w:lang w:val="en-US" w:eastAsia="en-US"/>
    </w:rPr>
  </w:style>
  <w:style w:type="paragraph" w:styleId="TextPara" w:customStyle="1">
    <w:name w:val="TextPara"/>
    <w:basedOn w:val="Default"/>
    <w:next w:val="Default"/>
    <w:rPr>
      <w:szCs w:val="24"/>
    </w:rPr>
  </w:style>
  <w:style w:type="character" w:styleId="HTMLCite">
    <w:name w:val="HTML Cite"/>
    <w:basedOn w:val="DefaultParagraphFont"/>
    <w:semiHidden/>
    <w:rPr>
      <w:i/>
      <w:iCs/>
    </w:rPr>
  </w:style>
  <w:style w:type="paragraph" w:styleId="TableTitle" w:customStyle="1">
    <w:name w:val="TableTitle"/>
    <w:basedOn w:val="Normal"/>
    <w:autoRedefine/>
    <w:pPr>
      <w:keepNext/>
      <w:widowControl w:val="0"/>
      <w:spacing w:before="20" w:after="20"/>
    </w:pPr>
    <w:rPr>
      <w:rFonts w:ascii="Times New Roman" w:hAnsi="Times New Roman"/>
      <w:b/>
      <w:iCs/>
      <w:szCs w:val="20"/>
    </w:rPr>
  </w:style>
  <w:style w:type="character" w:styleId="HTMLPreformattedChar" w:customStyle="1">
    <w:name w:val="HTML Preformatted Char"/>
    <w:basedOn w:val="DefaultParagraphFont"/>
    <w:link w:val="HTMLPreformatted"/>
    <w:uiPriority w:val="99"/>
    <w:semiHidden/>
    <w:rsid w:val="00B05071"/>
    <w:rPr>
      <w:rFonts w:ascii="Courier New" w:hAnsi="Courier New" w:cs="Courier New"/>
      <w:lang w:val="en-US" w:eastAsia="en-US"/>
    </w:rPr>
  </w:style>
  <w:style w:type="character" w:styleId="go" w:customStyle="1">
    <w:name w:val="go"/>
    <w:basedOn w:val="DefaultParagraphFont"/>
    <w:rsid w:val="00B05071"/>
  </w:style>
  <w:style w:type="character" w:styleId="UnresolvedMention">
    <w:name w:val="Unresolved Mention"/>
    <w:basedOn w:val="DefaultParagraphFont"/>
    <w:uiPriority w:val="99"/>
    <w:semiHidden/>
    <w:unhideWhenUsed/>
    <w:rsid w:val="00EE34DB"/>
    <w:rPr>
      <w:color w:val="605E5C"/>
      <w:shd w:val="clear" w:color="auto" w:fill="E1DFDD"/>
    </w:rPr>
  </w:style>
  <w:style w:type="character" w:styleId="Heading2Char" w:customStyle="1">
    <w:name w:val="Heading 2 Char"/>
    <w:basedOn w:val="DefaultParagraphFont"/>
    <w:link w:val="Heading2"/>
    <w:rsid w:val="007951CC"/>
    <w:rPr>
      <w:rFonts w:ascii="Verdana" w:hAnsi="Verdana" w:cs="Arial"/>
      <w:b/>
      <w:bCs/>
      <w:iCs/>
      <w:sz w:val="24"/>
      <w:szCs w:val="28"/>
      <w:lang w:val="en-US" w:eastAsia="en-US"/>
    </w:rPr>
  </w:style>
  <w:style w:type="character" w:styleId="Heading3Char" w:customStyle="1">
    <w:name w:val="Heading 3 Char"/>
    <w:basedOn w:val="DefaultParagraphFont"/>
    <w:link w:val="Heading3"/>
    <w:rsid w:val="00AE36F5"/>
    <w:rPr>
      <w:rFonts w:ascii="Verdana" w:hAnsi="Verdana" w:cs="Arial"/>
      <w:b/>
      <w:bCs/>
      <w:szCs w:val="26"/>
      <w:lang w:val="en-US" w:eastAsia="en-US"/>
    </w:rPr>
  </w:style>
  <w:style w:type="character" w:styleId="Heading1Char" w:customStyle="1">
    <w:name w:val="Heading 1 Char"/>
    <w:basedOn w:val="DefaultParagraphFont"/>
    <w:link w:val="Heading1"/>
    <w:rsid w:val="00B62267"/>
    <w:rPr>
      <w:rFonts w:ascii="Verdana" w:hAnsi="Verdana" w:cs="Arial"/>
      <w:b/>
      <w:bCs/>
      <w:kern w:val="32"/>
      <w:sz w:val="28"/>
      <w:szCs w:val="32"/>
      <w:lang w:val="en-US" w:eastAsia="en-US"/>
    </w:rPr>
  </w:style>
  <w:style w:type="table" w:styleId="TableGrid">
    <w:name w:val="Table Grid"/>
    <w:basedOn w:val="TableNormal"/>
    <w:uiPriority w:val="59"/>
    <w:rsid w:val="00751F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92A79"/>
    <w:pPr>
      <w:ind w:left="720"/>
      <w:contextualSpacing/>
    </w:pPr>
  </w:style>
  <w:style w:type="paragraph" w:styleId="Revision">
    <w:name w:val="Revision"/>
    <w:hidden/>
    <w:uiPriority w:val="99"/>
    <w:semiHidden/>
    <w:rsid w:val="00D80D7F"/>
    <w:rPr>
      <w:rFonts w:ascii="Verdana" w:hAnsi="Verdana"/>
      <w:szCs w:val="24"/>
      <w:lang w:val="en-US" w:eastAsia="en-US"/>
    </w:rPr>
  </w:style>
  <w:style w:type="character" w:styleId="ui-provider" w:customStyle="1">
    <w:name w:val="ui-provider"/>
    <w:basedOn w:val="DefaultParagraphFont"/>
    <w:rsid w:val="00FE4CEF"/>
  </w:style>
  <w:style w:type="table" w:styleId="GridTable6Colorful">
    <w:name w:val="Grid Table 6 Colorful"/>
    <w:basedOn w:val="TableNormal"/>
    <w:uiPriority w:val="51"/>
    <w:rsid w:val="00837FFA"/>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40644">
      <w:bodyDiv w:val="1"/>
      <w:marLeft w:val="0"/>
      <w:marRight w:val="0"/>
      <w:marTop w:val="0"/>
      <w:marBottom w:val="0"/>
      <w:divBdr>
        <w:top w:val="none" w:sz="0" w:space="0" w:color="auto"/>
        <w:left w:val="none" w:sz="0" w:space="0" w:color="auto"/>
        <w:bottom w:val="none" w:sz="0" w:space="0" w:color="auto"/>
        <w:right w:val="none" w:sz="0" w:space="0" w:color="auto"/>
      </w:divBdr>
      <w:divsChild>
        <w:div w:id="516426130">
          <w:marLeft w:val="0"/>
          <w:marRight w:val="0"/>
          <w:marTop w:val="15"/>
          <w:marBottom w:val="0"/>
          <w:divBdr>
            <w:top w:val="single" w:sz="48" w:space="0" w:color="auto"/>
            <w:left w:val="single" w:sz="48" w:space="0" w:color="auto"/>
            <w:bottom w:val="single" w:sz="48" w:space="0" w:color="auto"/>
            <w:right w:val="single" w:sz="48" w:space="0" w:color="auto"/>
          </w:divBdr>
          <w:divsChild>
            <w:div w:id="14089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0322">
      <w:bodyDiv w:val="1"/>
      <w:marLeft w:val="0"/>
      <w:marRight w:val="0"/>
      <w:marTop w:val="0"/>
      <w:marBottom w:val="0"/>
      <w:divBdr>
        <w:top w:val="none" w:sz="0" w:space="0" w:color="auto"/>
        <w:left w:val="none" w:sz="0" w:space="0" w:color="auto"/>
        <w:bottom w:val="none" w:sz="0" w:space="0" w:color="auto"/>
        <w:right w:val="none" w:sz="0" w:space="0" w:color="auto"/>
      </w:divBdr>
    </w:div>
    <w:div w:id="1363826178">
      <w:bodyDiv w:val="1"/>
      <w:marLeft w:val="0"/>
      <w:marRight w:val="0"/>
      <w:marTop w:val="0"/>
      <w:marBottom w:val="0"/>
      <w:divBdr>
        <w:top w:val="none" w:sz="0" w:space="0" w:color="auto"/>
        <w:left w:val="none" w:sz="0" w:space="0" w:color="auto"/>
        <w:bottom w:val="none" w:sz="0" w:space="0" w:color="auto"/>
        <w:right w:val="none" w:sz="0" w:space="0" w:color="auto"/>
      </w:divBdr>
    </w:div>
    <w:div w:id="1742173163">
      <w:bodyDiv w:val="1"/>
      <w:marLeft w:val="0"/>
      <w:marRight w:val="0"/>
      <w:marTop w:val="0"/>
      <w:marBottom w:val="0"/>
      <w:divBdr>
        <w:top w:val="none" w:sz="0" w:space="0" w:color="auto"/>
        <w:left w:val="none" w:sz="0" w:space="0" w:color="auto"/>
        <w:bottom w:val="none" w:sz="0" w:space="0" w:color="auto"/>
        <w:right w:val="none" w:sz="0" w:space="0" w:color="auto"/>
      </w:divBdr>
    </w:div>
    <w:div w:id="174398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4.xml" Id="rId23"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3.xml" Id="rId22" /><Relationship Type="http://schemas.openxmlformats.org/officeDocument/2006/relationships/hyperlink" Target="https://dependencytrack.org/" TargetMode="External" Id="Rb96d934830ea440b" /><Relationship Type="http://schemas.openxmlformats.org/officeDocument/2006/relationships/hyperlink" Target="https://www.youtube.com/watch?v=n-oSe53_x_U" TargetMode="External" Id="R5eb926861fd447fe" /></Relationships>
</file>

<file path=word/_rels/settings.xml.rels><?xml version="1.0" encoding="UTF-8" standalone="yes"?>
<Relationships xmlns="http://schemas.openxmlformats.org/package/2006/relationships"><Relationship Id="rId1" Type="http://schemas.openxmlformats.org/officeDocument/2006/relationships/attachedTemplate" Target="file:///D:\Miro\ESC\ESC_Boston_2003\Delivery0602\E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F5E01-446F-44BA-A5EC-7231AE5663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ESC.dot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Coding Standard</dc:title>
  <dc:subject/>
  <dc:creator>Manohar Bangera</dc:creator>
  <keywords/>
  <dc:description/>
  <lastModifiedBy>Monika SR</lastModifiedBy>
  <revision>16</revision>
  <lastPrinted>2021-09-02T11:42:00.0000000Z</lastPrinted>
  <dcterms:created xsi:type="dcterms:W3CDTF">2023-11-16T07:30:00.0000000Z</dcterms:created>
  <dcterms:modified xsi:type="dcterms:W3CDTF">2023-12-20T07:32:09.2996519Z</dcterms:modified>
  <category>Standards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Miro Samek</vt:lpwstr>
  </property>
</Properties>
</file>