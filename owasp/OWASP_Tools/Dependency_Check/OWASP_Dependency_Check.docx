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C4C" w:rsidRDefault="00665C4C" w14:paraId="2326955B" w14:textId="77777777">
      <w:pPr>
        <w:pStyle w:val="Title"/>
        <w:rPr>
          <w:color w:val="000080"/>
          <w:sz w:val="32"/>
        </w:rPr>
      </w:pPr>
    </w:p>
    <w:p w:rsidR="00711CA3" w:rsidP="0BEF2B0A" w:rsidRDefault="00711CA3" w14:paraId="28F5D2B2" w14:textId="37AD213D">
      <w:pPr>
        <w:pStyle w:val="Title"/>
        <w:spacing w:line="259" w:lineRule="auto"/>
        <w:rPr>
          <w:rFonts w:ascii="Lucida Sans Unicode" w:hAnsi="Lucida Sans Unicode" w:cs="Lucida Sans Unicode"/>
          <w:color w:val="FF0000"/>
          <w:sz w:val="56"/>
          <w:szCs w:val="56"/>
        </w:rPr>
      </w:pPr>
      <w:r w:rsidRPr="0BEF2B0A" w:rsidR="73833CEF">
        <w:rPr>
          <w:rFonts w:ascii="Lucida Sans Unicode" w:hAnsi="Lucida Sans Unicode" w:cs="Lucida Sans Unicode"/>
          <w:color w:val="FF0000"/>
          <w:sz w:val="56"/>
          <w:szCs w:val="56"/>
        </w:rPr>
        <w:t>OWASP Dependency Check</w:t>
      </w:r>
    </w:p>
    <w:p w:rsidR="00711CA3" w:rsidRDefault="00711CA3" w14:paraId="29129A8C" w14:textId="77777777"/>
    <w:p w:rsidR="003A0C3A" w:rsidRDefault="003A0C3A" w14:paraId="497E39FA" w14:textId="664C8887"/>
    <w:p w:rsidR="00830C4E" w:rsidRDefault="00830C4E" w14:paraId="7C26669D" w14:textId="41FE9C70"/>
    <w:p w:rsidR="00665C4C" w:rsidRDefault="00665C4C" w14:paraId="7024B46D" w14:textId="690CE0D3">
      <w:pPr>
        <w:pStyle w:val="Title"/>
        <w:jc w:val="left"/>
        <w:rPr>
          <w:sz w:val="28"/>
          <w:szCs w:val="28"/>
        </w:rPr>
      </w:pPr>
    </w:p>
    <w:p w:rsidR="0029174A" w:rsidRDefault="0029174A" w14:paraId="47DEC096" w14:textId="77777777">
      <w:pPr>
        <w:pStyle w:val="Title"/>
        <w:jc w:val="left"/>
        <w:rPr>
          <w:sz w:val="28"/>
          <w:szCs w:val="28"/>
        </w:rPr>
      </w:pPr>
    </w:p>
    <w:p w:rsidRPr="00837FFA" w:rsidR="00071C37" w:rsidP="005A503A" w:rsidRDefault="00665C4C" w14:paraId="3616D89A" w14:textId="03A1CDDE">
      <w:pPr>
        <w:pStyle w:val="TOC1"/>
      </w:pPr>
      <w:r>
        <w:br w:type="page"/>
      </w:r>
      <w:r w:rsidRPr="00837FFA">
        <w:t>Table of Contents</w:t>
      </w:r>
    </w:p>
    <w:p w:rsidRPr="00837FFA" w:rsidR="005A503A" w:rsidP="1E649215" w:rsidRDefault="510E69B8" w14:paraId="4AC179D2" w14:textId="56190F62">
      <w:pPr>
        <w:pStyle w:val="TOC1"/>
        <w:tabs>
          <w:tab w:val="left" w:leader="none" w:pos="390"/>
          <w:tab w:val="right" w:leader="dot" w:pos="9720"/>
        </w:tabs>
        <w:rPr>
          <w:rFonts w:ascii="Calibri" w:hAnsi="Calibri" w:eastAsia="游明朝" w:cs="Arial" w:asciiTheme="minorAscii" w:hAnsiTheme="minorAscii" w:eastAsiaTheme="minorEastAsia" w:cstheme="minorBidi"/>
          <w:noProof/>
          <w:sz w:val="22"/>
          <w:szCs w:val="22"/>
          <w:lang w:val="en-IN" w:eastAsia="en-IN"/>
        </w:rPr>
      </w:pPr>
      <w:r>
        <w:fldChar w:fldCharType="begin"/>
      </w:r>
      <w:r>
        <w:instrText xml:space="preserve">TOC \o "1-3" \h \z</w:instrText>
      </w:r>
      <w:r>
        <w:fldChar w:fldCharType="separate"/>
      </w:r>
      <w:hyperlink w:anchor="_Toc167771263">
        <w:r w:rsidRPr="0BEF2B0A" w:rsidR="0BEF2B0A">
          <w:rPr>
            <w:rStyle w:val="Hyperlink"/>
          </w:rPr>
          <w:t>1</w:t>
        </w:r>
        <w:r>
          <w:tab/>
        </w:r>
        <w:r w:rsidRPr="0BEF2B0A" w:rsidR="0BEF2B0A">
          <w:rPr>
            <w:rStyle w:val="Hyperlink"/>
          </w:rPr>
          <w:t>Overview</w:t>
        </w:r>
        <w:r>
          <w:tab/>
        </w:r>
        <w:r>
          <w:fldChar w:fldCharType="begin"/>
        </w:r>
        <w:r>
          <w:instrText xml:space="preserve">PAGEREF _Toc167771263 \h</w:instrText>
        </w:r>
        <w:r>
          <w:fldChar w:fldCharType="separate"/>
        </w:r>
        <w:r w:rsidRPr="0BEF2B0A" w:rsidR="0BEF2B0A">
          <w:rPr>
            <w:rStyle w:val="Hyperlink"/>
          </w:rPr>
          <w:t>2</w:t>
        </w:r>
        <w:r>
          <w:fldChar w:fldCharType="end"/>
        </w:r>
      </w:hyperlink>
    </w:p>
    <w:p w:rsidRPr="00837FFA" w:rsidR="005A503A" w:rsidP="1E649215" w:rsidRDefault="00E42E84" w14:paraId="7B6B3777" w14:textId="050AEFE7">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643382498">
        <w:r w:rsidRPr="0BEF2B0A" w:rsidR="0BEF2B0A">
          <w:rPr>
            <w:rStyle w:val="Hyperlink"/>
          </w:rPr>
          <w:t>1.1</w:t>
        </w:r>
        <w:r>
          <w:tab/>
        </w:r>
        <w:r w:rsidRPr="0BEF2B0A" w:rsidR="0BEF2B0A">
          <w:rPr>
            <w:rStyle w:val="Hyperlink"/>
          </w:rPr>
          <w:t>What is OWASP Dependency Check?</w:t>
        </w:r>
        <w:r>
          <w:tab/>
        </w:r>
        <w:r>
          <w:fldChar w:fldCharType="begin"/>
        </w:r>
        <w:r>
          <w:instrText xml:space="preserve">PAGEREF _Toc643382498 \h</w:instrText>
        </w:r>
        <w:r>
          <w:fldChar w:fldCharType="separate"/>
        </w:r>
        <w:r w:rsidRPr="0BEF2B0A" w:rsidR="0BEF2B0A">
          <w:rPr>
            <w:rStyle w:val="Hyperlink"/>
          </w:rPr>
          <w:t>3</w:t>
        </w:r>
        <w:r>
          <w:fldChar w:fldCharType="end"/>
        </w:r>
      </w:hyperlink>
    </w:p>
    <w:p w:rsidRPr="00837FFA" w:rsidR="005A503A" w:rsidP="1E649215" w:rsidRDefault="00E42E84" w14:paraId="5B3BC9B0" w14:textId="2134F872">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1665465723">
        <w:r w:rsidRPr="0BEF2B0A" w:rsidR="0BEF2B0A">
          <w:rPr>
            <w:rStyle w:val="Hyperlink"/>
          </w:rPr>
          <w:t>1.2</w:t>
        </w:r>
        <w:r>
          <w:tab/>
        </w:r>
        <w:r w:rsidRPr="0BEF2B0A" w:rsidR="0BEF2B0A">
          <w:rPr>
            <w:rStyle w:val="Hyperlink"/>
          </w:rPr>
          <w:t>Why is it important?</w:t>
        </w:r>
        <w:r>
          <w:tab/>
        </w:r>
        <w:r>
          <w:fldChar w:fldCharType="begin"/>
        </w:r>
        <w:r>
          <w:instrText xml:space="preserve">PAGEREF _Toc1665465723 \h</w:instrText>
        </w:r>
        <w:r>
          <w:fldChar w:fldCharType="separate"/>
        </w:r>
        <w:r w:rsidRPr="0BEF2B0A" w:rsidR="0BEF2B0A">
          <w:rPr>
            <w:rStyle w:val="Hyperlink"/>
          </w:rPr>
          <w:t>3</w:t>
        </w:r>
        <w:r>
          <w:fldChar w:fldCharType="end"/>
        </w:r>
      </w:hyperlink>
    </w:p>
    <w:p w:rsidRPr="00837FFA" w:rsidR="005A503A" w:rsidP="1E649215" w:rsidRDefault="00E42E84" w14:paraId="1FB54FB6" w14:textId="6FA660E3">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268685768">
        <w:r w:rsidRPr="0BEF2B0A" w:rsidR="0BEF2B0A">
          <w:rPr>
            <w:rStyle w:val="Hyperlink"/>
          </w:rPr>
          <w:t>1.3</w:t>
        </w:r>
        <w:r>
          <w:tab/>
        </w:r>
        <w:r w:rsidRPr="0BEF2B0A" w:rsidR="0BEF2B0A">
          <w:rPr>
            <w:rStyle w:val="Hyperlink"/>
          </w:rPr>
          <w:t>How does it work?</w:t>
        </w:r>
        <w:r>
          <w:tab/>
        </w:r>
        <w:r>
          <w:fldChar w:fldCharType="begin"/>
        </w:r>
        <w:r>
          <w:instrText xml:space="preserve">PAGEREF _Toc268685768 \h</w:instrText>
        </w:r>
        <w:r>
          <w:fldChar w:fldCharType="separate"/>
        </w:r>
        <w:r w:rsidRPr="0BEF2B0A" w:rsidR="0BEF2B0A">
          <w:rPr>
            <w:rStyle w:val="Hyperlink"/>
          </w:rPr>
          <w:t>3</w:t>
        </w:r>
        <w:r>
          <w:fldChar w:fldCharType="end"/>
        </w:r>
      </w:hyperlink>
    </w:p>
    <w:p w:rsidRPr="00837FFA" w:rsidR="005A503A" w:rsidP="1E649215" w:rsidRDefault="00E42E84" w14:paraId="09BFCCBE" w14:textId="06AB02CA">
      <w:pPr>
        <w:pStyle w:val="TOC2"/>
        <w:tabs>
          <w:tab w:val="left" w:pos="600"/>
          <w:tab w:val="right" w:leader="dot" w:pos="9720"/>
        </w:tabs>
        <w:rPr>
          <w:rFonts w:ascii="Calibri" w:hAnsi="Calibri" w:eastAsia="游明朝" w:cs="Arial" w:asciiTheme="minorAscii" w:hAnsiTheme="minorAscii" w:eastAsiaTheme="minorEastAsia" w:cstheme="minorBidi"/>
          <w:noProof/>
          <w:sz w:val="22"/>
          <w:szCs w:val="22"/>
          <w:lang w:val="en-IN" w:eastAsia="en-IN"/>
        </w:rPr>
      </w:pPr>
      <w:hyperlink w:anchor="_Toc2030705618">
        <w:r w:rsidRPr="0BEF2B0A" w:rsidR="0BEF2B0A">
          <w:rPr>
            <w:rStyle w:val="Hyperlink"/>
          </w:rPr>
          <w:t>1.4</w:t>
        </w:r>
        <w:r>
          <w:tab/>
        </w:r>
        <w:r w:rsidRPr="0BEF2B0A" w:rsidR="0BEF2B0A">
          <w:rPr>
            <w:rStyle w:val="Hyperlink"/>
          </w:rPr>
          <w:t>Benefits of using Dependency Check:</w:t>
        </w:r>
        <w:r>
          <w:tab/>
        </w:r>
        <w:r>
          <w:fldChar w:fldCharType="begin"/>
        </w:r>
        <w:r>
          <w:instrText xml:space="preserve">PAGEREF _Toc2030705618 \h</w:instrText>
        </w:r>
        <w:r>
          <w:fldChar w:fldCharType="separate"/>
        </w:r>
        <w:r w:rsidRPr="0BEF2B0A" w:rsidR="0BEF2B0A">
          <w:rPr>
            <w:rStyle w:val="Hyperlink"/>
          </w:rPr>
          <w:t>3</w:t>
        </w:r>
        <w:r>
          <w:fldChar w:fldCharType="end"/>
        </w:r>
      </w:hyperlink>
    </w:p>
    <w:p w:rsidR="510E69B8" w:rsidP="1E649215" w:rsidRDefault="00E42E84" w14:paraId="54440A69" w14:textId="3FF369AD">
      <w:pPr>
        <w:pStyle w:val="TOC1"/>
        <w:tabs>
          <w:tab w:val="left" w:leader="none" w:pos="390"/>
          <w:tab w:val="right" w:leader="dot" w:pos="9720"/>
        </w:tabs>
      </w:pPr>
      <w:hyperlink w:anchor="_Toc1520421539">
        <w:r w:rsidRPr="0BEF2B0A" w:rsidR="0BEF2B0A">
          <w:rPr>
            <w:rStyle w:val="Hyperlink"/>
          </w:rPr>
          <w:t>2</w:t>
        </w:r>
        <w:r>
          <w:tab/>
        </w:r>
        <w:r w:rsidRPr="0BEF2B0A" w:rsidR="0BEF2B0A">
          <w:rPr>
            <w:rStyle w:val="Hyperlink"/>
          </w:rPr>
          <w:t>References</w:t>
        </w:r>
        <w:r>
          <w:tab/>
        </w:r>
        <w:r>
          <w:fldChar w:fldCharType="begin"/>
        </w:r>
        <w:r>
          <w:instrText xml:space="preserve">PAGEREF _Toc1520421539 \h</w:instrText>
        </w:r>
        <w:r>
          <w:fldChar w:fldCharType="separate"/>
        </w:r>
        <w:r w:rsidRPr="0BEF2B0A" w:rsidR="0BEF2B0A">
          <w:rPr>
            <w:rStyle w:val="Hyperlink"/>
          </w:rPr>
          <w:t>4</w:t>
        </w:r>
        <w:r>
          <w:fldChar w:fldCharType="end"/>
        </w:r>
      </w:hyperlink>
      <w:r>
        <w:fldChar w:fldCharType="end"/>
      </w:r>
    </w:p>
    <w:p w:rsidR="00665C4C" w:rsidRDefault="00665C4C" w14:paraId="10511876" w14:textId="73B2719B">
      <w:pPr>
        <w:pStyle w:val="Title"/>
        <w:jc w:val="left"/>
      </w:pPr>
    </w:p>
    <w:p w:rsidR="001E2BB3" w:rsidRDefault="001E2BB3" w14:paraId="14DC2B92" w14:textId="0416F5E3">
      <w:pPr>
        <w:spacing w:after="0"/>
        <w:rPr>
          <w:b/>
          <w:bCs/>
          <w:sz w:val="28"/>
        </w:rPr>
        <w:sectPr w:rsidR="001E2BB3" w:rsidSect="00FF1160">
          <w:headerReference w:type="default" r:id="rId8"/>
          <w:footerReference w:type="default" r:id="rId9"/>
          <w:headerReference w:type="first" r:id="rId10"/>
          <w:footerReference w:type="first" r:id="rId11"/>
          <w:footnotePr>
            <w:numRestart w:val="eachPage"/>
          </w:footnotePr>
          <w:pgSz w:w="12240" w:h="15840" w:orient="portrait" w:code="1"/>
          <w:pgMar w:top="923" w:right="1080" w:bottom="1440" w:left="1440" w:header="720" w:footer="875" w:gutter="0"/>
          <w:pgNumType w:start="1"/>
          <w:cols w:space="720"/>
          <w:titlePg/>
        </w:sectPr>
      </w:pPr>
    </w:p>
    <w:p w:rsidR="5F2433CD" w:rsidP="0BEF2B0A" w:rsidRDefault="5F2433CD" w14:paraId="52119100" w14:textId="5C2A66D4">
      <w:pPr>
        <w:pStyle w:val="Heading1"/>
        <w:rPr>
          <w:rFonts w:ascii="Verdana" w:hAnsi="Verdana" w:eastAsia="Verdana" w:cs="Verdana"/>
          <w:sz w:val="28"/>
          <w:szCs w:val="28"/>
        </w:rPr>
      </w:pPr>
      <w:bookmarkStart w:name="_Toc167771263" w:id="1598391028"/>
      <w:r w:rsidRPr="0BEF2B0A" w:rsidR="5F2433CD">
        <w:rPr>
          <w:sz w:val="28"/>
          <w:szCs w:val="28"/>
        </w:rPr>
        <w:t>Overview</w:t>
      </w:r>
      <w:bookmarkEnd w:id="1598391028"/>
    </w:p>
    <w:p w:rsidR="510E69B8" w:rsidP="0BEF2B0A" w:rsidRDefault="510E69B8" w14:paraId="5F1BBB53" w14:textId="236F8C8F">
      <w:pPr>
        <w:pStyle w:val="Normal"/>
        <w:spacing w:after="0"/>
        <w:rPr>
          <w:rFonts w:ascii="Verdana" w:hAnsi="Verdana" w:eastAsia="Verdana" w:cs="Verdana"/>
          <w:b w:val="0"/>
          <w:bCs w:val="0"/>
          <w:i w:val="0"/>
          <w:iCs w:val="0"/>
          <w:caps w:val="0"/>
          <w:smallCaps w:val="0"/>
          <w:noProof w:val="0"/>
          <w:color w:val="1F1F1F"/>
          <w:sz w:val="22"/>
          <w:szCs w:val="22"/>
          <w:lang w:val="en-US"/>
        </w:rPr>
      </w:pPr>
      <w:r w:rsidRPr="0BEF2B0A" w:rsidR="3E77CB44">
        <w:rPr>
          <w:rFonts w:ascii="Verdana" w:hAnsi="Verdana" w:eastAsia="Verdana" w:cs="Verdana"/>
          <w:b w:val="0"/>
          <w:bCs w:val="0"/>
          <w:i w:val="0"/>
          <w:iCs w:val="0"/>
          <w:caps w:val="0"/>
          <w:smallCaps w:val="0"/>
          <w:noProof w:val="0"/>
          <w:color w:val="1F1F1F"/>
          <w:sz w:val="22"/>
          <w:szCs w:val="22"/>
          <w:lang w:val="en-US"/>
        </w:rPr>
        <w:t>Imagine your software project as a bustling city. Buildings rise, powered by countless components working in harmony. But what if some of these components harbor hidden vulnerabilities? This is where OWASP Dependency Check comes in, acting as your city's vigilant security guard.</w:t>
      </w:r>
    </w:p>
    <w:p w:rsidR="510E69B8" w:rsidP="0BEF2B0A" w:rsidRDefault="510E69B8" w14:paraId="78E523F7" w14:textId="3A2F875E">
      <w:pPr>
        <w:pStyle w:val="Normal"/>
        <w:spacing w:after="0"/>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4B8B6B66" w14:textId="2754339D">
      <w:pPr>
        <w:pStyle w:val="Heading2"/>
        <w:rPr>
          <w:rFonts w:ascii="Verdana" w:hAnsi="Verdana" w:eastAsia="Verdana" w:cs="Verdana"/>
          <w:b w:val="1"/>
          <w:bCs w:val="1"/>
          <w:i w:val="0"/>
          <w:iCs w:val="0"/>
          <w:caps w:val="0"/>
          <w:smallCaps w:val="0"/>
          <w:noProof w:val="0"/>
          <w:color w:val="1F1F1F"/>
          <w:sz w:val="22"/>
          <w:szCs w:val="22"/>
          <w:lang w:val="en-US"/>
        </w:rPr>
      </w:pPr>
      <w:bookmarkStart w:name="_Toc643382498" w:id="2027379971"/>
      <w:r w:rsidRPr="0BEF2B0A" w:rsidR="23112652">
        <w:rPr>
          <w:noProof w:val="0"/>
          <w:lang w:val="en-US"/>
        </w:rPr>
        <w:t>What is OWASP Dependency Check?</w:t>
      </w:r>
      <w:bookmarkEnd w:id="2027379971"/>
    </w:p>
    <w:p w:rsidR="510E69B8" w:rsidP="0BEF2B0A" w:rsidRDefault="510E69B8" w14:paraId="5AD8CCB5" w14:textId="7874E827">
      <w:pPr>
        <w:shd w:val="clear" w:color="auto" w:fill="FFFFFF" w:themeFill="background1"/>
        <w:spacing w:before="360" w:beforeAutospacing="off" w:after="36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It's</w:t>
      </w:r>
      <w:r w:rsidRPr="0BEF2B0A" w:rsidR="23112652">
        <w:rPr>
          <w:rFonts w:ascii="Verdana" w:hAnsi="Verdana" w:eastAsia="Verdana" w:cs="Verdana"/>
          <w:b w:val="0"/>
          <w:bCs w:val="0"/>
          <w:i w:val="0"/>
          <w:iCs w:val="0"/>
          <w:caps w:val="0"/>
          <w:smallCaps w:val="0"/>
          <w:noProof w:val="0"/>
          <w:color w:val="1F1F1F"/>
          <w:sz w:val="22"/>
          <w:szCs w:val="22"/>
          <w:lang w:val="en-US"/>
        </w:rPr>
        <w:t xml:space="preserve"> an open-source tool that scans your project's dependencies (think building blocks, libraries, code snippets) for known vulnerabilities. Just like a security guard checking IDs, Dependency Check compares your dependencies to a vast database of reported vulnerabilities, flagging any potential threats.</w:t>
      </w:r>
    </w:p>
    <w:p w:rsidR="510E69B8" w:rsidP="0BEF2B0A" w:rsidRDefault="510E69B8" w14:paraId="76797535" w14:textId="68E9AEDD">
      <w:pPr>
        <w:pStyle w:val="Normal"/>
        <w:shd w:val="clear" w:color="auto" w:fill="FFFFFF" w:themeFill="background1"/>
        <w:spacing w:before="360" w:beforeAutospacing="off" w:after="36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2BBEFD5A" w14:textId="4019FB79">
      <w:pPr>
        <w:pStyle w:val="Heading2"/>
        <w:rPr>
          <w:rFonts w:ascii="Verdana" w:hAnsi="Verdana" w:eastAsia="Verdana" w:cs="Verdana"/>
          <w:b w:val="1"/>
          <w:bCs w:val="1"/>
          <w:i w:val="0"/>
          <w:iCs w:val="0"/>
          <w:caps w:val="0"/>
          <w:smallCaps w:val="0"/>
          <w:noProof w:val="0"/>
          <w:color w:val="1F1F1F"/>
          <w:sz w:val="22"/>
          <w:szCs w:val="22"/>
          <w:lang w:val="en-US"/>
        </w:rPr>
      </w:pPr>
      <w:bookmarkStart w:name="_Toc1665465723" w:id="280654871"/>
      <w:r w:rsidRPr="0BEF2B0A" w:rsidR="23112652">
        <w:rPr>
          <w:noProof w:val="0"/>
          <w:lang w:val="en-US"/>
        </w:rPr>
        <w:t>Why is it important?</w:t>
      </w:r>
      <w:bookmarkEnd w:id="280654871"/>
    </w:p>
    <w:p w:rsidR="510E69B8" w:rsidP="0BEF2B0A" w:rsidRDefault="510E69B8" w14:paraId="1AA3AD74" w14:textId="7E936476">
      <w:pPr>
        <w:shd w:val="clear" w:color="auto" w:fill="FFFFFF" w:themeFill="background1"/>
        <w:spacing w:before="360" w:beforeAutospacing="off" w:after="36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In today's interconnected world, software relies heavily on readily available dependencies. While convenient, they can also introduce vulnerabilities you might not even be aware of. Dependency Check acts as your early warning system, alerting you to potential security risks before they become real problems.</w:t>
      </w:r>
    </w:p>
    <w:p w:rsidR="510E69B8" w:rsidP="0BEF2B0A" w:rsidRDefault="510E69B8" w14:paraId="17EBB193" w14:textId="35AF7FFD">
      <w:pPr>
        <w:pStyle w:val="Normal"/>
        <w:shd w:val="clear" w:color="auto" w:fill="FFFFFF" w:themeFill="background1"/>
        <w:spacing w:before="360" w:beforeAutospacing="off" w:after="36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296206A7" w14:textId="48256BCE">
      <w:pPr>
        <w:pStyle w:val="Heading2"/>
        <w:rPr>
          <w:rFonts w:ascii="Verdana" w:hAnsi="Verdana" w:eastAsia="Verdana" w:cs="Verdana"/>
          <w:b w:val="1"/>
          <w:bCs w:val="1"/>
          <w:i w:val="0"/>
          <w:iCs w:val="0"/>
          <w:caps w:val="0"/>
          <w:smallCaps w:val="0"/>
          <w:noProof w:val="0"/>
          <w:color w:val="1F1F1F"/>
          <w:sz w:val="22"/>
          <w:szCs w:val="22"/>
          <w:lang w:val="en-US"/>
        </w:rPr>
      </w:pPr>
      <w:bookmarkStart w:name="_Toc268685768" w:id="1942786"/>
      <w:r w:rsidRPr="0BEF2B0A" w:rsidR="23112652">
        <w:rPr>
          <w:noProof w:val="0"/>
          <w:lang w:val="en-US"/>
        </w:rPr>
        <w:t>How does it work?</w:t>
      </w:r>
      <w:bookmarkEnd w:id="1942786"/>
    </w:p>
    <w:p w:rsidR="510E69B8" w:rsidP="0BEF2B0A" w:rsidRDefault="510E69B8" w14:paraId="58BF1964" w14:textId="3239DB8A">
      <w:pPr>
        <w:shd w:val="clear" w:color="auto" w:fill="FFFFFF" w:themeFill="background1"/>
        <w:spacing w:before="360" w:beforeAutospacing="off" w:after="36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 xml:space="preserve">Dependency Check scans your project in </w:t>
      </w:r>
      <w:r w:rsidRPr="0BEF2B0A" w:rsidR="23112652">
        <w:rPr>
          <w:rFonts w:ascii="Verdana" w:hAnsi="Verdana" w:eastAsia="Verdana" w:cs="Verdana"/>
          <w:b w:val="0"/>
          <w:bCs w:val="0"/>
          <w:i w:val="0"/>
          <w:iCs w:val="0"/>
          <w:caps w:val="0"/>
          <w:smallCaps w:val="0"/>
          <w:noProof w:val="0"/>
          <w:color w:val="1F1F1F"/>
          <w:sz w:val="22"/>
          <w:szCs w:val="22"/>
          <w:lang w:val="en-US"/>
        </w:rPr>
        <w:t>various ways</w:t>
      </w:r>
      <w:r w:rsidRPr="0BEF2B0A" w:rsidR="23112652">
        <w:rPr>
          <w:rFonts w:ascii="Verdana" w:hAnsi="Verdana" w:eastAsia="Verdana" w:cs="Verdana"/>
          <w:b w:val="0"/>
          <w:bCs w:val="0"/>
          <w:i w:val="0"/>
          <w:iCs w:val="0"/>
          <w:caps w:val="0"/>
          <w:smallCaps w:val="0"/>
          <w:noProof w:val="0"/>
          <w:color w:val="1F1F1F"/>
          <w:sz w:val="22"/>
          <w:szCs w:val="22"/>
          <w:lang w:val="en-US"/>
        </w:rPr>
        <w:t>, depending on your chosen format (code, build files, etc.):</w:t>
      </w:r>
    </w:p>
    <w:p w:rsidR="510E69B8" w:rsidP="0BEF2B0A" w:rsidRDefault="510E69B8" w14:paraId="5202CA14" w14:textId="317D9BC5">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Identifying</w:t>
      </w:r>
      <w:r w:rsidRPr="0BEF2B0A" w:rsidR="23112652">
        <w:rPr>
          <w:rFonts w:ascii="Verdana" w:hAnsi="Verdana" w:eastAsia="Verdana" w:cs="Verdana"/>
          <w:b w:val="0"/>
          <w:bCs w:val="0"/>
          <w:i w:val="0"/>
          <w:iCs w:val="0"/>
          <w:caps w:val="0"/>
          <w:smallCaps w:val="0"/>
          <w:noProof w:val="0"/>
          <w:color w:val="1F1F1F"/>
          <w:sz w:val="22"/>
          <w:szCs w:val="22"/>
          <w:lang w:val="en-US"/>
        </w:rPr>
        <w:t xml:space="preserve"> dependencies: It pinpoints all the components your project </w:t>
      </w:r>
      <w:r w:rsidRPr="0BEF2B0A" w:rsidR="23112652">
        <w:rPr>
          <w:rFonts w:ascii="Verdana" w:hAnsi="Verdana" w:eastAsia="Verdana" w:cs="Verdana"/>
          <w:b w:val="0"/>
          <w:bCs w:val="0"/>
          <w:i w:val="0"/>
          <w:iCs w:val="0"/>
          <w:caps w:val="0"/>
          <w:smallCaps w:val="0"/>
          <w:noProof w:val="0"/>
          <w:color w:val="1F1F1F"/>
          <w:sz w:val="22"/>
          <w:szCs w:val="22"/>
          <w:lang w:val="en-US"/>
        </w:rPr>
        <w:t>utilizes</w:t>
      </w:r>
      <w:r w:rsidRPr="0BEF2B0A" w:rsidR="23112652">
        <w:rPr>
          <w:rFonts w:ascii="Verdana" w:hAnsi="Verdana" w:eastAsia="Verdana" w:cs="Verdana"/>
          <w:b w:val="0"/>
          <w:bCs w:val="0"/>
          <w:i w:val="0"/>
          <w:iCs w:val="0"/>
          <w:caps w:val="0"/>
          <w:smallCaps w:val="0"/>
          <w:noProof w:val="0"/>
          <w:color w:val="1F1F1F"/>
          <w:sz w:val="22"/>
          <w:szCs w:val="22"/>
          <w:lang w:val="en-US"/>
        </w:rPr>
        <w:t>.</w:t>
      </w:r>
    </w:p>
    <w:p w:rsidR="510E69B8" w:rsidP="0BEF2B0A" w:rsidRDefault="510E69B8" w14:paraId="4EE6D960" w14:textId="53FE05E0">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Consulting the vulnerability database: It checks each dependency against a comprehensive database of known vulnerabilities.</w:t>
      </w:r>
    </w:p>
    <w:p w:rsidR="510E69B8" w:rsidP="0BEF2B0A" w:rsidRDefault="510E69B8" w14:paraId="31EB8A65" w14:textId="5C340B65">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Matching and flagging: If a match is found, Dependency Check raises an alert, highlighting the vulnerable dependency and its associated risks.</w:t>
      </w:r>
    </w:p>
    <w:p w:rsidR="510E69B8" w:rsidP="0BEF2B0A" w:rsidRDefault="510E69B8" w14:paraId="583586BD" w14:textId="10AA0FCB">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0A634D5B" w14:textId="7EC3C7B9">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7C872F34" w14:textId="6E72172E">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6A592101" w14:textId="0C452B51">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24139B20" w14:textId="4603F7FD">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2137C5BE" w14:textId="05A17CDD">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4B20C641" w14:textId="0C614425">
      <w:pPr>
        <w:pStyle w:val="Normal"/>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p>
    <w:p w:rsidR="510E69B8" w:rsidP="0BEF2B0A" w:rsidRDefault="510E69B8" w14:paraId="78198E18" w14:textId="2323D3F0">
      <w:pPr>
        <w:pStyle w:val="Heading2"/>
        <w:rPr>
          <w:rFonts w:ascii="Verdana" w:hAnsi="Verdana" w:eastAsia="Verdana" w:cs="Verdana"/>
          <w:b w:val="1"/>
          <w:bCs w:val="1"/>
          <w:i w:val="0"/>
          <w:iCs w:val="0"/>
          <w:caps w:val="0"/>
          <w:smallCaps w:val="0"/>
          <w:noProof w:val="0"/>
          <w:color w:val="1F1F1F"/>
          <w:sz w:val="24"/>
          <w:szCs w:val="24"/>
          <w:lang w:val="en-US"/>
        </w:rPr>
      </w:pPr>
      <w:bookmarkStart w:name="_Toc2030705618" w:id="1927403288"/>
      <w:r w:rsidRPr="0BEF2B0A" w:rsidR="23112652">
        <w:rPr>
          <w:b w:val="1"/>
          <w:bCs w:val="1"/>
          <w:noProof w:val="0"/>
          <w:sz w:val="24"/>
          <w:szCs w:val="24"/>
          <w:lang w:val="en-US"/>
        </w:rPr>
        <w:t>Benefits of using Dependency Check:</w:t>
      </w:r>
      <w:bookmarkEnd w:id="1927403288"/>
    </w:p>
    <w:p w:rsidR="510E69B8" w:rsidP="0BEF2B0A" w:rsidRDefault="510E69B8" w14:paraId="5FA988E8" w14:textId="50D2DB56">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 xml:space="preserve">Prevents security breaches: By </w:t>
      </w:r>
      <w:r w:rsidRPr="0BEF2B0A" w:rsidR="23112652">
        <w:rPr>
          <w:rFonts w:ascii="Verdana" w:hAnsi="Verdana" w:eastAsia="Verdana" w:cs="Verdana"/>
          <w:b w:val="0"/>
          <w:bCs w:val="0"/>
          <w:i w:val="0"/>
          <w:iCs w:val="0"/>
          <w:caps w:val="0"/>
          <w:smallCaps w:val="0"/>
          <w:noProof w:val="0"/>
          <w:color w:val="1F1F1F"/>
          <w:sz w:val="22"/>
          <w:szCs w:val="22"/>
          <w:lang w:val="en-US"/>
        </w:rPr>
        <w:t>identifying</w:t>
      </w:r>
      <w:r w:rsidRPr="0BEF2B0A" w:rsidR="23112652">
        <w:rPr>
          <w:rFonts w:ascii="Verdana" w:hAnsi="Verdana" w:eastAsia="Verdana" w:cs="Verdana"/>
          <w:b w:val="0"/>
          <w:bCs w:val="0"/>
          <w:i w:val="0"/>
          <w:iCs w:val="0"/>
          <w:caps w:val="0"/>
          <w:smallCaps w:val="0"/>
          <w:noProof w:val="0"/>
          <w:color w:val="1F1F1F"/>
          <w:sz w:val="22"/>
          <w:szCs w:val="22"/>
          <w:lang w:val="en-US"/>
        </w:rPr>
        <w:t xml:space="preserve"> vulnerabilities early, you can patch them before attackers exploit them.</w:t>
      </w:r>
    </w:p>
    <w:p w:rsidR="510E69B8" w:rsidP="0BEF2B0A" w:rsidRDefault="510E69B8" w14:paraId="425EAD2C" w14:textId="1AC84144">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Improves software quality: Secure applications build trust and confidence among users and stakeholders.</w:t>
      </w:r>
    </w:p>
    <w:p w:rsidR="510E69B8" w:rsidP="0BEF2B0A" w:rsidRDefault="510E69B8" w14:paraId="36AD1558" w14:textId="747D6DD5">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Saves time and resources: Fixing vulnerabilities early in the development process is much easier and cheaper than dealing with a full-blown security incident later.</w:t>
      </w:r>
    </w:p>
    <w:p w:rsidR="510E69B8" w:rsidP="0BEF2B0A" w:rsidRDefault="510E69B8" w14:paraId="3B2E902B" w14:textId="6C367B53">
      <w:pPr>
        <w:pStyle w:val="ListParagraph"/>
        <w:numPr>
          <w:ilvl w:val="0"/>
          <w:numId w:val="18"/>
        </w:numPr>
        <w:spacing w:before="0" w:beforeAutospacing="off" w:after="0" w:afterAutospacing="off"/>
        <w:rPr>
          <w:rFonts w:ascii="Verdana" w:hAnsi="Verdana" w:eastAsia="Verdana" w:cs="Verdana"/>
          <w:b w:val="0"/>
          <w:bCs w:val="0"/>
          <w:i w:val="0"/>
          <w:iCs w:val="0"/>
          <w:caps w:val="0"/>
          <w:smallCaps w:val="0"/>
          <w:noProof w:val="0"/>
          <w:color w:val="1F1F1F"/>
          <w:sz w:val="22"/>
          <w:szCs w:val="22"/>
          <w:lang w:val="en-US"/>
        </w:rPr>
      </w:pPr>
      <w:r w:rsidRPr="0BEF2B0A" w:rsidR="23112652">
        <w:rPr>
          <w:rFonts w:ascii="Verdana" w:hAnsi="Verdana" w:eastAsia="Verdana" w:cs="Verdana"/>
          <w:b w:val="0"/>
          <w:bCs w:val="0"/>
          <w:i w:val="0"/>
          <w:iCs w:val="0"/>
          <w:caps w:val="0"/>
          <w:smallCaps w:val="0"/>
          <w:noProof w:val="0"/>
          <w:color w:val="1F1F1F"/>
          <w:sz w:val="22"/>
          <w:szCs w:val="22"/>
          <w:lang w:val="en-US"/>
        </w:rPr>
        <w:t>Open-source and readily available: Anyone can access and use Dependency Check for free, making it a valuable tool for both individuals and organizations.</w:t>
      </w:r>
    </w:p>
    <w:p w:rsidR="1E649215" w:rsidP="0BEF2B0A" w:rsidRDefault="1E649215" w14:paraId="19A02D86" w14:textId="121BD901">
      <w:pPr>
        <w:pStyle w:val="Normal"/>
        <w:spacing w:after="0"/>
        <w:rPr>
          <w:rFonts w:ascii="Verdana" w:hAnsi="Verdana" w:eastAsia="Verdana" w:cs="Verdana"/>
          <w:color w:val="1F1F1F"/>
          <w:sz w:val="22"/>
          <w:szCs w:val="22"/>
        </w:rPr>
      </w:pPr>
    </w:p>
    <w:p w:rsidR="1E649215" w:rsidP="0BEF2B0A" w:rsidRDefault="1E649215" w14:paraId="31A3F5C4" w14:textId="01B1A35F">
      <w:pPr>
        <w:pStyle w:val="Normal"/>
        <w:spacing w:after="0"/>
        <w:rPr>
          <w:rFonts w:ascii="Verdana" w:hAnsi="Verdana" w:eastAsia="Verdana" w:cs="Verdana"/>
          <w:color w:val="1F1F1F"/>
          <w:sz w:val="22"/>
          <w:szCs w:val="22"/>
        </w:rPr>
      </w:pPr>
    </w:p>
    <w:p w:rsidR="510E69B8" w:rsidP="0BEF2B0A" w:rsidRDefault="510E69B8" w14:paraId="5FACCA14" w14:textId="078FBB66">
      <w:pPr>
        <w:rPr>
          <w:rFonts w:ascii="Verdana" w:hAnsi="Verdana" w:eastAsia="Verdana" w:cs="Verdana"/>
          <w:b w:val="1"/>
          <w:bCs w:val="1"/>
          <w:sz w:val="22"/>
          <w:szCs w:val="22"/>
        </w:rPr>
      </w:pPr>
    </w:p>
    <w:p w:rsidR="0BEF2B0A" w:rsidP="0BEF2B0A" w:rsidRDefault="0BEF2B0A" w14:paraId="6D7FECE4" w14:textId="5CDBCA00">
      <w:pPr>
        <w:pStyle w:val="Normal"/>
        <w:rPr>
          <w:rFonts w:ascii="Verdana" w:hAnsi="Verdana" w:eastAsia="Verdana" w:cs="Verdana"/>
          <w:b w:val="1"/>
          <w:bCs w:val="1"/>
          <w:sz w:val="22"/>
          <w:szCs w:val="22"/>
        </w:rPr>
      </w:pPr>
    </w:p>
    <w:p w:rsidR="0BEF2B0A" w:rsidP="0BEF2B0A" w:rsidRDefault="0BEF2B0A" w14:paraId="2D5AF411" w14:textId="40B60E96">
      <w:pPr>
        <w:pStyle w:val="Normal"/>
        <w:rPr>
          <w:rFonts w:ascii="Verdana" w:hAnsi="Verdana" w:eastAsia="Verdana" w:cs="Verdana"/>
          <w:b w:val="1"/>
          <w:bCs w:val="1"/>
          <w:sz w:val="22"/>
          <w:szCs w:val="22"/>
        </w:rPr>
      </w:pPr>
    </w:p>
    <w:p w:rsidR="0BEF2B0A" w:rsidP="0BEF2B0A" w:rsidRDefault="0BEF2B0A" w14:paraId="2DBB8785" w14:textId="325B4AB8">
      <w:pPr>
        <w:pStyle w:val="Normal"/>
        <w:rPr>
          <w:rFonts w:ascii="Verdana" w:hAnsi="Verdana" w:eastAsia="Verdana" w:cs="Verdana"/>
          <w:b w:val="1"/>
          <w:bCs w:val="1"/>
          <w:sz w:val="22"/>
          <w:szCs w:val="22"/>
        </w:rPr>
      </w:pPr>
    </w:p>
    <w:p w:rsidR="0BEF2B0A" w:rsidP="0BEF2B0A" w:rsidRDefault="0BEF2B0A" w14:paraId="2F2F8393" w14:textId="1B8F0065">
      <w:pPr>
        <w:pStyle w:val="Normal"/>
        <w:rPr>
          <w:rFonts w:ascii="Verdana" w:hAnsi="Verdana" w:eastAsia="Verdana" w:cs="Verdana"/>
          <w:b w:val="1"/>
          <w:bCs w:val="1"/>
          <w:sz w:val="22"/>
          <w:szCs w:val="22"/>
        </w:rPr>
      </w:pPr>
    </w:p>
    <w:p w:rsidR="0BEF2B0A" w:rsidP="0BEF2B0A" w:rsidRDefault="0BEF2B0A" w14:paraId="3E422A6C" w14:textId="6502510C">
      <w:pPr>
        <w:pStyle w:val="Normal"/>
        <w:rPr>
          <w:rFonts w:ascii="Verdana" w:hAnsi="Verdana" w:eastAsia="Verdana" w:cs="Verdana"/>
          <w:b w:val="1"/>
          <w:bCs w:val="1"/>
          <w:sz w:val="22"/>
          <w:szCs w:val="22"/>
        </w:rPr>
      </w:pPr>
    </w:p>
    <w:p w:rsidR="0BEF2B0A" w:rsidP="0BEF2B0A" w:rsidRDefault="0BEF2B0A" w14:paraId="2D66D6EE" w14:textId="3DB061F6">
      <w:pPr>
        <w:pStyle w:val="Normal"/>
        <w:rPr>
          <w:rFonts w:ascii="Verdana" w:hAnsi="Verdana" w:eastAsia="Verdana" w:cs="Verdana"/>
          <w:b w:val="1"/>
          <w:bCs w:val="1"/>
          <w:sz w:val="22"/>
          <w:szCs w:val="22"/>
        </w:rPr>
      </w:pPr>
    </w:p>
    <w:p w:rsidR="0BEF2B0A" w:rsidP="0BEF2B0A" w:rsidRDefault="0BEF2B0A" w14:paraId="35576D6E" w14:textId="3A9EDA97">
      <w:pPr>
        <w:pStyle w:val="Normal"/>
        <w:rPr>
          <w:rFonts w:ascii="Verdana" w:hAnsi="Verdana" w:eastAsia="Verdana" w:cs="Verdana"/>
          <w:b w:val="1"/>
          <w:bCs w:val="1"/>
          <w:sz w:val="22"/>
          <w:szCs w:val="22"/>
        </w:rPr>
      </w:pPr>
    </w:p>
    <w:p w:rsidR="0BEF2B0A" w:rsidP="0BEF2B0A" w:rsidRDefault="0BEF2B0A" w14:paraId="0C8B6C00" w14:textId="5FBC89EB">
      <w:pPr>
        <w:pStyle w:val="Normal"/>
        <w:rPr>
          <w:rFonts w:ascii="Verdana" w:hAnsi="Verdana" w:eastAsia="Verdana" w:cs="Verdana"/>
          <w:b w:val="1"/>
          <w:bCs w:val="1"/>
          <w:sz w:val="22"/>
          <w:szCs w:val="22"/>
        </w:rPr>
      </w:pPr>
    </w:p>
    <w:p w:rsidR="0BEF2B0A" w:rsidP="0BEF2B0A" w:rsidRDefault="0BEF2B0A" w14:paraId="759953AE" w14:textId="53C0E1ED">
      <w:pPr>
        <w:pStyle w:val="Normal"/>
        <w:rPr>
          <w:rFonts w:ascii="Verdana" w:hAnsi="Verdana" w:eastAsia="Verdana" w:cs="Verdana"/>
          <w:b w:val="1"/>
          <w:bCs w:val="1"/>
          <w:sz w:val="22"/>
          <w:szCs w:val="22"/>
        </w:rPr>
      </w:pPr>
    </w:p>
    <w:p w:rsidR="0BEF2B0A" w:rsidP="0BEF2B0A" w:rsidRDefault="0BEF2B0A" w14:paraId="22B91C45" w14:textId="1C161193">
      <w:pPr>
        <w:pStyle w:val="Normal"/>
        <w:rPr>
          <w:rFonts w:ascii="Verdana" w:hAnsi="Verdana" w:eastAsia="Verdana" w:cs="Verdana"/>
          <w:b w:val="1"/>
          <w:bCs w:val="1"/>
          <w:sz w:val="22"/>
          <w:szCs w:val="22"/>
        </w:rPr>
      </w:pPr>
    </w:p>
    <w:p w:rsidR="0BEF2B0A" w:rsidP="0BEF2B0A" w:rsidRDefault="0BEF2B0A" w14:paraId="40FD7D4C" w14:textId="7AAE0ED0">
      <w:pPr>
        <w:pStyle w:val="Normal"/>
        <w:rPr>
          <w:rFonts w:ascii="Verdana" w:hAnsi="Verdana" w:eastAsia="Verdana" w:cs="Verdana"/>
          <w:b w:val="1"/>
          <w:bCs w:val="1"/>
          <w:sz w:val="22"/>
          <w:szCs w:val="22"/>
        </w:rPr>
      </w:pPr>
    </w:p>
    <w:p w:rsidR="0BEF2B0A" w:rsidP="0BEF2B0A" w:rsidRDefault="0BEF2B0A" w14:paraId="74BF8129" w14:textId="6B006883">
      <w:pPr>
        <w:pStyle w:val="Normal"/>
        <w:rPr>
          <w:rFonts w:ascii="Verdana" w:hAnsi="Verdana" w:eastAsia="Verdana" w:cs="Verdana"/>
          <w:b w:val="1"/>
          <w:bCs w:val="1"/>
          <w:sz w:val="22"/>
          <w:szCs w:val="22"/>
        </w:rPr>
      </w:pPr>
    </w:p>
    <w:p w:rsidR="0BEF2B0A" w:rsidP="0BEF2B0A" w:rsidRDefault="0BEF2B0A" w14:paraId="2E3BDBC5" w14:textId="72A65BDA">
      <w:pPr>
        <w:pStyle w:val="Normal"/>
        <w:rPr>
          <w:rFonts w:ascii="Verdana" w:hAnsi="Verdana" w:eastAsia="Verdana" w:cs="Verdana"/>
          <w:b w:val="1"/>
          <w:bCs w:val="1"/>
          <w:sz w:val="22"/>
          <w:szCs w:val="22"/>
        </w:rPr>
      </w:pPr>
    </w:p>
    <w:p w:rsidR="0BEF2B0A" w:rsidP="0BEF2B0A" w:rsidRDefault="0BEF2B0A" w14:paraId="1AA6CEA7" w14:textId="74C33976">
      <w:pPr>
        <w:pStyle w:val="Normal"/>
        <w:rPr>
          <w:rFonts w:ascii="Verdana" w:hAnsi="Verdana" w:eastAsia="Verdana" w:cs="Verdana"/>
          <w:b w:val="1"/>
          <w:bCs w:val="1"/>
          <w:sz w:val="22"/>
          <w:szCs w:val="22"/>
        </w:rPr>
      </w:pPr>
    </w:p>
    <w:p w:rsidR="0BEF2B0A" w:rsidP="0BEF2B0A" w:rsidRDefault="0BEF2B0A" w14:paraId="631190DB" w14:textId="6AE8E231">
      <w:pPr>
        <w:pStyle w:val="Normal"/>
        <w:rPr>
          <w:rFonts w:ascii="Verdana" w:hAnsi="Verdana" w:eastAsia="Verdana" w:cs="Verdana"/>
          <w:b w:val="1"/>
          <w:bCs w:val="1"/>
          <w:sz w:val="22"/>
          <w:szCs w:val="22"/>
        </w:rPr>
      </w:pPr>
    </w:p>
    <w:p w:rsidR="0BEF2B0A" w:rsidP="0BEF2B0A" w:rsidRDefault="0BEF2B0A" w14:paraId="67CF9288" w14:textId="37D9D20D">
      <w:pPr>
        <w:pStyle w:val="Normal"/>
        <w:rPr>
          <w:rFonts w:ascii="Verdana" w:hAnsi="Verdana" w:eastAsia="Verdana" w:cs="Verdana"/>
          <w:b w:val="1"/>
          <w:bCs w:val="1"/>
          <w:sz w:val="22"/>
          <w:szCs w:val="22"/>
        </w:rPr>
      </w:pPr>
    </w:p>
    <w:p w:rsidR="0BEF2B0A" w:rsidP="0BEF2B0A" w:rsidRDefault="0BEF2B0A" w14:paraId="48EDC1F3" w14:textId="3E50B79B">
      <w:pPr>
        <w:pStyle w:val="Normal"/>
        <w:rPr>
          <w:rFonts w:ascii="Verdana" w:hAnsi="Verdana" w:eastAsia="Verdana" w:cs="Verdana"/>
          <w:b w:val="1"/>
          <w:bCs w:val="1"/>
          <w:sz w:val="22"/>
          <w:szCs w:val="22"/>
        </w:rPr>
      </w:pPr>
    </w:p>
    <w:p w:rsidR="0BEF2B0A" w:rsidP="0BEF2B0A" w:rsidRDefault="0BEF2B0A" w14:paraId="7C3B5B22" w14:textId="2271BD09">
      <w:pPr>
        <w:pStyle w:val="Normal"/>
        <w:rPr>
          <w:rFonts w:ascii="Verdana" w:hAnsi="Verdana" w:eastAsia="Verdana" w:cs="Verdana"/>
          <w:b w:val="1"/>
          <w:bCs w:val="1"/>
          <w:sz w:val="22"/>
          <w:szCs w:val="22"/>
        </w:rPr>
      </w:pPr>
    </w:p>
    <w:p w:rsidR="0BEF2B0A" w:rsidP="0BEF2B0A" w:rsidRDefault="0BEF2B0A" w14:paraId="480470C6" w14:textId="41A213D3">
      <w:pPr>
        <w:pStyle w:val="Normal"/>
        <w:rPr>
          <w:rFonts w:ascii="Verdana" w:hAnsi="Verdana" w:eastAsia="Verdana" w:cs="Verdana"/>
          <w:b w:val="1"/>
          <w:bCs w:val="1"/>
          <w:sz w:val="22"/>
          <w:szCs w:val="22"/>
        </w:rPr>
      </w:pPr>
    </w:p>
    <w:p w:rsidR="0BEF2B0A" w:rsidP="0BEF2B0A" w:rsidRDefault="0BEF2B0A" w14:paraId="272BA8EC" w14:textId="4EA32F87">
      <w:pPr>
        <w:pStyle w:val="Normal"/>
        <w:rPr>
          <w:rFonts w:ascii="Verdana" w:hAnsi="Verdana" w:eastAsia="Verdana" w:cs="Verdana"/>
          <w:b w:val="1"/>
          <w:bCs w:val="1"/>
          <w:sz w:val="22"/>
          <w:szCs w:val="22"/>
        </w:rPr>
      </w:pPr>
    </w:p>
    <w:p w:rsidR="5786A230" w:rsidP="0BEF2B0A" w:rsidRDefault="5786A230" w14:paraId="5605F837" w14:textId="407B1025">
      <w:pPr>
        <w:pStyle w:val="Heading1"/>
        <w:rPr>
          <w:rFonts w:ascii="Verdana" w:hAnsi="Verdana" w:eastAsia="Verdana" w:cs="Verdana"/>
          <w:sz w:val="28"/>
          <w:szCs w:val="28"/>
        </w:rPr>
      </w:pPr>
      <w:bookmarkStart w:name="_Toc1520421539" w:id="927908158"/>
      <w:r w:rsidRPr="0BEF2B0A" w:rsidR="5786A230">
        <w:rPr>
          <w:sz w:val="28"/>
          <w:szCs w:val="28"/>
        </w:rPr>
        <w:t>References</w:t>
      </w:r>
      <w:bookmarkEnd w:id="927908158"/>
    </w:p>
    <w:p w:rsidR="510E69B8" w:rsidP="0BEF2B0A" w:rsidRDefault="510E69B8" w14:paraId="116ADD3A" w14:textId="3DB9D45D">
      <w:pPr>
        <w:spacing w:after="0"/>
        <w:rPr>
          <w:rFonts w:ascii="Verdana" w:hAnsi="Verdana" w:eastAsia="Verdana" w:cs="Verdana"/>
          <w:sz w:val="22"/>
          <w:szCs w:val="22"/>
        </w:rPr>
      </w:pPr>
    </w:p>
    <w:p w:rsidR="510E69B8" w:rsidP="0BEF2B0A" w:rsidRDefault="510E69B8" w14:paraId="299CF44F" w14:textId="5DB2687C">
      <w:pPr>
        <w:pStyle w:val="ListParagraph"/>
        <w:numPr>
          <w:ilvl w:val="0"/>
          <w:numId w:val="3"/>
        </w:numPr>
        <w:rPr>
          <w:rFonts w:ascii="Verdana" w:hAnsi="Verdana" w:eastAsia="Verdana" w:cs="Verdana"/>
          <w:sz w:val="22"/>
          <w:szCs w:val="22"/>
          <w:lang w:val="en-IN"/>
        </w:rPr>
      </w:pPr>
      <w:hyperlink r:id="R6ba3b7765e234378">
        <w:r w:rsidRPr="0BEF2B0A" w:rsidR="17E94229">
          <w:rPr>
            <w:rStyle w:val="Hyperlink"/>
            <w:rFonts w:ascii="Verdana" w:hAnsi="Verdana" w:eastAsia="Verdana" w:cs="Verdana"/>
            <w:sz w:val="22"/>
            <w:szCs w:val="22"/>
            <w:lang w:val="en-IN"/>
          </w:rPr>
          <w:t>https://owasp.org/www-project-dependency-check/</w:t>
        </w:r>
      </w:hyperlink>
    </w:p>
    <w:p w:rsidR="17E94229" w:rsidP="0BEF2B0A" w:rsidRDefault="17E94229" w14:paraId="31498A76" w14:textId="27D1BC4A">
      <w:pPr>
        <w:pStyle w:val="ListParagraph"/>
        <w:numPr>
          <w:ilvl w:val="0"/>
          <w:numId w:val="3"/>
        </w:numPr>
        <w:rPr>
          <w:rFonts w:ascii="Verdana" w:hAnsi="Verdana" w:eastAsia="Verdana" w:cs="Verdana"/>
          <w:noProof w:val="0"/>
          <w:sz w:val="22"/>
          <w:szCs w:val="22"/>
          <w:lang w:val="en-IN"/>
        </w:rPr>
      </w:pPr>
      <w:hyperlink r:id="Rd0f3c9c7222347c9">
        <w:r w:rsidRPr="0BEF2B0A" w:rsidR="17E94229">
          <w:rPr>
            <w:rStyle w:val="Hyperlink"/>
            <w:rFonts w:ascii="Verdana" w:hAnsi="Verdana" w:eastAsia="Verdana" w:cs="Verdana"/>
            <w:noProof w:val="0"/>
            <w:sz w:val="22"/>
            <w:szCs w:val="22"/>
            <w:lang w:val="en-IN"/>
          </w:rPr>
          <w:t>https://www.youtube.com/watch?v=G9t-HFy4EHs</w:t>
        </w:r>
      </w:hyperlink>
    </w:p>
    <w:p w:rsidR="510E69B8" w:rsidP="0BEF2B0A" w:rsidRDefault="510E69B8" w14:paraId="62136A3B" w14:textId="27AF7A21">
      <w:pPr>
        <w:rPr>
          <w:rFonts w:ascii="Verdana" w:hAnsi="Verdana" w:eastAsia="Verdana" w:cs="Verdana"/>
          <w:sz w:val="22"/>
          <w:szCs w:val="22"/>
          <w:lang w:val="en-IN"/>
        </w:rPr>
      </w:pPr>
    </w:p>
    <w:p w:rsidR="510E69B8" w:rsidP="0BEF2B0A" w:rsidRDefault="510E69B8" w14:paraId="08DDE60E" w14:textId="3E2A265B">
      <w:pPr>
        <w:spacing w:after="0"/>
        <w:rPr>
          <w:rFonts w:ascii="Verdana" w:hAnsi="Verdana" w:eastAsia="Verdana" w:cs="Verdana"/>
          <w:sz w:val="22"/>
          <w:szCs w:val="22"/>
        </w:rPr>
      </w:pPr>
    </w:p>
    <w:p w:rsidR="510E69B8" w:rsidP="0BEF2B0A" w:rsidRDefault="510E69B8" w14:paraId="3C248FAA" w14:textId="4488C703">
      <w:pPr>
        <w:spacing w:after="0"/>
        <w:rPr>
          <w:rFonts w:ascii="Verdana" w:hAnsi="Verdana" w:eastAsia="Verdana" w:cs="Verdana"/>
          <w:sz w:val="22"/>
          <w:szCs w:val="22"/>
        </w:rPr>
      </w:pPr>
    </w:p>
    <w:p w:rsidR="510E69B8" w:rsidP="0BEF2B0A" w:rsidRDefault="510E69B8" w14:paraId="27ADC8EA" w14:textId="608E44AA">
      <w:pPr>
        <w:spacing w:after="0"/>
        <w:rPr>
          <w:rFonts w:ascii="Verdana" w:hAnsi="Verdana" w:eastAsia="Verdana" w:cs="Verdana"/>
          <w:sz w:val="22"/>
          <w:szCs w:val="22"/>
        </w:rPr>
      </w:pPr>
    </w:p>
    <w:p w:rsidR="510E69B8" w:rsidP="0BEF2B0A" w:rsidRDefault="510E69B8" w14:paraId="7F716A41" w14:textId="4484BB15">
      <w:pPr>
        <w:spacing w:after="0"/>
        <w:rPr>
          <w:rFonts w:ascii="Verdana" w:hAnsi="Verdana" w:eastAsia="Verdana" w:cs="Verdana"/>
          <w:sz w:val="22"/>
          <w:szCs w:val="22"/>
        </w:rPr>
      </w:pPr>
    </w:p>
    <w:p w:rsidR="510E69B8" w:rsidP="0BEF2B0A" w:rsidRDefault="510E69B8" w14:paraId="1C014246" w14:textId="4C76568B">
      <w:pPr>
        <w:spacing w:after="0"/>
        <w:rPr>
          <w:rFonts w:ascii="Verdana" w:hAnsi="Verdana" w:eastAsia="Verdana" w:cs="Verdana"/>
          <w:sz w:val="22"/>
          <w:szCs w:val="22"/>
        </w:rPr>
      </w:pPr>
    </w:p>
    <w:p w:rsidR="510E69B8" w:rsidP="0BEF2B0A" w:rsidRDefault="510E69B8" w14:paraId="3F39EEDC" w14:textId="0B52CE1F">
      <w:pPr>
        <w:spacing w:after="0"/>
        <w:rPr>
          <w:rFonts w:ascii="Verdana" w:hAnsi="Verdana" w:eastAsia="Verdana" w:cs="Verdana"/>
          <w:sz w:val="22"/>
          <w:szCs w:val="22"/>
        </w:rPr>
      </w:pPr>
    </w:p>
    <w:p w:rsidR="510E69B8" w:rsidP="0BEF2B0A" w:rsidRDefault="510E69B8" w14:paraId="7A6F3DC8" w14:textId="187A187D">
      <w:pPr>
        <w:spacing w:after="0"/>
        <w:rPr>
          <w:rFonts w:ascii="Verdana" w:hAnsi="Verdana" w:eastAsia="Verdana" w:cs="Verdana"/>
          <w:sz w:val="22"/>
          <w:szCs w:val="22"/>
        </w:rPr>
      </w:pPr>
    </w:p>
    <w:p w:rsidR="00292ECC" w:rsidP="0BEF2B0A" w:rsidRDefault="00292ECC" w14:paraId="7BAC18F9" w14:textId="06D18CAA">
      <w:pPr>
        <w:rPr>
          <w:rFonts w:ascii="Verdana" w:hAnsi="Verdana" w:eastAsia="Verdana" w:cs="Verdana"/>
          <w:sz w:val="22"/>
          <w:szCs w:val="22"/>
          <w:lang w:val="en-IN"/>
        </w:rPr>
      </w:pPr>
    </w:p>
    <w:p w:rsidR="00237F4A" w:rsidP="0BEF2B0A" w:rsidRDefault="00237F4A" w14:paraId="0BD1CDC4" w14:textId="77777777">
      <w:pPr>
        <w:rPr>
          <w:rFonts w:ascii="Verdana" w:hAnsi="Verdana" w:eastAsia="Verdana" w:cs="Verdana"/>
          <w:sz w:val="22"/>
          <w:szCs w:val="22"/>
          <w:lang w:val="en-IN"/>
        </w:rPr>
      </w:pPr>
    </w:p>
    <w:sectPr w:rsidR="00237F4A" w:rsidSect="008B165E">
      <w:footerReference w:type="default" r:id="rId21"/>
      <w:headerReference w:type="first" r:id="rId22"/>
      <w:footerReference w:type="first" r:id="rId23"/>
      <w:footnotePr>
        <w:numRestart w:val="eachPage"/>
      </w:footnotePr>
      <w:pgSz w:w="12240" w:h="15840" w:orient="portrait" w:code="1"/>
      <w:pgMar w:top="1224" w:right="1080" w:bottom="1440" w:left="1440" w:header="720" w:footer="5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8B7" w:rsidRDefault="004248B7" w14:paraId="40A7D155" w14:textId="77777777">
      <w:pPr>
        <w:spacing w:after="0"/>
      </w:pPr>
      <w:r>
        <w:separator/>
      </w:r>
    </w:p>
  </w:endnote>
  <w:endnote w:type="continuationSeparator" w:id="0">
    <w:p w:rsidR="004248B7" w:rsidRDefault="004248B7" w14:paraId="54F95BD9" w14:textId="77777777">
      <w:pPr>
        <w:spacing w:after="0"/>
      </w:pPr>
      <w:r>
        <w:continuationSeparator/>
      </w:r>
    </w:p>
  </w:endnote>
  <w:endnote w:type="continuationNotice" w:id="1">
    <w:p w:rsidR="004248B7" w:rsidRDefault="004248B7" w14:paraId="6AA746F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5C4C" w:rsidRDefault="00665C4C" w14:paraId="7D5160B2" w14:textId="2B339F7D">
    <w:pPr>
      <w:pStyle w:val="Footer"/>
      <w:tabs>
        <w:tab w:val="clear" w:pos="4320"/>
        <w:tab w:val="clear" w:pos="8640"/>
        <w:tab w:val="left" w:pos="2880"/>
        <w:tab w:val="left" w:pos="9480"/>
      </w:tabs>
      <w:ind w:left="-720"/>
      <w:jc w:val="center"/>
      <w:rPr>
        <w:rStyle w:val="Hyperlink"/>
        <w:color w:val="auto"/>
        <w:u w:val="none"/>
      </w:rPr>
    </w:pPr>
    <w:r>
      <w:rPr>
        <w:rFonts w:ascii="Webdings" w:hAnsi="Webdings" w:eastAsia="Webdings" w:cs="Webdings"/>
        <w:b/>
        <w:bCs/>
        <w:color w:val="FF0000"/>
        <w:sz w:val="18"/>
      </w:rPr>
      <w:t>=</w:t>
    </w:r>
    <w:r>
      <w:rPr>
        <w:rStyle w:val="Hyperlink"/>
        <w:color w:val="auto"/>
        <w:u w:val="none"/>
      </w:rPr>
      <w:t xml:space="preserve">  </w:t>
    </w:r>
    <w:r w:rsidR="00195EF1">
      <w:rPr>
        <w:rStyle w:val="Hyperlink"/>
        <w:color w:val="auto"/>
        <w:u w:val="none"/>
      </w:rPr>
      <w:t xml:space="preserve">ProbePlus </w:t>
    </w:r>
    <w:r w:rsidR="00540DEC">
      <w:rPr>
        <w:rStyle w:val="Hyperlink"/>
        <w:color w:val="auto"/>
        <w:u w:val="none"/>
      </w:rPr>
      <w:t>–</w:t>
    </w:r>
    <w:r w:rsidR="00195EF1">
      <w:rPr>
        <w:rStyle w:val="Hyperlink"/>
        <w:color w:val="auto"/>
        <w:u w:val="none"/>
      </w:rPr>
      <w:t xml:space="preserve"> </w:t>
    </w:r>
    <w:r>
      <w:rPr>
        <w:rStyle w:val="Hyperlink"/>
        <w:color w:val="auto"/>
        <w:u w:val="none"/>
      </w:rPr>
      <w:t>Copyright</w:t>
    </w:r>
    <w:r w:rsidR="00540DEC">
      <w:rPr>
        <w:rStyle w:val="Hyperlink"/>
        <w:color w:val="auto"/>
        <w:u w:val="none"/>
      </w:rPr>
      <w:t xml:space="preserve"> </w:t>
    </w:r>
    <w:r>
      <w:rPr>
        <w:rStyle w:val="Hyperlink"/>
        <w:color w:val="auto"/>
        <w:u w:val="none"/>
      </w:rPr>
      <w:t xml:space="preserve">© </w:t>
    </w:r>
    <w:r w:rsidR="00540DEC">
      <w:rPr>
        <w:rStyle w:val="Hyperlink"/>
        <w:color w:val="auto"/>
        <w:u w:val="none"/>
      </w:rPr>
      <w:t xml:space="preserve"> 2023  </w:t>
    </w:r>
    <w:r w:rsidR="000670CE">
      <w:rPr>
        <w:rStyle w:val="Hyperlink"/>
        <w:color w:val="auto"/>
        <w:u w:val="none"/>
      </w:rPr>
      <w:t>| Confidential</w:t>
    </w:r>
    <w:r>
      <w:rPr>
        <w:rFonts w:ascii="Webdings" w:hAnsi="Webdings" w:eastAsia="Webdings" w:cs="Webdings"/>
        <w:b/>
        <w:bCs/>
        <w:color w:val="FF0000"/>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0"/>
      <w:gridCol w:w="3240"/>
      <w:gridCol w:w="3240"/>
    </w:tblGrid>
    <w:tr w:rsidR="54BA3AA0" w:rsidTr="54BA3AA0" w14:paraId="385CB2AC" w14:textId="77777777">
      <w:trPr>
        <w:trHeight w:val="300"/>
      </w:trPr>
      <w:tc>
        <w:tcPr>
          <w:tcW w:w="3240" w:type="dxa"/>
        </w:tcPr>
        <w:p w:rsidR="54BA3AA0" w:rsidP="54BA3AA0" w:rsidRDefault="54BA3AA0" w14:paraId="4C854061" w14:textId="3C023592">
          <w:pPr>
            <w:pStyle w:val="Header"/>
            <w:ind w:left="-115"/>
          </w:pPr>
        </w:p>
      </w:tc>
      <w:tc>
        <w:tcPr>
          <w:tcW w:w="3240" w:type="dxa"/>
        </w:tcPr>
        <w:p w:rsidR="54BA3AA0" w:rsidP="54BA3AA0" w:rsidRDefault="54BA3AA0" w14:paraId="1BE33A17" w14:textId="052E3E65">
          <w:pPr>
            <w:pStyle w:val="Header"/>
            <w:jc w:val="center"/>
          </w:pPr>
        </w:p>
      </w:tc>
      <w:tc>
        <w:tcPr>
          <w:tcW w:w="3240" w:type="dxa"/>
        </w:tcPr>
        <w:p w:rsidR="54BA3AA0" w:rsidP="54BA3AA0" w:rsidRDefault="54BA3AA0" w14:paraId="22C68BC6" w14:textId="21853E90">
          <w:pPr>
            <w:pStyle w:val="Header"/>
            <w:ind w:right="-115"/>
            <w:jc w:val="right"/>
          </w:pPr>
        </w:p>
      </w:tc>
    </w:tr>
  </w:tbl>
  <w:p w:rsidR="54BA3AA0" w:rsidP="54BA3AA0" w:rsidRDefault="54BA3AA0" w14:paraId="11DE7E6B" w14:textId="2BB0E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665C4C" w:rsidP="00EF6CF1" w:rsidRDefault="00665C4C" w14:paraId="75C1485C" w14:textId="5408080E">
    <w:pPr>
      <w:pStyle w:val="Footer"/>
      <w:tabs>
        <w:tab w:val="clear" w:pos="4320"/>
        <w:tab w:val="clear" w:pos="8640"/>
        <w:tab w:val="left" w:pos="2880"/>
        <w:tab w:val="left" w:pos="9480"/>
      </w:tabs>
      <w:ind w:left="-567"/>
      <w:rPr>
        <w:rStyle w:val="Hyperlink"/>
        <w:color w:val="auto"/>
        <w:u w:val="none"/>
      </w:rPr>
    </w:pPr>
    <w:r>
      <w:rPr>
        <w:rStyle w:val="Hyperlink"/>
        <w:color w:val="auto"/>
        <w:u w:val="none"/>
      </w:rPr>
      <w:t>Copyright © 202</w:t>
    </w:r>
    <w:r w:rsidR="00522CCE">
      <w:rPr>
        <w:rStyle w:val="Hyperlink"/>
        <w:color w:val="auto"/>
        <w:u w:val="none"/>
      </w:rPr>
      <w:t>3</w:t>
    </w:r>
    <w:r w:rsidR="00EF6CF1">
      <w:rPr>
        <w:rStyle w:val="Hyperlink"/>
        <w:color w:val="auto"/>
        <w:u w:val="none"/>
      </w:rPr>
      <w:t xml:space="preserve">                      </w:t>
    </w:r>
    <w:r>
      <w:rPr>
        <w:rStyle w:val="Hyperlink"/>
        <w:color w:val="auto"/>
        <w:u w:val="none"/>
      </w:rPr>
      <w:t xml:space="preserve">                                                               </w:t>
    </w:r>
    <w:r w:rsidR="00EF6CF1">
      <w:rPr>
        <w:rStyle w:val="Hyperlink"/>
        <w:color w:val="auto"/>
        <w:u w:val="none"/>
      </w:rPr>
      <w:t xml:space="preserve">         </w:t>
    </w:r>
    <w:r w:rsidR="00920963">
      <w:rPr>
        <w:rStyle w:val="Hyperlink"/>
        <w:color w:val="auto"/>
        <w:u w:val="none"/>
      </w:rPr>
      <w:t>P</w:t>
    </w:r>
    <w:r w:rsidR="00522CCE">
      <w:rPr>
        <w:rStyle w:val="Hyperlink"/>
        <w:color w:val="auto"/>
        <w:u w:val="none"/>
      </w:rPr>
      <w:t>robePlus</w:t>
    </w:r>
    <w:r w:rsidR="00920963">
      <w:rPr>
        <w:rStyle w:val="Hyperlink"/>
        <w:color w:val="auto"/>
        <w:u w:val="none"/>
      </w:rPr>
      <w:t xml:space="preserve"> Confidential</w:t>
    </w:r>
  </w:p>
  <w:p w:rsidR="00EF6CF1" w:rsidP="008961AF" w:rsidRDefault="00EF6CF1" w14:paraId="66375780" w14:textId="4EBBF103">
    <w:pPr>
      <w:pStyle w:val="Footer"/>
      <w:tabs>
        <w:tab w:val="clear" w:pos="4320"/>
        <w:tab w:val="clear" w:pos="8640"/>
        <w:tab w:val="left" w:pos="7200"/>
      </w:tabs>
      <w:ind w:left="-720"/>
      <w:rPr>
        <w:rStyle w:val="Hyperlink"/>
        <w:color w:val="auto"/>
        <w:u w:val="none"/>
      </w:rPr>
    </w:pPr>
    <w:r>
      <w:rPr>
        <w:rFonts w:ascii="Arial" w:hAnsi="Arial" w:cs="Arial"/>
        <w:b/>
        <w:bCs/>
        <w:noProof/>
        <w:color w:val="FF0000"/>
      </w:rPr>
      <mc:AlternateContent>
        <mc:Choice Requires="wps">
          <w:drawing>
            <wp:anchor distT="0" distB="0" distL="114300" distR="114300" simplePos="0" relativeHeight="251658241" behindDoc="0" locked="0" layoutInCell="1" allowOverlap="1" wp14:anchorId="7D815049" wp14:editId="0BA300C7">
              <wp:simplePos x="0" y="0"/>
              <wp:positionH relativeFrom="column">
                <wp:posOffset>5697220</wp:posOffset>
              </wp:positionH>
              <wp:positionV relativeFrom="paragraph">
                <wp:posOffset>88265</wp:posOffset>
              </wp:positionV>
              <wp:extent cx="695325" cy="1771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C4C" w:rsidRDefault="00665C4C" w14:paraId="45BC94DE" w14:textId="4CBEE992">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84413">
                            <w:rPr>
                              <w:rStyle w:val="PageNumber"/>
                              <w:noProof/>
                            </w:rPr>
                            <w:t>10</w:t>
                          </w:r>
                          <w:r>
                            <w:rPr>
                              <w:rStyle w:val="PageNumber"/>
                            </w:rPr>
                            <w:fldChar w:fldCharType="end"/>
                          </w:r>
                          <w:r>
                            <w:rPr>
                              <w:rStyle w:val="PageNumber"/>
                            </w:rPr>
                            <w:t xml:space="preserve"> </w:t>
                          </w:r>
                          <w:r>
                            <w:rPr>
                              <w:rStyle w:val="PageNumber"/>
                              <w:b w:val="0"/>
                              <w:bCs/>
                            </w:rPr>
                            <w:t>of</w:t>
                          </w:r>
                          <w:r>
                            <w:rPr>
                              <w:rStyle w:val="PageNumber"/>
                            </w:rPr>
                            <w:t xml:space="preserve"> </w:t>
                          </w:r>
                          <w:r w:rsidR="00EC03CB">
                            <w:rPr>
                              <w:rStyle w:val="PageNumber"/>
                            </w:rPr>
                            <w:t>3</w:t>
                          </w:r>
                          <w:r w:rsidR="008F6C2E">
                            <w:rPr>
                              <w:rStyle w:val="PageNumber"/>
                            </w:rPr>
                            <w:t>2</w:t>
                          </w:r>
                        </w:p>
                        <w:p w:rsidR="00EC03CB" w:rsidRDefault="00EC03CB" w14:paraId="01ABFD39" w14:textId="77777777">
                          <w:pPr>
                            <w:pStyle w:val="Header"/>
                            <w:tabs>
                              <w:tab w:val="left" w:pos="8640"/>
                            </w:tabs>
                            <w:jc w:val="right"/>
                            <w:rPr>
                              <w:rStyle w:val="PageNumber"/>
                            </w:rPr>
                          </w:pPr>
                        </w:p>
                        <w:p w:rsidR="00127936" w:rsidRDefault="00127936" w14:paraId="46703911" w14:textId="77777777">
                          <w:pPr>
                            <w:pStyle w:val="Header"/>
                            <w:tabs>
                              <w:tab w:val="left" w:pos="8640"/>
                            </w:tabs>
                            <w:jc w:val="right"/>
                            <w:rPr>
                              <w:rStyle w:val="PageNumber"/>
                            </w:rPr>
                          </w:pPr>
                        </w:p>
                        <w:p w:rsidR="0007568F" w:rsidRDefault="0007568F" w14:paraId="1AB5EAD1" w14:textId="77777777">
                          <w:pPr>
                            <w:pStyle w:val="Header"/>
                            <w:tabs>
                              <w:tab w:val="left" w:pos="8640"/>
                            </w:tabs>
                            <w:jc w:val="right"/>
                            <w:rPr>
                              <w:rStyle w:val="PageNumber"/>
                            </w:rPr>
                          </w:pPr>
                        </w:p>
                        <w:p w:rsidR="00DC1D4D" w:rsidRDefault="00DC1D4D" w14:paraId="3281B9B4" w14:textId="77777777">
                          <w:pPr>
                            <w:pStyle w:val="Header"/>
                            <w:tabs>
                              <w:tab w:val="left" w:pos="8640"/>
                            </w:tabs>
                            <w:jc w:val="right"/>
                            <w:rPr>
                              <w:rStyle w:val="PageNumbe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7D815049">
              <v:stroke joinstyle="miter"/>
              <v:path gradientshapeok="t" o:connecttype="rect"/>
            </v:shapetype>
            <v:shape id="Text Box 2" style="position:absolute;left:0;text-align:left;margin-left:448.6pt;margin-top:6.95pt;width:54.75pt;height:13.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">
              <v:textbox inset="0,0,0,0">
                <w:txbxContent>
                  <w:p w:rsidR="00665C4C" w:rsidRDefault="00665C4C" w14:paraId="45BC94DE" w14:textId="4CBEE992">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84413">
                      <w:rPr>
                        <w:rStyle w:val="PageNumber"/>
                        <w:noProof/>
                      </w:rPr>
                      <w:t>10</w:t>
                    </w:r>
                    <w:r>
                      <w:rPr>
                        <w:rStyle w:val="PageNumber"/>
                      </w:rPr>
                      <w:fldChar w:fldCharType="end"/>
                    </w:r>
                    <w:r>
                      <w:rPr>
                        <w:rStyle w:val="PageNumber"/>
                      </w:rPr>
                      <w:t xml:space="preserve"> </w:t>
                    </w:r>
                    <w:r>
                      <w:rPr>
                        <w:rStyle w:val="PageNumber"/>
                        <w:b w:val="0"/>
                        <w:bCs/>
                      </w:rPr>
                      <w:t>of</w:t>
                    </w:r>
                    <w:r>
                      <w:rPr>
                        <w:rStyle w:val="PageNumber"/>
                      </w:rPr>
                      <w:t xml:space="preserve"> </w:t>
                    </w:r>
                    <w:r w:rsidR="00EC03CB">
                      <w:rPr>
                        <w:rStyle w:val="PageNumber"/>
                      </w:rPr>
                      <w:t>3</w:t>
                    </w:r>
                    <w:r w:rsidR="008F6C2E">
                      <w:rPr>
                        <w:rStyle w:val="PageNumber"/>
                      </w:rPr>
                      <w:t>2</w:t>
                    </w:r>
                  </w:p>
                  <w:p w:rsidR="00EC03CB" w:rsidRDefault="00EC03CB" w14:paraId="01ABFD39" w14:textId="77777777">
                    <w:pPr>
                      <w:pStyle w:val="Header"/>
                      <w:tabs>
                        <w:tab w:val="left" w:pos="8640"/>
                      </w:tabs>
                      <w:jc w:val="right"/>
                      <w:rPr>
                        <w:rStyle w:val="PageNumber"/>
                      </w:rPr>
                    </w:pPr>
                  </w:p>
                  <w:p w:rsidR="00127936" w:rsidRDefault="00127936" w14:paraId="46703911" w14:textId="77777777">
                    <w:pPr>
                      <w:pStyle w:val="Header"/>
                      <w:tabs>
                        <w:tab w:val="left" w:pos="8640"/>
                      </w:tabs>
                      <w:jc w:val="right"/>
                      <w:rPr>
                        <w:rStyle w:val="PageNumber"/>
                      </w:rPr>
                    </w:pPr>
                  </w:p>
                  <w:p w:rsidR="0007568F" w:rsidRDefault="0007568F" w14:paraId="1AB5EAD1" w14:textId="77777777">
                    <w:pPr>
                      <w:pStyle w:val="Header"/>
                      <w:tabs>
                        <w:tab w:val="left" w:pos="8640"/>
                      </w:tabs>
                      <w:jc w:val="right"/>
                      <w:rPr>
                        <w:rStyle w:val="PageNumber"/>
                      </w:rPr>
                    </w:pPr>
                  </w:p>
                  <w:p w:rsidR="00DC1D4D" w:rsidRDefault="00DC1D4D" w14:paraId="3281B9B4" w14:textId="77777777">
                    <w:pPr>
                      <w:pStyle w:val="Header"/>
                      <w:tabs>
                        <w:tab w:val="left" w:pos="8640"/>
                      </w:tabs>
                      <w:jc w:val="right"/>
                      <w:rPr>
                        <w:rStyle w:val="PageNumber"/>
                      </w:rPr>
                    </w:pPr>
                  </w:p>
                </w:txbxContent>
              </v:textbox>
            </v:shape>
          </w:pict>
        </mc:Fallback>
      </mc:AlternateContent>
    </w:r>
    <w:r w:rsidR="008961AF">
      <w:rPr>
        <w:rStyle w:val="Hyperlink"/>
        <w:color w:val="auto"/>
        <w:u w:val="none"/>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665C4C" w:rsidRDefault="004C3118" w14:paraId="5F2F5A1B" w14:textId="6E857225">
    <w:pPr>
      <w:pStyle w:val="Footer"/>
      <w:tabs>
        <w:tab w:val="clear" w:pos="4320"/>
        <w:tab w:val="clear" w:pos="8640"/>
        <w:tab w:val="left" w:pos="2880"/>
        <w:tab w:val="left" w:pos="9480"/>
      </w:tabs>
      <w:ind w:left="-720"/>
      <w:jc w:val="center"/>
      <w:rPr>
        <w:rStyle w:val="Hyperlink"/>
        <w:color w:val="auto"/>
        <w:u w:val="none"/>
      </w:rPr>
    </w:pPr>
    <w:r>
      <w:rPr>
        <w:rFonts w:ascii="Arial" w:hAnsi="Arial" w:cs="Arial"/>
        <w:b/>
        <w:bCs/>
        <w:noProof/>
        <w:color w:val="FF0000"/>
      </w:rPr>
      <mc:AlternateContent>
        <mc:Choice Requires="wps">
          <w:drawing>
            <wp:anchor distT="0" distB="0" distL="114300" distR="114300" simplePos="0" relativeHeight="251658240" behindDoc="0" locked="0" layoutInCell="1" allowOverlap="1" wp14:anchorId="64F1EDFD" wp14:editId="29DF1716">
              <wp:simplePos x="0" y="0"/>
              <wp:positionH relativeFrom="column">
                <wp:posOffset>5474970</wp:posOffset>
              </wp:positionH>
              <wp:positionV relativeFrom="paragraph">
                <wp:posOffset>90170</wp:posOffset>
              </wp:positionV>
              <wp:extent cx="695325" cy="1771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C4C" w:rsidRDefault="00665C4C" w14:paraId="0137ECB1" w14:textId="77777777">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b w:val="0"/>
                              <w:bCs/>
                            </w:rPr>
                            <w:t>of</w:t>
                          </w:r>
                          <w:r>
                            <w:rPr>
                              <w:rStyle w:val="PageNumber"/>
                            </w:rPr>
                            <w:t xml:space="preserv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64F1EDFD">
              <v:stroke joinstyle="miter"/>
              <v:path gradientshapeok="t" o:connecttype="rect"/>
            </v:shapetype>
            <v:shape id="Text Box 1" style="position:absolute;left:0;text-align:left;margin-left:431.1pt;margin-top:7.1pt;width:54.75pt;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">
              <v:textbox inset="0,0,0,0">
                <w:txbxContent>
                  <w:p w:rsidR="00665C4C" w:rsidRDefault="00665C4C" w14:paraId="0137ECB1" w14:textId="77777777">
                    <w:pPr>
                      <w:pStyle w:val="Header"/>
                      <w:tabs>
                        <w:tab w:val="left" w:pos="8640"/>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b w:val="0"/>
                        <w:bCs/>
                      </w:rPr>
                      <w:t>of</w:t>
                    </w:r>
                    <w:r>
                      <w:rPr>
                        <w:rStyle w:val="PageNumber"/>
                      </w:rPr>
                      <w:t xml:space="preserve"> 13</w:t>
                    </w:r>
                  </w:p>
                </w:txbxContent>
              </v:textbox>
            </v:shape>
          </w:pict>
        </mc:Fallback>
      </mc:AlternateContent>
    </w:r>
    <w:r w:rsidR="00665C4C">
      <w:rPr>
        <w:rFonts w:ascii="Webdings" w:hAnsi="Webdings" w:eastAsia="Webdings" w:cs="Webdings"/>
        <w:b/>
        <w:bCs/>
        <w:color w:val="FF0000"/>
        <w:sz w:val="18"/>
      </w:rPr>
      <w:t>=</w:t>
    </w:r>
    <w:r w:rsidR="00665C4C">
      <w:rPr>
        <w:rStyle w:val="Hyperlink"/>
        <w:color w:val="auto"/>
        <w:u w:val="none"/>
      </w:rPr>
      <w:t xml:space="preserve">  Copyright © 2002-2004</w:t>
    </w:r>
    <w:r w:rsidR="00665C4C">
      <w:rPr>
        <w:rFonts w:ascii="Century Gothic" w:hAnsi="Century Gothic" w:cs="Courier New"/>
        <w:b/>
        <w:bCs/>
        <w:color w:val="FF0000"/>
        <w:sz w:val="36"/>
      </w:rPr>
      <w:t xml:space="preserve"> </w:t>
    </w:r>
    <w:r w:rsidR="00665C4C">
      <w:rPr>
        <w:rFonts w:ascii="Century Gothic" w:hAnsi="Century Gothic" w:cs="Courier New"/>
        <w:b/>
        <w:bCs/>
        <w:color w:val="0000FF"/>
        <w:sz w:val="32"/>
      </w:rPr>
      <w:t>q</w:t>
    </w:r>
    <w:r w:rsidR="00665C4C">
      <w:rPr>
        <w:rFonts w:ascii="Century Gothic" w:hAnsi="Century Gothic" w:cs="Courier New"/>
        <w:b/>
        <w:bCs/>
        <w:color w:val="0000FF"/>
        <w:sz w:val="22"/>
      </w:rPr>
      <w:t xml:space="preserve">uantum </w:t>
    </w:r>
    <w:r w:rsidR="00665C4C">
      <w:rPr>
        <w:rFonts w:ascii="Century Gothic" w:hAnsi="Century Gothic" w:cs="Courier New"/>
        <w:b/>
        <w:bCs/>
        <w:color w:val="FF0000"/>
        <w:sz w:val="32"/>
      </w:rPr>
      <w:t>L</w:t>
    </w:r>
    <w:r w:rsidR="00665C4C">
      <w:rPr>
        <w:rFonts w:ascii="Century Gothic" w:hAnsi="Century Gothic" w:cs="Courier New"/>
        <w:b/>
        <w:bCs/>
        <w:color w:val="FF0000"/>
        <w:sz w:val="32"/>
        <w:vertAlign w:val="superscript"/>
      </w:rPr>
      <w:t>e</w:t>
    </w:r>
    <w:r w:rsidR="00665C4C">
      <w:rPr>
        <w:rFonts w:ascii="Century Gothic" w:hAnsi="Century Gothic" w:cs="Courier New"/>
        <w:b/>
        <w:bCs/>
        <w:color w:val="FF0000"/>
        <w:sz w:val="22"/>
      </w:rPr>
      <w:t>a</w:t>
    </w:r>
    <w:r w:rsidR="00665C4C">
      <w:rPr>
        <w:rFonts w:ascii="Century Gothic" w:hAnsi="Century Gothic" w:cs="Courier New"/>
        <w:b/>
        <w:bCs/>
        <w:color w:val="FF0000"/>
        <w:sz w:val="32"/>
      </w:rPr>
      <w:t>p</w:t>
    </w:r>
    <w:r w:rsidR="00665C4C">
      <w:rPr>
        <w:rFonts w:ascii="Century Gothic" w:hAnsi="Century Gothic" w:cs="Courier New"/>
        <w:b/>
        <w:bCs/>
        <w:color w:val="FF0000"/>
        <w:sz w:val="22"/>
      </w:rPr>
      <w:t>s</w:t>
    </w:r>
    <w:r w:rsidR="00665C4C">
      <w:rPr>
        <w:rFonts w:ascii="Century Gothic" w:hAnsi="Century Gothic" w:cs="Courier New"/>
        <w:b/>
        <w:bCs/>
        <w:color w:val="0000FF"/>
        <w:sz w:val="22"/>
      </w:rPr>
      <w:t xml:space="preserve">  </w:t>
    </w:r>
    <w:r w:rsidR="00665C4C">
      <w:rPr>
        <w:rFonts w:ascii="Webdings" w:hAnsi="Webdings" w:eastAsia="Webdings" w:cs="Webdings"/>
        <w:b/>
        <w:bCs/>
        <w:color w:val="FF0000"/>
        <w:sz w:val="18"/>
      </w:rPr>
      <w:t>=</w:t>
    </w:r>
    <w:r w:rsidR="00665C4C">
      <w:rPr>
        <w:rFonts w:ascii="Century Gothic" w:hAnsi="Century Gothic" w:cs="Courier New"/>
        <w:b/>
        <w:bCs/>
        <w:color w:val="FF0000"/>
        <w:sz w:val="36"/>
      </w:rPr>
      <w:t xml:space="preserve"> </w:t>
    </w:r>
    <w:r w:rsidR="00665C4C">
      <w:rPr>
        <w:rStyle w:val="Hyperlink"/>
        <w:color w:val="auto"/>
        <w:u w:val="none"/>
      </w:rPr>
      <w:t xml:space="preserve">www.quantum-leaps.com  </w:t>
    </w:r>
    <w:r w:rsidR="00665C4C">
      <w:rPr>
        <w:rFonts w:ascii="Webdings" w:hAnsi="Webdings" w:eastAsia="Webdings" w:cs="Webdings"/>
        <w:b/>
        <w:bCs/>
        <w:color w:val="FF0000"/>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8B7" w:rsidRDefault="004248B7" w14:paraId="47A7080F" w14:textId="77777777">
      <w:pPr>
        <w:spacing w:after="0"/>
      </w:pPr>
      <w:r>
        <w:separator/>
      </w:r>
    </w:p>
  </w:footnote>
  <w:footnote w:type="continuationSeparator" w:id="0">
    <w:p w:rsidR="004248B7" w:rsidRDefault="004248B7" w14:paraId="39965733" w14:textId="77777777">
      <w:pPr>
        <w:spacing w:after="0"/>
      </w:pPr>
      <w:r>
        <w:continuationSeparator/>
      </w:r>
    </w:p>
  </w:footnote>
  <w:footnote w:type="continuationNotice" w:id="1">
    <w:p w:rsidR="004248B7" w:rsidRDefault="004248B7" w14:paraId="1AE7B86D"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6Colorful"/>
      <w:tblW w:w="0" w:type="auto"/>
      <w:tblLook w:val="04A0" w:firstRow="1" w:lastRow="0" w:firstColumn="1" w:lastColumn="0" w:noHBand="0" w:noVBand="1"/>
    </w:tblPr>
    <w:tblGrid>
      <w:gridCol w:w="1942"/>
      <w:gridCol w:w="5424"/>
      <w:gridCol w:w="993"/>
      <w:gridCol w:w="1351"/>
    </w:tblGrid>
    <w:tr w:rsidRPr="00837FFA" w:rsidR="003A7B46" w:rsidTr="009E736D" w14:paraId="67477A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rsidRPr="00837FFA" w:rsidR="003A7B46" w:rsidP="003A7B46" w:rsidRDefault="0029174A" w14:paraId="13CD9FCA" w14:textId="17591F90">
          <w:pPr>
            <w:pStyle w:val="Header"/>
            <w:pBdr>
              <w:bottom w:val="none" w:color="auto" w:sz="0" w:space="0"/>
            </w:pBdr>
            <w:spacing w:after="0"/>
            <w:rPr>
              <w:sz w:val="28"/>
              <w:szCs w:val="36"/>
            </w:rPr>
          </w:pPr>
          <w:r>
            <w:rPr>
              <w:rFonts w:ascii="Cambria" w:hAnsi="Cambria"/>
              <w:b w:val="0"/>
              <w:bCs w:val="0"/>
              <w:sz w:val="28"/>
              <w:szCs w:val="36"/>
            </w:rPr>
            <w:t>ECGVue</w:t>
          </w:r>
        </w:p>
      </w:tc>
      <w:tc>
        <w:tcPr>
          <w:tcW w:w="5424" w:type="dxa"/>
        </w:tcPr>
        <w:p w:rsidRPr="003A7B46" w:rsidR="003A7B46" w:rsidP="003A7B46" w:rsidRDefault="003A7B46" w14:paraId="5277D4A9" w14:textId="3BDBC78F">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rFonts w:ascii="Cambria" w:hAnsi="Cambria"/>
              <w:b w:val="0"/>
              <w:bCs w:val="0"/>
              <w:sz w:val="28"/>
              <w:szCs w:val="36"/>
            </w:rPr>
          </w:pPr>
          <w:r w:rsidRPr="003A7B46">
            <w:rPr>
              <w:rFonts w:ascii="Cambria" w:hAnsi="Cambria"/>
              <w:b w:val="0"/>
              <w:bCs w:val="0"/>
              <w:sz w:val="28"/>
              <w:szCs w:val="36"/>
            </w:rPr>
            <w:t>Product Design Requirement Specification</w:t>
          </w:r>
        </w:p>
      </w:tc>
      <w:tc>
        <w:tcPr>
          <w:tcW w:w="993" w:type="dxa"/>
        </w:tcPr>
        <w:p w:rsidRPr="00837FFA" w:rsidR="003A7B46" w:rsidP="003A7B46" w:rsidRDefault="003A7B46" w14:paraId="5A262DC9" w14:textId="2B3010D0">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sz w:val="28"/>
              <w:szCs w:val="36"/>
            </w:rPr>
          </w:pPr>
          <w:r>
            <w:rPr>
              <w:rFonts w:ascii="Cambria" w:hAnsi="Cambria"/>
              <w:b w:val="0"/>
              <w:bCs w:val="0"/>
              <w:sz w:val="28"/>
              <w:szCs w:val="36"/>
            </w:rPr>
            <w:t>Rev. A</w:t>
          </w:r>
        </w:p>
      </w:tc>
      <w:tc>
        <w:tcPr>
          <w:tcW w:w="1351" w:type="dxa"/>
        </w:tcPr>
        <w:p w:rsidRPr="0029174A" w:rsidR="003A7B46" w:rsidP="0029174A" w:rsidRDefault="0029174A" w14:paraId="05B7626C" w14:textId="16F72012">
          <w:pPr>
            <w:pStyle w:val="Header"/>
            <w:pBdr>
              <w:bottom w:val="none" w:color="auto" w:sz="0" w:space="0"/>
            </w:pBdr>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36"/>
            </w:rPr>
          </w:pPr>
          <w:r>
            <w:rPr>
              <w:rFonts w:asciiTheme="minorHAnsi" w:hAnsiTheme="minorHAnsi" w:cstheme="minorHAnsi"/>
              <w:b w:val="0"/>
              <w:sz w:val="28"/>
              <w:szCs w:val="36"/>
            </w:rPr>
            <w:t xml:space="preserve">Pg </w:t>
          </w:r>
          <w:r w:rsidRPr="0029174A">
            <w:rPr>
              <w:rFonts w:asciiTheme="minorHAnsi" w:hAnsiTheme="minorHAnsi" w:cstheme="minorHAnsi"/>
              <w:sz w:val="28"/>
              <w:szCs w:val="36"/>
            </w:rPr>
            <w:fldChar w:fldCharType="begin"/>
          </w:r>
          <w:r w:rsidRPr="0029174A">
            <w:rPr>
              <w:rFonts w:asciiTheme="minorHAnsi" w:hAnsiTheme="minorHAnsi" w:cstheme="minorHAnsi"/>
              <w:b w:val="0"/>
              <w:sz w:val="28"/>
              <w:szCs w:val="36"/>
            </w:rPr>
            <w:instrText xml:space="preserve"> PAGE </w:instrText>
          </w:r>
          <w:r w:rsidRPr="0029174A">
            <w:rPr>
              <w:rFonts w:asciiTheme="minorHAnsi" w:hAnsiTheme="minorHAnsi" w:cstheme="minorHAnsi"/>
              <w:sz w:val="28"/>
              <w:szCs w:val="36"/>
            </w:rPr>
            <w:fldChar w:fldCharType="separate"/>
          </w:r>
          <w:r w:rsidRPr="0029174A">
            <w:rPr>
              <w:rFonts w:asciiTheme="minorHAnsi" w:hAnsiTheme="minorHAnsi" w:cstheme="minorHAnsi"/>
              <w:b w:val="0"/>
              <w:sz w:val="28"/>
              <w:szCs w:val="36"/>
            </w:rPr>
            <w:t>9</w:t>
          </w:r>
          <w:r w:rsidRPr="0029174A">
            <w:rPr>
              <w:rFonts w:asciiTheme="minorHAnsi" w:hAnsiTheme="minorHAnsi" w:cstheme="minorHAnsi"/>
              <w:sz w:val="28"/>
              <w:szCs w:val="36"/>
            </w:rPr>
            <w:fldChar w:fldCharType="end"/>
          </w:r>
          <w:r w:rsidRPr="0029174A">
            <w:rPr>
              <w:rFonts w:asciiTheme="minorHAnsi" w:hAnsiTheme="minorHAnsi" w:cstheme="minorHAnsi"/>
              <w:b w:val="0"/>
              <w:sz w:val="28"/>
              <w:szCs w:val="36"/>
            </w:rPr>
            <w:t xml:space="preserve"> of 32</w:t>
          </w:r>
        </w:p>
      </w:tc>
    </w:tr>
  </w:tbl>
  <w:p w:rsidRPr="003A7B46" w:rsidR="00665C4C" w:rsidP="003A7B46" w:rsidRDefault="00665C4C" w14:paraId="5FECD5E1" w14:textId="36FC85EC">
    <w:pPr>
      <w:pStyle w:val="Header"/>
      <w:pBdr>
        <w:bottom w:val="none" w:color="auto" w:sz="0" w:space="0"/>
      </w:pBdr>
      <w:spacing w:after="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FA" w:rsidP="00F83666" w:rsidRDefault="00837FFA" w14:paraId="08283D0F"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5C4C" w:rsidRDefault="00665C4C" w14:paraId="4AFE8BB3" w14:textId="77777777">
    <w:pPr>
      <w:pStyle w:val="Header"/>
      <w:tabs>
        <w:tab w:val="clear" w:pos="8460"/>
        <w:tab w:val="left" w:pos="7830"/>
      </w:tabs>
    </w:pPr>
    <w:r>
      <w:t>C/C++ Coding Standard</w:t>
    </w:r>
    <w:r>
      <w:tab/>
    </w:r>
    <w:r>
      <w:rPr>
        <w:rFonts w:ascii="Century Gothic" w:hAnsi="Century Gothic" w:cs="Courier New"/>
        <w:b/>
        <w:bCs/>
        <w:color w:val="0000FF"/>
        <w:sz w:val="32"/>
      </w:rPr>
      <w:t>q</w:t>
    </w:r>
    <w:r>
      <w:rPr>
        <w:rFonts w:ascii="Century Gothic" w:hAnsi="Century Gothic" w:cs="Courier New"/>
        <w:b/>
        <w:bCs/>
        <w:color w:val="0000FF"/>
        <w:sz w:val="22"/>
      </w:rPr>
      <w:t xml:space="preserve">uantum </w:t>
    </w:r>
    <w:r>
      <w:rPr>
        <w:rFonts w:ascii="Century Gothic" w:hAnsi="Century Gothic" w:cs="Courier New"/>
        <w:b/>
        <w:bCs/>
        <w:color w:val="FF0000"/>
        <w:sz w:val="32"/>
      </w:rPr>
      <w:t>L</w:t>
    </w:r>
    <w:r>
      <w:rPr>
        <w:rFonts w:ascii="Century Gothic" w:hAnsi="Century Gothic" w:cs="Courier New"/>
        <w:b/>
        <w:bCs/>
        <w:color w:val="FF0000"/>
        <w:sz w:val="32"/>
        <w:vertAlign w:val="superscript"/>
      </w:rPr>
      <w:t>e</w:t>
    </w:r>
    <w:r>
      <w:rPr>
        <w:rFonts w:ascii="Century Gothic" w:hAnsi="Century Gothic" w:cs="Courier New"/>
        <w:b/>
        <w:bCs/>
        <w:color w:val="FF0000"/>
        <w:sz w:val="22"/>
      </w:rPr>
      <w:t>a</w:t>
    </w:r>
    <w:r>
      <w:rPr>
        <w:rFonts w:ascii="Century Gothic" w:hAnsi="Century Gothic" w:cs="Courier New"/>
        <w:b/>
        <w:bCs/>
        <w:color w:val="FF0000"/>
        <w:sz w:val="32"/>
      </w:rPr>
      <w:t>p</w:t>
    </w:r>
    <w:r>
      <w:rPr>
        <w:rFonts w:ascii="Century Gothic" w:hAnsi="Century Gothic" w:cs="Courier New"/>
        <w:b/>
        <w:bCs/>
        <w:color w:val="FF0000"/>
        <w:sz w:val="22"/>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72d8e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3EA53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06AB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929F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E0A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12BD8C"/>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258B5A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1F63A7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2E4754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0E0718C"/>
    <w:lvl w:ilvl="0">
      <w:start w:val="1"/>
      <w:numFmt w:val="decimal"/>
      <w:pStyle w:val="ListNumber"/>
      <w:lvlText w:val="%1."/>
      <w:lvlJc w:val="left"/>
      <w:pPr>
        <w:tabs>
          <w:tab w:val="num" w:pos="360"/>
        </w:tabs>
        <w:ind w:left="360" w:hanging="360"/>
      </w:pPr>
    </w:lvl>
  </w:abstractNum>
  <w:abstractNum w:abstractNumId="9" w15:restartNumberingAfterBreak="0">
    <w:nsid w:val="0F613862"/>
    <w:multiLevelType w:val="hybridMultilevel"/>
    <w:tmpl w:val="1834CDE0"/>
    <w:lvl w:ilvl="0" w:tplc="3F50445E">
      <w:start w:val="1"/>
      <w:numFmt w:val="bullet"/>
      <w:pStyle w:val="Bulleted"/>
      <w:lvlText w:val=""/>
      <w:lvlJc w:val="left"/>
      <w:pPr>
        <w:tabs>
          <w:tab w:val="num" w:pos="360"/>
        </w:tabs>
        <w:ind w:left="360" w:hanging="360"/>
      </w:pPr>
      <w:rPr>
        <w:rFonts w:hint="default" w:ascii="Symbol" w:hAnsi="Symbol"/>
      </w:rPr>
    </w:lvl>
    <w:lvl w:ilvl="1" w:tplc="A8F0A6F6">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1D5A3EAC"/>
    <w:multiLevelType w:val="multilevel"/>
    <w:tmpl w:val="70B44A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B600CB2"/>
    <w:multiLevelType w:val="hybridMultilevel"/>
    <w:tmpl w:val="FFFFFFFF"/>
    <w:lvl w:ilvl="0" w:tplc="61D23E2E">
      <w:start w:val="1"/>
      <w:numFmt w:val="bullet"/>
      <w:lvlText w:val=""/>
      <w:lvlJc w:val="left"/>
      <w:pPr>
        <w:ind w:left="720" w:hanging="360"/>
      </w:pPr>
      <w:rPr>
        <w:rFonts w:hint="default" w:ascii="Symbol" w:hAnsi="Symbol"/>
      </w:rPr>
    </w:lvl>
    <w:lvl w:ilvl="1" w:tplc="C6F40B9E">
      <w:start w:val="1"/>
      <w:numFmt w:val="bullet"/>
      <w:lvlText w:val="o"/>
      <w:lvlJc w:val="left"/>
      <w:pPr>
        <w:ind w:left="1440" w:hanging="360"/>
      </w:pPr>
      <w:rPr>
        <w:rFonts w:hint="default" w:ascii="Courier New" w:hAnsi="Courier New"/>
      </w:rPr>
    </w:lvl>
    <w:lvl w:ilvl="2" w:tplc="1A12979C">
      <w:start w:val="1"/>
      <w:numFmt w:val="bullet"/>
      <w:lvlText w:val=""/>
      <w:lvlJc w:val="left"/>
      <w:pPr>
        <w:ind w:left="2160" w:hanging="360"/>
      </w:pPr>
      <w:rPr>
        <w:rFonts w:hint="default" w:ascii="Wingdings" w:hAnsi="Wingdings"/>
      </w:rPr>
    </w:lvl>
    <w:lvl w:ilvl="3" w:tplc="DA385A0C">
      <w:start w:val="1"/>
      <w:numFmt w:val="bullet"/>
      <w:lvlText w:val=""/>
      <w:lvlJc w:val="left"/>
      <w:pPr>
        <w:ind w:left="2880" w:hanging="360"/>
      </w:pPr>
      <w:rPr>
        <w:rFonts w:hint="default" w:ascii="Symbol" w:hAnsi="Symbol"/>
      </w:rPr>
    </w:lvl>
    <w:lvl w:ilvl="4" w:tplc="D898CC66">
      <w:start w:val="1"/>
      <w:numFmt w:val="bullet"/>
      <w:lvlText w:val="o"/>
      <w:lvlJc w:val="left"/>
      <w:pPr>
        <w:ind w:left="3600" w:hanging="360"/>
      </w:pPr>
      <w:rPr>
        <w:rFonts w:hint="default" w:ascii="Courier New" w:hAnsi="Courier New"/>
      </w:rPr>
    </w:lvl>
    <w:lvl w:ilvl="5" w:tplc="08864C6E">
      <w:start w:val="1"/>
      <w:numFmt w:val="bullet"/>
      <w:lvlText w:val=""/>
      <w:lvlJc w:val="left"/>
      <w:pPr>
        <w:ind w:left="4320" w:hanging="360"/>
      </w:pPr>
      <w:rPr>
        <w:rFonts w:hint="default" w:ascii="Wingdings" w:hAnsi="Wingdings"/>
      </w:rPr>
    </w:lvl>
    <w:lvl w:ilvl="6" w:tplc="8D883968">
      <w:start w:val="1"/>
      <w:numFmt w:val="bullet"/>
      <w:lvlText w:val=""/>
      <w:lvlJc w:val="left"/>
      <w:pPr>
        <w:ind w:left="5040" w:hanging="360"/>
      </w:pPr>
      <w:rPr>
        <w:rFonts w:hint="default" w:ascii="Symbol" w:hAnsi="Symbol"/>
      </w:rPr>
    </w:lvl>
    <w:lvl w:ilvl="7" w:tplc="CEE8339E">
      <w:start w:val="1"/>
      <w:numFmt w:val="bullet"/>
      <w:lvlText w:val="o"/>
      <w:lvlJc w:val="left"/>
      <w:pPr>
        <w:ind w:left="5760" w:hanging="360"/>
      </w:pPr>
      <w:rPr>
        <w:rFonts w:hint="default" w:ascii="Courier New" w:hAnsi="Courier New"/>
      </w:rPr>
    </w:lvl>
    <w:lvl w:ilvl="8" w:tplc="86842048">
      <w:start w:val="1"/>
      <w:numFmt w:val="bullet"/>
      <w:lvlText w:val=""/>
      <w:lvlJc w:val="left"/>
      <w:pPr>
        <w:ind w:left="6480" w:hanging="360"/>
      </w:pPr>
      <w:rPr>
        <w:rFonts w:hint="default" w:ascii="Wingdings" w:hAnsi="Wingdings"/>
      </w:rPr>
    </w:lvl>
  </w:abstractNum>
  <w:abstractNum w:abstractNumId="12" w15:restartNumberingAfterBreak="0">
    <w:nsid w:val="2D8EB82A"/>
    <w:multiLevelType w:val="hybridMultilevel"/>
    <w:tmpl w:val="FFFFFFFF"/>
    <w:lvl w:ilvl="0" w:tplc="1E0636A2">
      <w:start w:val="1"/>
      <w:numFmt w:val="bullet"/>
      <w:lvlText w:val=""/>
      <w:lvlJc w:val="left"/>
      <w:pPr>
        <w:ind w:left="720" w:hanging="360"/>
      </w:pPr>
      <w:rPr>
        <w:rFonts w:hint="default" w:ascii="Symbol" w:hAnsi="Symbol"/>
      </w:rPr>
    </w:lvl>
    <w:lvl w:ilvl="1" w:tplc="34A29216">
      <w:start w:val="1"/>
      <w:numFmt w:val="bullet"/>
      <w:lvlText w:val="o"/>
      <w:lvlJc w:val="left"/>
      <w:pPr>
        <w:ind w:left="1440" w:hanging="360"/>
      </w:pPr>
      <w:rPr>
        <w:rFonts w:hint="default" w:ascii="Courier New" w:hAnsi="Courier New"/>
      </w:rPr>
    </w:lvl>
    <w:lvl w:ilvl="2" w:tplc="EEBC6708">
      <w:start w:val="1"/>
      <w:numFmt w:val="bullet"/>
      <w:lvlText w:val=""/>
      <w:lvlJc w:val="left"/>
      <w:pPr>
        <w:ind w:left="2160" w:hanging="360"/>
      </w:pPr>
      <w:rPr>
        <w:rFonts w:hint="default" w:ascii="Wingdings" w:hAnsi="Wingdings"/>
      </w:rPr>
    </w:lvl>
    <w:lvl w:ilvl="3" w:tplc="162AAF90">
      <w:start w:val="1"/>
      <w:numFmt w:val="bullet"/>
      <w:lvlText w:val=""/>
      <w:lvlJc w:val="left"/>
      <w:pPr>
        <w:ind w:left="2880" w:hanging="360"/>
      </w:pPr>
      <w:rPr>
        <w:rFonts w:hint="default" w:ascii="Symbol" w:hAnsi="Symbol"/>
      </w:rPr>
    </w:lvl>
    <w:lvl w:ilvl="4" w:tplc="C1265988">
      <w:start w:val="1"/>
      <w:numFmt w:val="bullet"/>
      <w:lvlText w:val="o"/>
      <w:lvlJc w:val="left"/>
      <w:pPr>
        <w:ind w:left="3600" w:hanging="360"/>
      </w:pPr>
      <w:rPr>
        <w:rFonts w:hint="default" w:ascii="Courier New" w:hAnsi="Courier New"/>
      </w:rPr>
    </w:lvl>
    <w:lvl w:ilvl="5" w:tplc="31C6F7C8">
      <w:start w:val="1"/>
      <w:numFmt w:val="bullet"/>
      <w:lvlText w:val=""/>
      <w:lvlJc w:val="left"/>
      <w:pPr>
        <w:ind w:left="4320" w:hanging="360"/>
      </w:pPr>
      <w:rPr>
        <w:rFonts w:hint="default" w:ascii="Wingdings" w:hAnsi="Wingdings"/>
      </w:rPr>
    </w:lvl>
    <w:lvl w:ilvl="6" w:tplc="4DA05156">
      <w:start w:val="1"/>
      <w:numFmt w:val="bullet"/>
      <w:lvlText w:val=""/>
      <w:lvlJc w:val="left"/>
      <w:pPr>
        <w:ind w:left="5040" w:hanging="360"/>
      </w:pPr>
      <w:rPr>
        <w:rFonts w:hint="default" w:ascii="Symbol" w:hAnsi="Symbol"/>
      </w:rPr>
    </w:lvl>
    <w:lvl w:ilvl="7" w:tplc="D7DCD0BC">
      <w:start w:val="1"/>
      <w:numFmt w:val="bullet"/>
      <w:lvlText w:val="o"/>
      <w:lvlJc w:val="left"/>
      <w:pPr>
        <w:ind w:left="5760" w:hanging="360"/>
      </w:pPr>
      <w:rPr>
        <w:rFonts w:hint="default" w:ascii="Courier New" w:hAnsi="Courier New"/>
      </w:rPr>
    </w:lvl>
    <w:lvl w:ilvl="8" w:tplc="5DC83F52">
      <w:start w:val="1"/>
      <w:numFmt w:val="bullet"/>
      <w:lvlText w:val=""/>
      <w:lvlJc w:val="left"/>
      <w:pPr>
        <w:ind w:left="6480" w:hanging="360"/>
      </w:pPr>
      <w:rPr>
        <w:rFonts w:hint="default" w:ascii="Wingdings" w:hAnsi="Wingdings"/>
      </w:rPr>
    </w:lvl>
  </w:abstractNum>
  <w:abstractNum w:abstractNumId="13" w15:restartNumberingAfterBreak="0">
    <w:nsid w:val="39D75320"/>
    <w:multiLevelType w:val="hybridMultilevel"/>
    <w:tmpl w:val="FFFFFFFF"/>
    <w:lvl w:ilvl="0" w:tplc="6FD6F006">
      <w:start w:val="1"/>
      <w:numFmt w:val="bullet"/>
      <w:lvlText w:val=""/>
      <w:lvlJc w:val="left"/>
      <w:pPr>
        <w:ind w:left="720" w:hanging="360"/>
      </w:pPr>
      <w:rPr>
        <w:rFonts w:hint="default" w:ascii="Symbol" w:hAnsi="Symbol"/>
      </w:rPr>
    </w:lvl>
    <w:lvl w:ilvl="1" w:tplc="C6B6B39C">
      <w:start w:val="1"/>
      <w:numFmt w:val="bullet"/>
      <w:lvlText w:val="o"/>
      <w:lvlJc w:val="left"/>
      <w:pPr>
        <w:ind w:left="1440" w:hanging="360"/>
      </w:pPr>
      <w:rPr>
        <w:rFonts w:hint="default" w:ascii="Courier New" w:hAnsi="Courier New"/>
      </w:rPr>
    </w:lvl>
    <w:lvl w:ilvl="2" w:tplc="1B8C4F3E">
      <w:start w:val="1"/>
      <w:numFmt w:val="bullet"/>
      <w:lvlText w:val=""/>
      <w:lvlJc w:val="left"/>
      <w:pPr>
        <w:ind w:left="2160" w:hanging="360"/>
      </w:pPr>
      <w:rPr>
        <w:rFonts w:hint="default" w:ascii="Wingdings" w:hAnsi="Wingdings"/>
      </w:rPr>
    </w:lvl>
    <w:lvl w:ilvl="3" w:tplc="791C8F14">
      <w:start w:val="1"/>
      <w:numFmt w:val="bullet"/>
      <w:lvlText w:val=""/>
      <w:lvlJc w:val="left"/>
      <w:pPr>
        <w:ind w:left="2880" w:hanging="360"/>
      </w:pPr>
      <w:rPr>
        <w:rFonts w:hint="default" w:ascii="Symbol" w:hAnsi="Symbol"/>
      </w:rPr>
    </w:lvl>
    <w:lvl w:ilvl="4" w:tplc="7DE8C0DA">
      <w:start w:val="1"/>
      <w:numFmt w:val="bullet"/>
      <w:lvlText w:val="o"/>
      <w:lvlJc w:val="left"/>
      <w:pPr>
        <w:ind w:left="3600" w:hanging="360"/>
      </w:pPr>
      <w:rPr>
        <w:rFonts w:hint="default" w:ascii="Courier New" w:hAnsi="Courier New"/>
      </w:rPr>
    </w:lvl>
    <w:lvl w:ilvl="5" w:tplc="EB20DED8">
      <w:start w:val="1"/>
      <w:numFmt w:val="bullet"/>
      <w:lvlText w:val=""/>
      <w:lvlJc w:val="left"/>
      <w:pPr>
        <w:ind w:left="4320" w:hanging="360"/>
      </w:pPr>
      <w:rPr>
        <w:rFonts w:hint="default" w:ascii="Wingdings" w:hAnsi="Wingdings"/>
      </w:rPr>
    </w:lvl>
    <w:lvl w:ilvl="6" w:tplc="9A1471F2">
      <w:start w:val="1"/>
      <w:numFmt w:val="bullet"/>
      <w:lvlText w:val=""/>
      <w:lvlJc w:val="left"/>
      <w:pPr>
        <w:ind w:left="5040" w:hanging="360"/>
      </w:pPr>
      <w:rPr>
        <w:rFonts w:hint="default" w:ascii="Symbol" w:hAnsi="Symbol"/>
      </w:rPr>
    </w:lvl>
    <w:lvl w:ilvl="7" w:tplc="F1DAC34E">
      <w:start w:val="1"/>
      <w:numFmt w:val="bullet"/>
      <w:lvlText w:val="o"/>
      <w:lvlJc w:val="left"/>
      <w:pPr>
        <w:ind w:left="5760" w:hanging="360"/>
      </w:pPr>
      <w:rPr>
        <w:rFonts w:hint="default" w:ascii="Courier New" w:hAnsi="Courier New"/>
      </w:rPr>
    </w:lvl>
    <w:lvl w:ilvl="8" w:tplc="3762F8DA">
      <w:start w:val="1"/>
      <w:numFmt w:val="bullet"/>
      <w:lvlText w:val=""/>
      <w:lvlJc w:val="left"/>
      <w:pPr>
        <w:ind w:left="6480" w:hanging="360"/>
      </w:pPr>
      <w:rPr>
        <w:rFonts w:hint="default" w:ascii="Wingdings" w:hAnsi="Wingdings"/>
      </w:rPr>
    </w:lvl>
  </w:abstractNum>
  <w:abstractNum w:abstractNumId="14" w15:restartNumberingAfterBreak="0">
    <w:nsid w:val="5500A524"/>
    <w:multiLevelType w:val="hybridMultilevel"/>
    <w:tmpl w:val="FFFFFFFF"/>
    <w:lvl w:ilvl="0" w:tplc="12464CAE">
      <w:start w:val="1"/>
      <w:numFmt w:val="decimal"/>
      <w:lvlText w:val="%1."/>
      <w:lvlJc w:val="left"/>
      <w:pPr>
        <w:ind w:left="720" w:hanging="360"/>
      </w:pPr>
    </w:lvl>
    <w:lvl w:ilvl="1" w:tplc="1B388B9A">
      <w:start w:val="1"/>
      <w:numFmt w:val="lowerLetter"/>
      <w:lvlText w:val="%2."/>
      <w:lvlJc w:val="left"/>
      <w:pPr>
        <w:ind w:left="1440" w:hanging="360"/>
      </w:pPr>
    </w:lvl>
    <w:lvl w:ilvl="2" w:tplc="0A6401CC">
      <w:start w:val="1"/>
      <w:numFmt w:val="lowerRoman"/>
      <w:lvlText w:val="%3."/>
      <w:lvlJc w:val="right"/>
      <w:pPr>
        <w:ind w:left="2160" w:hanging="180"/>
      </w:pPr>
    </w:lvl>
    <w:lvl w:ilvl="3" w:tplc="4AFC3482">
      <w:start w:val="1"/>
      <w:numFmt w:val="decimal"/>
      <w:lvlText w:val="%4."/>
      <w:lvlJc w:val="left"/>
      <w:pPr>
        <w:ind w:left="2880" w:hanging="360"/>
      </w:pPr>
    </w:lvl>
    <w:lvl w:ilvl="4" w:tplc="AC74941C">
      <w:start w:val="1"/>
      <w:numFmt w:val="lowerLetter"/>
      <w:lvlText w:val="%5."/>
      <w:lvlJc w:val="left"/>
      <w:pPr>
        <w:ind w:left="3600" w:hanging="360"/>
      </w:pPr>
    </w:lvl>
    <w:lvl w:ilvl="5" w:tplc="641AAD3E">
      <w:start w:val="1"/>
      <w:numFmt w:val="lowerRoman"/>
      <w:lvlText w:val="%6."/>
      <w:lvlJc w:val="right"/>
      <w:pPr>
        <w:ind w:left="4320" w:hanging="180"/>
      </w:pPr>
    </w:lvl>
    <w:lvl w:ilvl="6" w:tplc="9DB46A14">
      <w:start w:val="1"/>
      <w:numFmt w:val="decimal"/>
      <w:lvlText w:val="%7."/>
      <w:lvlJc w:val="left"/>
      <w:pPr>
        <w:ind w:left="5040" w:hanging="360"/>
      </w:pPr>
    </w:lvl>
    <w:lvl w:ilvl="7" w:tplc="E17E3686">
      <w:start w:val="1"/>
      <w:numFmt w:val="lowerLetter"/>
      <w:lvlText w:val="%8."/>
      <w:lvlJc w:val="left"/>
      <w:pPr>
        <w:ind w:left="5760" w:hanging="360"/>
      </w:pPr>
    </w:lvl>
    <w:lvl w:ilvl="8" w:tplc="3388689E">
      <w:start w:val="1"/>
      <w:numFmt w:val="lowerRoman"/>
      <w:lvlText w:val="%9."/>
      <w:lvlJc w:val="right"/>
      <w:pPr>
        <w:ind w:left="6480" w:hanging="180"/>
      </w:pPr>
    </w:lvl>
  </w:abstractNum>
  <w:abstractNum w:abstractNumId="15" w15:restartNumberingAfterBreak="0">
    <w:nsid w:val="6C2523AF"/>
    <w:multiLevelType w:val="hybridMultilevel"/>
    <w:tmpl w:val="8BE8B6DE"/>
    <w:lvl w:ilvl="0" w:tplc="F982715C">
      <w:start w:val="1"/>
      <w:numFmt w:val="bullet"/>
      <w:pStyle w:val="List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EB711AF"/>
    <w:multiLevelType w:val="hybridMultilevel"/>
    <w:tmpl w:val="FFFFFFFF"/>
    <w:lvl w:ilvl="0" w:tplc="2E1C773A">
      <w:start w:val="1"/>
      <w:numFmt w:val="bullet"/>
      <w:lvlText w:val=""/>
      <w:lvlJc w:val="left"/>
      <w:pPr>
        <w:ind w:left="720" w:hanging="360"/>
      </w:pPr>
      <w:rPr>
        <w:rFonts w:hint="default" w:ascii="Symbol" w:hAnsi="Symbol"/>
      </w:rPr>
    </w:lvl>
    <w:lvl w:ilvl="1" w:tplc="6A8613F0">
      <w:start w:val="1"/>
      <w:numFmt w:val="bullet"/>
      <w:lvlText w:val="o"/>
      <w:lvlJc w:val="left"/>
      <w:pPr>
        <w:ind w:left="1440" w:hanging="360"/>
      </w:pPr>
      <w:rPr>
        <w:rFonts w:hint="default" w:ascii="Courier New" w:hAnsi="Courier New"/>
      </w:rPr>
    </w:lvl>
    <w:lvl w:ilvl="2" w:tplc="532891F6">
      <w:start w:val="1"/>
      <w:numFmt w:val="bullet"/>
      <w:lvlText w:val=""/>
      <w:lvlJc w:val="left"/>
      <w:pPr>
        <w:ind w:left="2160" w:hanging="360"/>
      </w:pPr>
      <w:rPr>
        <w:rFonts w:hint="default" w:ascii="Wingdings" w:hAnsi="Wingdings"/>
      </w:rPr>
    </w:lvl>
    <w:lvl w:ilvl="3" w:tplc="24B0C9A2">
      <w:start w:val="1"/>
      <w:numFmt w:val="bullet"/>
      <w:lvlText w:val=""/>
      <w:lvlJc w:val="left"/>
      <w:pPr>
        <w:ind w:left="2880" w:hanging="360"/>
      </w:pPr>
      <w:rPr>
        <w:rFonts w:hint="default" w:ascii="Symbol" w:hAnsi="Symbol"/>
      </w:rPr>
    </w:lvl>
    <w:lvl w:ilvl="4" w:tplc="FB7A1360">
      <w:start w:val="1"/>
      <w:numFmt w:val="bullet"/>
      <w:lvlText w:val="o"/>
      <w:lvlJc w:val="left"/>
      <w:pPr>
        <w:ind w:left="3600" w:hanging="360"/>
      </w:pPr>
      <w:rPr>
        <w:rFonts w:hint="default" w:ascii="Courier New" w:hAnsi="Courier New"/>
      </w:rPr>
    </w:lvl>
    <w:lvl w:ilvl="5" w:tplc="C9CAC0DA">
      <w:start w:val="1"/>
      <w:numFmt w:val="bullet"/>
      <w:lvlText w:val=""/>
      <w:lvlJc w:val="left"/>
      <w:pPr>
        <w:ind w:left="4320" w:hanging="360"/>
      </w:pPr>
      <w:rPr>
        <w:rFonts w:hint="default" w:ascii="Wingdings" w:hAnsi="Wingdings"/>
      </w:rPr>
    </w:lvl>
    <w:lvl w:ilvl="6" w:tplc="EB06CFF6">
      <w:start w:val="1"/>
      <w:numFmt w:val="bullet"/>
      <w:lvlText w:val=""/>
      <w:lvlJc w:val="left"/>
      <w:pPr>
        <w:ind w:left="5040" w:hanging="360"/>
      </w:pPr>
      <w:rPr>
        <w:rFonts w:hint="default" w:ascii="Symbol" w:hAnsi="Symbol"/>
      </w:rPr>
    </w:lvl>
    <w:lvl w:ilvl="7" w:tplc="A59A773A">
      <w:start w:val="1"/>
      <w:numFmt w:val="bullet"/>
      <w:lvlText w:val="o"/>
      <w:lvlJc w:val="left"/>
      <w:pPr>
        <w:ind w:left="5760" w:hanging="360"/>
      </w:pPr>
      <w:rPr>
        <w:rFonts w:hint="default" w:ascii="Courier New" w:hAnsi="Courier New"/>
      </w:rPr>
    </w:lvl>
    <w:lvl w:ilvl="8" w:tplc="86FAB178">
      <w:start w:val="1"/>
      <w:numFmt w:val="bullet"/>
      <w:lvlText w:val=""/>
      <w:lvlJc w:val="left"/>
      <w:pPr>
        <w:ind w:left="6480" w:hanging="360"/>
      </w:pPr>
      <w:rPr>
        <w:rFonts w:hint="default" w:ascii="Wingdings" w:hAnsi="Wingdings"/>
      </w:rPr>
    </w:lvl>
  </w:abstractNum>
  <w:num w:numId="18">
    <w:abstractNumId w:val="17"/>
  </w:num>
  <w:num w:numId="1" w16cid:durableId="792750085">
    <w:abstractNumId w:val="13"/>
  </w:num>
  <w:num w:numId="2" w16cid:durableId="1886334268">
    <w:abstractNumId w:val="12"/>
  </w:num>
  <w:num w:numId="3" w16cid:durableId="120345103">
    <w:abstractNumId w:val="14"/>
  </w:num>
  <w:num w:numId="4" w16cid:durableId="1341934203">
    <w:abstractNumId w:val="11"/>
  </w:num>
  <w:num w:numId="5" w16cid:durableId="592053022">
    <w:abstractNumId w:val="16"/>
  </w:num>
  <w:num w:numId="6" w16cid:durableId="1320622568">
    <w:abstractNumId w:val="7"/>
  </w:num>
  <w:num w:numId="7" w16cid:durableId="401023280">
    <w:abstractNumId w:val="6"/>
  </w:num>
  <w:num w:numId="8" w16cid:durableId="1041249563">
    <w:abstractNumId w:val="5"/>
  </w:num>
  <w:num w:numId="9" w16cid:durableId="83647390">
    <w:abstractNumId w:val="4"/>
  </w:num>
  <w:num w:numId="10" w16cid:durableId="1163624114">
    <w:abstractNumId w:val="8"/>
  </w:num>
  <w:num w:numId="11" w16cid:durableId="742415241">
    <w:abstractNumId w:val="3"/>
  </w:num>
  <w:num w:numId="12" w16cid:durableId="1115441620">
    <w:abstractNumId w:val="2"/>
  </w:num>
  <w:num w:numId="13" w16cid:durableId="1888951362">
    <w:abstractNumId w:val="1"/>
  </w:num>
  <w:num w:numId="14" w16cid:durableId="913396109">
    <w:abstractNumId w:val="0"/>
  </w:num>
  <w:num w:numId="15" w16cid:durableId="573051194">
    <w:abstractNumId w:val="9"/>
  </w:num>
  <w:num w:numId="16" w16cid:durableId="128520630">
    <w:abstractNumId w:val="15"/>
  </w:num>
  <w:num w:numId="17" w16cid:durableId="1781217276">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lang="en-IN" w:vendorID="64" w:dllVersion="0" w:nlCheck="1" w:checkStyle="0" w:appName="MSWord"/>
  <w:attachedTemplate r:id="rId1"/>
  <w:linkStyles/>
  <w:trackRevisions w:val="false"/>
  <w:defaultTabStop w:val="720"/>
  <w:autoHyphenation/>
  <w:doNotHyphenateCaps/>
  <w:drawingGridHorizontalSpacing w:val="29"/>
  <w:drawingGridVerticalSpacing w:val="29"/>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ru v:ext="edit" colors="#ddd,#36f"/>
    </o:shapedefaults>
  </w:hdrShapeDefaults>
  <w:footnotePr>
    <w:numRestart w:val="eachPage"/>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BB"/>
    <w:rsid w:val="00000008"/>
    <w:rsid w:val="00000808"/>
    <w:rsid w:val="00000E77"/>
    <w:rsid w:val="000012DD"/>
    <w:rsid w:val="00001589"/>
    <w:rsid w:val="000019F6"/>
    <w:rsid w:val="00001AB3"/>
    <w:rsid w:val="00002009"/>
    <w:rsid w:val="00003446"/>
    <w:rsid w:val="00003CCE"/>
    <w:rsid w:val="00004901"/>
    <w:rsid w:val="0000515C"/>
    <w:rsid w:val="00005402"/>
    <w:rsid w:val="0000614D"/>
    <w:rsid w:val="000063C3"/>
    <w:rsid w:val="000064A4"/>
    <w:rsid w:val="00006A50"/>
    <w:rsid w:val="00006E0C"/>
    <w:rsid w:val="00007CBA"/>
    <w:rsid w:val="0000FFD5"/>
    <w:rsid w:val="00010788"/>
    <w:rsid w:val="000119C4"/>
    <w:rsid w:val="00011E21"/>
    <w:rsid w:val="00013D91"/>
    <w:rsid w:val="00014423"/>
    <w:rsid w:val="00015FE2"/>
    <w:rsid w:val="0001655C"/>
    <w:rsid w:val="00016590"/>
    <w:rsid w:val="000166E9"/>
    <w:rsid w:val="00021550"/>
    <w:rsid w:val="00021876"/>
    <w:rsid w:val="00022704"/>
    <w:rsid w:val="00022A8E"/>
    <w:rsid w:val="000239D0"/>
    <w:rsid w:val="00023A4C"/>
    <w:rsid w:val="00023F72"/>
    <w:rsid w:val="00024894"/>
    <w:rsid w:val="00024BCB"/>
    <w:rsid w:val="00024C1B"/>
    <w:rsid w:val="00025780"/>
    <w:rsid w:val="00026669"/>
    <w:rsid w:val="00027015"/>
    <w:rsid w:val="00027820"/>
    <w:rsid w:val="00027869"/>
    <w:rsid w:val="00027BB5"/>
    <w:rsid w:val="00030140"/>
    <w:rsid w:val="00031467"/>
    <w:rsid w:val="000325E4"/>
    <w:rsid w:val="00033154"/>
    <w:rsid w:val="000332F4"/>
    <w:rsid w:val="00033321"/>
    <w:rsid w:val="0003377F"/>
    <w:rsid w:val="00034B11"/>
    <w:rsid w:val="000354A8"/>
    <w:rsid w:val="00036807"/>
    <w:rsid w:val="000373F2"/>
    <w:rsid w:val="0003745C"/>
    <w:rsid w:val="00037A75"/>
    <w:rsid w:val="00040096"/>
    <w:rsid w:val="00040B28"/>
    <w:rsid w:val="00042061"/>
    <w:rsid w:val="00042178"/>
    <w:rsid w:val="00042A59"/>
    <w:rsid w:val="00042B3D"/>
    <w:rsid w:val="0004411C"/>
    <w:rsid w:val="00044F72"/>
    <w:rsid w:val="00045CE3"/>
    <w:rsid w:val="00045CF5"/>
    <w:rsid w:val="00046A4B"/>
    <w:rsid w:val="00046F6E"/>
    <w:rsid w:val="000473AC"/>
    <w:rsid w:val="0004795C"/>
    <w:rsid w:val="00047DC5"/>
    <w:rsid w:val="00050A21"/>
    <w:rsid w:val="0005194B"/>
    <w:rsid w:val="000519BA"/>
    <w:rsid w:val="00052F32"/>
    <w:rsid w:val="00053C92"/>
    <w:rsid w:val="0005578A"/>
    <w:rsid w:val="00056DD3"/>
    <w:rsid w:val="00056F28"/>
    <w:rsid w:val="00056FFA"/>
    <w:rsid w:val="0005746B"/>
    <w:rsid w:val="00057DE2"/>
    <w:rsid w:val="00060393"/>
    <w:rsid w:val="000619A0"/>
    <w:rsid w:val="0006296D"/>
    <w:rsid w:val="00062DDC"/>
    <w:rsid w:val="0006356A"/>
    <w:rsid w:val="000641B9"/>
    <w:rsid w:val="0006448C"/>
    <w:rsid w:val="0006529B"/>
    <w:rsid w:val="00065D1D"/>
    <w:rsid w:val="000670CE"/>
    <w:rsid w:val="00067101"/>
    <w:rsid w:val="0006711B"/>
    <w:rsid w:val="0006715C"/>
    <w:rsid w:val="0006795D"/>
    <w:rsid w:val="00070012"/>
    <w:rsid w:val="0007033E"/>
    <w:rsid w:val="00070A16"/>
    <w:rsid w:val="0007100B"/>
    <w:rsid w:val="00071C37"/>
    <w:rsid w:val="00071D46"/>
    <w:rsid w:val="000732C4"/>
    <w:rsid w:val="00074925"/>
    <w:rsid w:val="00074B1A"/>
    <w:rsid w:val="00074FB9"/>
    <w:rsid w:val="0007568F"/>
    <w:rsid w:val="000757FD"/>
    <w:rsid w:val="000760E5"/>
    <w:rsid w:val="00076157"/>
    <w:rsid w:val="000766EF"/>
    <w:rsid w:val="0007693E"/>
    <w:rsid w:val="00076B2E"/>
    <w:rsid w:val="000777E7"/>
    <w:rsid w:val="0008010F"/>
    <w:rsid w:val="00081000"/>
    <w:rsid w:val="00081A9E"/>
    <w:rsid w:val="000821A6"/>
    <w:rsid w:val="000826CA"/>
    <w:rsid w:val="0008367B"/>
    <w:rsid w:val="00085447"/>
    <w:rsid w:val="000854BE"/>
    <w:rsid w:val="00085893"/>
    <w:rsid w:val="00086A85"/>
    <w:rsid w:val="00086C01"/>
    <w:rsid w:val="00087118"/>
    <w:rsid w:val="0008742D"/>
    <w:rsid w:val="00087F8E"/>
    <w:rsid w:val="00091124"/>
    <w:rsid w:val="00091855"/>
    <w:rsid w:val="00091B34"/>
    <w:rsid w:val="00091FFC"/>
    <w:rsid w:val="00092998"/>
    <w:rsid w:val="00092DAC"/>
    <w:rsid w:val="00092F7E"/>
    <w:rsid w:val="00093734"/>
    <w:rsid w:val="00093738"/>
    <w:rsid w:val="00093F2D"/>
    <w:rsid w:val="000962E1"/>
    <w:rsid w:val="000A0E60"/>
    <w:rsid w:val="000A1416"/>
    <w:rsid w:val="000A1AD1"/>
    <w:rsid w:val="000A1B94"/>
    <w:rsid w:val="000A1D88"/>
    <w:rsid w:val="000A20E4"/>
    <w:rsid w:val="000A264F"/>
    <w:rsid w:val="000A2E2D"/>
    <w:rsid w:val="000A3922"/>
    <w:rsid w:val="000A58B2"/>
    <w:rsid w:val="000A5FA4"/>
    <w:rsid w:val="000A71F8"/>
    <w:rsid w:val="000B0C3C"/>
    <w:rsid w:val="000B0E99"/>
    <w:rsid w:val="000B22C6"/>
    <w:rsid w:val="000B2743"/>
    <w:rsid w:val="000B2DD6"/>
    <w:rsid w:val="000B3746"/>
    <w:rsid w:val="000B3A83"/>
    <w:rsid w:val="000B3D60"/>
    <w:rsid w:val="000B4195"/>
    <w:rsid w:val="000B4867"/>
    <w:rsid w:val="000B4F3D"/>
    <w:rsid w:val="000B595E"/>
    <w:rsid w:val="000B5C57"/>
    <w:rsid w:val="000C078D"/>
    <w:rsid w:val="000C14D8"/>
    <w:rsid w:val="000C1B1C"/>
    <w:rsid w:val="000C226E"/>
    <w:rsid w:val="000C2FB5"/>
    <w:rsid w:val="000C310D"/>
    <w:rsid w:val="000C3269"/>
    <w:rsid w:val="000C418A"/>
    <w:rsid w:val="000C5897"/>
    <w:rsid w:val="000C659C"/>
    <w:rsid w:val="000C66A7"/>
    <w:rsid w:val="000C6BB7"/>
    <w:rsid w:val="000C6F39"/>
    <w:rsid w:val="000C76C0"/>
    <w:rsid w:val="000C7C16"/>
    <w:rsid w:val="000C7FB2"/>
    <w:rsid w:val="000D070E"/>
    <w:rsid w:val="000D1517"/>
    <w:rsid w:val="000D1A46"/>
    <w:rsid w:val="000D25C2"/>
    <w:rsid w:val="000D25F4"/>
    <w:rsid w:val="000D2CB5"/>
    <w:rsid w:val="000D4FB2"/>
    <w:rsid w:val="000D521D"/>
    <w:rsid w:val="000D5355"/>
    <w:rsid w:val="000D72D4"/>
    <w:rsid w:val="000D79C2"/>
    <w:rsid w:val="000E022B"/>
    <w:rsid w:val="000E07B9"/>
    <w:rsid w:val="000E101A"/>
    <w:rsid w:val="000E165A"/>
    <w:rsid w:val="000E209E"/>
    <w:rsid w:val="000E42AC"/>
    <w:rsid w:val="000E4A68"/>
    <w:rsid w:val="000E4A7A"/>
    <w:rsid w:val="000E4AA9"/>
    <w:rsid w:val="000E5BF4"/>
    <w:rsid w:val="000E72FC"/>
    <w:rsid w:val="000E735E"/>
    <w:rsid w:val="000E76F6"/>
    <w:rsid w:val="000F0C5A"/>
    <w:rsid w:val="000F2B8C"/>
    <w:rsid w:val="000F3859"/>
    <w:rsid w:val="000F416C"/>
    <w:rsid w:val="000F4181"/>
    <w:rsid w:val="000F4B42"/>
    <w:rsid w:val="000F5153"/>
    <w:rsid w:val="000F55BA"/>
    <w:rsid w:val="000F5ACC"/>
    <w:rsid w:val="000F5BA2"/>
    <w:rsid w:val="000F75A6"/>
    <w:rsid w:val="001005DF"/>
    <w:rsid w:val="00100968"/>
    <w:rsid w:val="00100A40"/>
    <w:rsid w:val="00101579"/>
    <w:rsid w:val="00103F09"/>
    <w:rsid w:val="00104D09"/>
    <w:rsid w:val="00105073"/>
    <w:rsid w:val="0010539C"/>
    <w:rsid w:val="001063E5"/>
    <w:rsid w:val="00106E1D"/>
    <w:rsid w:val="001072A6"/>
    <w:rsid w:val="00107651"/>
    <w:rsid w:val="001105B1"/>
    <w:rsid w:val="00110A5D"/>
    <w:rsid w:val="00110F2C"/>
    <w:rsid w:val="00112D1D"/>
    <w:rsid w:val="00113910"/>
    <w:rsid w:val="00114A8F"/>
    <w:rsid w:val="00114A9F"/>
    <w:rsid w:val="00115203"/>
    <w:rsid w:val="001176D2"/>
    <w:rsid w:val="00117CA9"/>
    <w:rsid w:val="00120333"/>
    <w:rsid w:val="001226A8"/>
    <w:rsid w:val="00123084"/>
    <w:rsid w:val="00123199"/>
    <w:rsid w:val="00123964"/>
    <w:rsid w:val="001243E0"/>
    <w:rsid w:val="001267EC"/>
    <w:rsid w:val="00127936"/>
    <w:rsid w:val="00127C0B"/>
    <w:rsid w:val="00130953"/>
    <w:rsid w:val="0013175C"/>
    <w:rsid w:val="001322BF"/>
    <w:rsid w:val="001322F0"/>
    <w:rsid w:val="00133296"/>
    <w:rsid w:val="00133F94"/>
    <w:rsid w:val="00135A8D"/>
    <w:rsid w:val="00135F50"/>
    <w:rsid w:val="00135F6D"/>
    <w:rsid w:val="0013776C"/>
    <w:rsid w:val="00137856"/>
    <w:rsid w:val="00137984"/>
    <w:rsid w:val="0014004B"/>
    <w:rsid w:val="00141A8C"/>
    <w:rsid w:val="00141C23"/>
    <w:rsid w:val="0014277D"/>
    <w:rsid w:val="00142E71"/>
    <w:rsid w:val="0014480E"/>
    <w:rsid w:val="00145A35"/>
    <w:rsid w:val="00146D17"/>
    <w:rsid w:val="00146EAE"/>
    <w:rsid w:val="00147728"/>
    <w:rsid w:val="0014772F"/>
    <w:rsid w:val="00147825"/>
    <w:rsid w:val="00151FB5"/>
    <w:rsid w:val="001523D4"/>
    <w:rsid w:val="00152AAF"/>
    <w:rsid w:val="00152C16"/>
    <w:rsid w:val="00153270"/>
    <w:rsid w:val="00155C75"/>
    <w:rsid w:val="001609BC"/>
    <w:rsid w:val="00161757"/>
    <w:rsid w:val="00161D24"/>
    <w:rsid w:val="001632A9"/>
    <w:rsid w:val="001633B0"/>
    <w:rsid w:val="001641EB"/>
    <w:rsid w:val="00164A37"/>
    <w:rsid w:val="00164EBC"/>
    <w:rsid w:val="001655EE"/>
    <w:rsid w:val="00165619"/>
    <w:rsid w:val="00166305"/>
    <w:rsid w:val="0017024C"/>
    <w:rsid w:val="001704DE"/>
    <w:rsid w:val="00170861"/>
    <w:rsid w:val="0017133C"/>
    <w:rsid w:val="00172401"/>
    <w:rsid w:val="00172773"/>
    <w:rsid w:val="0017321E"/>
    <w:rsid w:val="001744E8"/>
    <w:rsid w:val="00174970"/>
    <w:rsid w:val="00176112"/>
    <w:rsid w:val="0017751A"/>
    <w:rsid w:val="00177A83"/>
    <w:rsid w:val="00177B57"/>
    <w:rsid w:val="00180D41"/>
    <w:rsid w:val="00181E1D"/>
    <w:rsid w:val="001829DB"/>
    <w:rsid w:val="00183946"/>
    <w:rsid w:val="00184849"/>
    <w:rsid w:val="00185381"/>
    <w:rsid w:val="001865D1"/>
    <w:rsid w:val="00186AE4"/>
    <w:rsid w:val="00187286"/>
    <w:rsid w:val="001906BE"/>
    <w:rsid w:val="00190C43"/>
    <w:rsid w:val="00190F63"/>
    <w:rsid w:val="00191504"/>
    <w:rsid w:val="00195EF1"/>
    <w:rsid w:val="001967CF"/>
    <w:rsid w:val="001972B2"/>
    <w:rsid w:val="00197F9E"/>
    <w:rsid w:val="001A0CF1"/>
    <w:rsid w:val="001A1159"/>
    <w:rsid w:val="001A321F"/>
    <w:rsid w:val="001A3747"/>
    <w:rsid w:val="001A3A0E"/>
    <w:rsid w:val="001A5150"/>
    <w:rsid w:val="001A66F2"/>
    <w:rsid w:val="001A6E2D"/>
    <w:rsid w:val="001A7C96"/>
    <w:rsid w:val="001B076A"/>
    <w:rsid w:val="001B14DE"/>
    <w:rsid w:val="001B2F42"/>
    <w:rsid w:val="001B3050"/>
    <w:rsid w:val="001B363A"/>
    <w:rsid w:val="001B3CEC"/>
    <w:rsid w:val="001B6164"/>
    <w:rsid w:val="001B7143"/>
    <w:rsid w:val="001B7AA1"/>
    <w:rsid w:val="001C01D8"/>
    <w:rsid w:val="001C06FF"/>
    <w:rsid w:val="001C1071"/>
    <w:rsid w:val="001C2555"/>
    <w:rsid w:val="001C3D45"/>
    <w:rsid w:val="001C4C74"/>
    <w:rsid w:val="001C649F"/>
    <w:rsid w:val="001C70D5"/>
    <w:rsid w:val="001D0CC3"/>
    <w:rsid w:val="001D0DE4"/>
    <w:rsid w:val="001D10F7"/>
    <w:rsid w:val="001D4EB4"/>
    <w:rsid w:val="001D53AF"/>
    <w:rsid w:val="001D5B38"/>
    <w:rsid w:val="001D6338"/>
    <w:rsid w:val="001D6CE7"/>
    <w:rsid w:val="001D7656"/>
    <w:rsid w:val="001D79C9"/>
    <w:rsid w:val="001D7E47"/>
    <w:rsid w:val="001D7EB3"/>
    <w:rsid w:val="001E0832"/>
    <w:rsid w:val="001E28EB"/>
    <w:rsid w:val="001E2BB3"/>
    <w:rsid w:val="001E2E69"/>
    <w:rsid w:val="001E3A72"/>
    <w:rsid w:val="001E44DF"/>
    <w:rsid w:val="001E5E60"/>
    <w:rsid w:val="001E6712"/>
    <w:rsid w:val="001E76A8"/>
    <w:rsid w:val="001E79C9"/>
    <w:rsid w:val="001F005A"/>
    <w:rsid w:val="001F0404"/>
    <w:rsid w:val="001F0744"/>
    <w:rsid w:val="001F0D7B"/>
    <w:rsid w:val="001F23C0"/>
    <w:rsid w:val="001F331D"/>
    <w:rsid w:val="001F37A8"/>
    <w:rsid w:val="001F3841"/>
    <w:rsid w:val="001F3865"/>
    <w:rsid w:val="001F3CB9"/>
    <w:rsid w:val="001F3DA7"/>
    <w:rsid w:val="001F4247"/>
    <w:rsid w:val="001F5E45"/>
    <w:rsid w:val="001F701B"/>
    <w:rsid w:val="001F7D9E"/>
    <w:rsid w:val="001F7DA1"/>
    <w:rsid w:val="00200228"/>
    <w:rsid w:val="0020192D"/>
    <w:rsid w:val="002020A9"/>
    <w:rsid w:val="00202C48"/>
    <w:rsid w:val="00205197"/>
    <w:rsid w:val="00206770"/>
    <w:rsid w:val="00206838"/>
    <w:rsid w:val="0020703B"/>
    <w:rsid w:val="00207EF5"/>
    <w:rsid w:val="002103F9"/>
    <w:rsid w:val="00210705"/>
    <w:rsid w:val="00211919"/>
    <w:rsid w:val="00214783"/>
    <w:rsid w:val="002147CC"/>
    <w:rsid w:val="0021566E"/>
    <w:rsid w:val="002167DC"/>
    <w:rsid w:val="00216802"/>
    <w:rsid w:val="00217384"/>
    <w:rsid w:val="00217480"/>
    <w:rsid w:val="00221603"/>
    <w:rsid w:val="002227CF"/>
    <w:rsid w:val="00223106"/>
    <w:rsid w:val="00223286"/>
    <w:rsid w:val="0022579C"/>
    <w:rsid w:val="00226078"/>
    <w:rsid w:val="0022659A"/>
    <w:rsid w:val="00226A75"/>
    <w:rsid w:val="0022710E"/>
    <w:rsid w:val="002275EE"/>
    <w:rsid w:val="00229804"/>
    <w:rsid w:val="002302F3"/>
    <w:rsid w:val="0023089F"/>
    <w:rsid w:val="0023156A"/>
    <w:rsid w:val="002341DF"/>
    <w:rsid w:val="00234D50"/>
    <w:rsid w:val="00236E82"/>
    <w:rsid w:val="00237CEF"/>
    <w:rsid w:val="00237F4A"/>
    <w:rsid w:val="002408D3"/>
    <w:rsid w:val="002410C2"/>
    <w:rsid w:val="00241449"/>
    <w:rsid w:val="00243AEE"/>
    <w:rsid w:val="00243C8E"/>
    <w:rsid w:val="00243EF5"/>
    <w:rsid w:val="002451F9"/>
    <w:rsid w:val="00245625"/>
    <w:rsid w:val="00245DB7"/>
    <w:rsid w:val="002466EC"/>
    <w:rsid w:val="0024681C"/>
    <w:rsid w:val="00247271"/>
    <w:rsid w:val="00247F18"/>
    <w:rsid w:val="00250636"/>
    <w:rsid w:val="00250A53"/>
    <w:rsid w:val="00251203"/>
    <w:rsid w:val="002517C4"/>
    <w:rsid w:val="00251BB9"/>
    <w:rsid w:val="00252127"/>
    <w:rsid w:val="00252890"/>
    <w:rsid w:val="00252DA1"/>
    <w:rsid w:val="00253CDF"/>
    <w:rsid w:val="00255004"/>
    <w:rsid w:val="00255996"/>
    <w:rsid w:val="00256B19"/>
    <w:rsid w:val="00257659"/>
    <w:rsid w:val="00257B4E"/>
    <w:rsid w:val="00260C7E"/>
    <w:rsid w:val="00260CB4"/>
    <w:rsid w:val="00261374"/>
    <w:rsid w:val="00261604"/>
    <w:rsid w:val="00261C12"/>
    <w:rsid w:val="00262E55"/>
    <w:rsid w:val="00263374"/>
    <w:rsid w:val="00264FBD"/>
    <w:rsid w:val="002653BE"/>
    <w:rsid w:val="00265823"/>
    <w:rsid w:val="002665CE"/>
    <w:rsid w:val="00266D9D"/>
    <w:rsid w:val="0026747F"/>
    <w:rsid w:val="00270E7F"/>
    <w:rsid w:val="00271507"/>
    <w:rsid w:val="002718D1"/>
    <w:rsid w:val="0027289D"/>
    <w:rsid w:val="00272A3B"/>
    <w:rsid w:val="00272AC6"/>
    <w:rsid w:val="0027376F"/>
    <w:rsid w:val="0027457A"/>
    <w:rsid w:val="0027460A"/>
    <w:rsid w:val="002750D8"/>
    <w:rsid w:val="002751F3"/>
    <w:rsid w:val="002759F5"/>
    <w:rsid w:val="00277329"/>
    <w:rsid w:val="002773D3"/>
    <w:rsid w:val="00283626"/>
    <w:rsid w:val="0028387B"/>
    <w:rsid w:val="00283A4D"/>
    <w:rsid w:val="00283ED7"/>
    <w:rsid w:val="00284F0C"/>
    <w:rsid w:val="002850F4"/>
    <w:rsid w:val="0028511B"/>
    <w:rsid w:val="00285B97"/>
    <w:rsid w:val="00286DC9"/>
    <w:rsid w:val="002873EC"/>
    <w:rsid w:val="0028773F"/>
    <w:rsid w:val="002913B0"/>
    <w:rsid w:val="0029174A"/>
    <w:rsid w:val="002919F5"/>
    <w:rsid w:val="00292ECC"/>
    <w:rsid w:val="00293B8A"/>
    <w:rsid w:val="00294032"/>
    <w:rsid w:val="0029492A"/>
    <w:rsid w:val="00294C86"/>
    <w:rsid w:val="002965E0"/>
    <w:rsid w:val="002966EF"/>
    <w:rsid w:val="00297262"/>
    <w:rsid w:val="0029766E"/>
    <w:rsid w:val="002A00D6"/>
    <w:rsid w:val="002A0980"/>
    <w:rsid w:val="002A1411"/>
    <w:rsid w:val="002A1A4B"/>
    <w:rsid w:val="002A2418"/>
    <w:rsid w:val="002A2575"/>
    <w:rsid w:val="002A310F"/>
    <w:rsid w:val="002A3640"/>
    <w:rsid w:val="002A38D1"/>
    <w:rsid w:val="002A3C0A"/>
    <w:rsid w:val="002A4C2F"/>
    <w:rsid w:val="002A6417"/>
    <w:rsid w:val="002A7E88"/>
    <w:rsid w:val="002B118A"/>
    <w:rsid w:val="002B128A"/>
    <w:rsid w:val="002B2FAE"/>
    <w:rsid w:val="002B35BC"/>
    <w:rsid w:val="002B3D3E"/>
    <w:rsid w:val="002B4125"/>
    <w:rsid w:val="002B509B"/>
    <w:rsid w:val="002B566D"/>
    <w:rsid w:val="002B56A5"/>
    <w:rsid w:val="002B6E22"/>
    <w:rsid w:val="002B7198"/>
    <w:rsid w:val="002C33B3"/>
    <w:rsid w:val="002C34A9"/>
    <w:rsid w:val="002C3999"/>
    <w:rsid w:val="002C3AE6"/>
    <w:rsid w:val="002C3B58"/>
    <w:rsid w:val="002C476D"/>
    <w:rsid w:val="002C4C56"/>
    <w:rsid w:val="002C5C61"/>
    <w:rsid w:val="002C645F"/>
    <w:rsid w:val="002C6E6E"/>
    <w:rsid w:val="002C7AEC"/>
    <w:rsid w:val="002D1B8B"/>
    <w:rsid w:val="002D1BE2"/>
    <w:rsid w:val="002D4A49"/>
    <w:rsid w:val="002D4C8F"/>
    <w:rsid w:val="002D6352"/>
    <w:rsid w:val="002D677C"/>
    <w:rsid w:val="002D69E1"/>
    <w:rsid w:val="002D70BC"/>
    <w:rsid w:val="002D7974"/>
    <w:rsid w:val="002E0A85"/>
    <w:rsid w:val="002E0F14"/>
    <w:rsid w:val="002E15C8"/>
    <w:rsid w:val="002E28EE"/>
    <w:rsid w:val="002E2B0A"/>
    <w:rsid w:val="002E3BE0"/>
    <w:rsid w:val="002E4CDE"/>
    <w:rsid w:val="002E559F"/>
    <w:rsid w:val="002E6A1E"/>
    <w:rsid w:val="002E6C0D"/>
    <w:rsid w:val="002E6FF0"/>
    <w:rsid w:val="002E7814"/>
    <w:rsid w:val="002F0046"/>
    <w:rsid w:val="002F0184"/>
    <w:rsid w:val="002F0437"/>
    <w:rsid w:val="002F07F9"/>
    <w:rsid w:val="002F2564"/>
    <w:rsid w:val="002F337C"/>
    <w:rsid w:val="002F3513"/>
    <w:rsid w:val="002F4562"/>
    <w:rsid w:val="002F4EDD"/>
    <w:rsid w:val="002F6A1F"/>
    <w:rsid w:val="002F6D35"/>
    <w:rsid w:val="002F6FC4"/>
    <w:rsid w:val="002F7A72"/>
    <w:rsid w:val="00300794"/>
    <w:rsid w:val="00300CE1"/>
    <w:rsid w:val="00301035"/>
    <w:rsid w:val="00301246"/>
    <w:rsid w:val="00301F6F"/>
    <w:rsid w:val="00302944"/>
    <w:rsid w:val="00303B06"/>
    <w:rsid w:val="00306148"/>
    <w:rsid w:val="00307996"/>
    <w:rsid w:val="003079D0"/>
    <w:rsid w:val="003103CF"/>
    <w:rsid w:val="00310756"/>
    <w:rsid w:val="003108BD"/>
    <w:rsid w:val="00310D69"/>
    <w:rsid w:val="00310D96"/>
    <w:rsid w:val="003118F2"/>
    <w:rsid w:val="00312197"/>
    <w:rsid w:val="0031294C"/>
    <w:rsid w:val="003131EB"/>
    <w:rsid w:val="00313E01"/>
    <w:rsid w:val="00314878"/>
    <w:rsid w:val="00315808"/>
    <w:rsid w:val="00316111"/>
    <w:rsid w:val="00316205"/>
    <w:rsid w:val="00316D28"/>
    <w:rsid w:val="0031772D"/>
    <w:rsid w:val="0032220A"/>
    <w:rsid w:val="00322AEC"/>
    <w:rsid w:val="00322B50"/>
    <w:rsid w:val="00323139"/>
    <w:rsid w:val="003245F7"/>
    <w:rsid w:val="00324ED9"/>
    <w:rsid w:val="00326D44"/>
    <w:rsid w:val="00326F27"/>
    <w:rsid w:val="00327789"/>
    <w:rsid w:val="00330B13"/>
    <w:rsid w:val="00330DA9"/>
    <w:rsid w:val="00330DAB"/>
    <w:rsid w:val="00331094"/>
    <w:rsid w:val="00331476"/>
    <w:rsid w:val="003314CF"/>
    <w:rsid w:val="00331A15"/>
    <w:rsid w:val="00331B7E"/>
    <w:rsid w:val="00331F12"/>
    <w:rsid w:val="003321B9"/>
    <w:rsid w:val="00332259"/>
    <w:rsid w:val="00332428"/>
    <w:rsid w:val="00332704"/>
    <w:rsid w:val="00332FDC"/>
    <w:rsid w:val="003349A5"/>
    <w:rsid w:val="00335239"/>
    <w:rsid w:val="00335C7A"/>
    <w:rsid w:val="00335DD8"/>
    <w:rsid w:val="003360AF"/>
    <w:rsid w:val="00336AAE"/>
    <w:rsid w:val="00336E43"/>
    <w:rsid w:val="003401BE"/>
    <w:rsid w:val="00340624"/>
    <w:rsid w:val="00340D5E"/>
    <w:rsid w:val="00341C04"/>
    <w:rsid w:val="00344F64"/>
    <w:rsid w:val="003457C6"/>
    <w:rsid w:val="00345F6C"/>
    <w:rsid w:val="0034612F"/>
    <w:rsid w:val="00346B29"/>
    <w:rsid w:val="003473B3"/>
    <w:rsid w:val="00347453"/>
    <w:rsid w:val="00347FEB"/>
    <w:rsid w:val="00350334"/>
    <w:rsid w:val="00353410"/>
    <w:rsid w:val="00353588"/>
    <w:rsid w:val="00353B17"/>
    <w:rsid w:val="00353BD1"/>
    <w:rsid w:val="00354539"/>
    <w:rsid w:val="00354CD0"/>
    <w:rsid w:val="00360514"/>
    <w:rsid w:val="00361F4D"/>
    <w:rsid w:val="003620B7"/>
    <w:rsid w:val="003622FE"/>
    <w:rsid w:val="00362C72"/>
    <w:rsid w:val="00362DCB"/>
    <w:rsid w:val="00364808"/>
    <w:rsid w:val="003657AB"/>
    <w:rsid w:val="0036586D"/>
    <w:rsid w:val="00365D19"/>
    <w:rsid w:val="00367695"/>
    <w:rsid w:val="00370CBC"/>
    <w:rsid w:val="003710D6"/>
    <w:rsid w:val="003734DA"/>
    <w:rsid w:val="00375951"/>
    <w:rsid w:val="00375AED"/>
    <w:rsid w:val="00376204"/>
    <w:rsid w:val="0037653A"/>
    <w:rsid w:val="00376A73"/>
    <w:rsid w:val="00376F0F"/>
    <w:rsid w:val="003803B6"/>
    <w:rsid w:val="0038092E"/>
    <w:rsid w:val="00380DE1"/>
    <w:rsid w:val="00381B3D"/>
    <w:rsid w:val="00381D6A"/>
    <w:rsid w:val="00383839"/>
    <w:rsid w:val="003838CE"/>
    <w:rsid w:val="003843E0"/>
    <w:rsid w:val="00385A72"/>
    <w:rsid w:val="00386B3E"/>
    <w:rsid w:val="00387716"/>
    <w:rsid w:val="00387BAF"/>
    <w:rsid w:val="00390B73"/>
    <w:rsid w:val="0039191B"/>
    <w:rsid w:val="00392560"/>
    <w:rsid w:val="00392941"/>
    <w:rsid w:val="00393919"/>
    <w:rsid w:val="00394CCD"/>
    <w:rsid w:val="003956B1"/>
    <w:rsid w:val="00395E38"/>
    <w:rsid w:val="00395FCE"/>
    <w:rsid w:val="0039674F"/>
    <w:rsid w:val="003A0389"/>
    <w:rsid w:val="003A0C3A"/>
    <w:rsid w:val="003A130B"/>
    <w:rsid w:val="003A146E"/>
    <w:rsid w:val="003A1891"/>
    <w:rsid w:val="003A35E8"/>
    <w:rsid w:val="003A3F26"/>
    <w:rsid w:val="003A4954"/>
    <w:rsid w:val="003A5C0C"/>
    <w:rsid w:val="003A6A53"/>
    <w:rsid w:val="003A758A"/>
    <w:rsid w:val="003A7B46"/>
    <w:rsid w:val="003A7D1B"/>
    <w:rsid w:val="003B06EB"/>
    <w:rsid w:val="003B18FA"/>
    <w:rsid w:val="003B1D61"/>
    <w:rsid w:val="003B28A7"/>
    <w:rsid w:val="003B2C3E"/>
    <w:rsid w:val="003B2D8A"/>
    <w:rsid w:val="003B5507"/>
    <w:rsid w:val="003B5E1F"/>
    <w:rsid w:val="003B63E2"/>
    <w:rsid w:val="003B6424"/>
    <w:rsid w:val="003B6CAD"/>
    <w:rsid w:val="003C0284"/>
    <w:rsid w:val="003C069D"/>
    <w:rsid w:val="003C0B2F"/>
    <w:rsid w:val="003C0B59"/>
    <w:rsid w:val="003C17D2"/>
    <w:rsid w:val="003C2546"/>
    <w:rsid w:val="003C2726"/>
    <w:rsid w:val="003C3AEF"/>
    <w:rsid w:val="003C53B1"/>
    <w:rsid w:val="003C56A6"/>
    <w:rsid w:val="003C5797"/>
    <w:rsid w:val="003C5C0C"/>
    <w:rsid w:val="003C6637"/>
    <w:rsid w:val="003C6BCF"/>
    <w:rsid w:val="003C6FCB"/>
    <w:rsid w:val="003C72B2"/>
    <w:rsid w:val="003C733E"/>
    <w:rsid w:val="003C7F84"/>
    <w:rsid w:val="003D05A5"/>
    <w:rsid w:val="003D05FF"/>
    <w:rsid w:val="003D11E0"/>
    <w:rsid w:val="003D1270"/>
    <w:rsid w:val="003D22D4"/>
    <w:rsid w:val="003D2428"/>
    <w:rsid w:val="003D2584"/>
    <w:rsid w:val="003D3AD7"/>
    <w:rsid w:val="003D3BAE"/>
    <w:rsid w:val="003D3DBD"/>
    <w:rsid w:val="003D434F"/>
    <w:rsid w:val="003D655B"/>
    <w:rsid w:val="003D6E50"/>
    <w:rsid w:val="003E131B"/>
    <w:rsid w:val="003E1635"/>
    <w:rsid w:val="003E1ABD"/>
    <w:rsid w:val="003E301F"/>
    <w:rsid w:val="003E3C2E"/>
    <w:rsid w:val="003E3E36"/>
    <w:rsid w:val="003E4640"/>
    <w:rsid w:val="003E5AE9"/>
    <w:rsid w:val="003E5D13"/>
    <w:rsid w:val="003E6231"/>
    <w:rsid w:val="003E6AFF"/>
    <w:rsid w:val="003E7553"/>
    <w:rsid w:val="003E79D4"/>
    <w:rsid w:val="003E7ECD"/>
    <w:rsid w:val="003F0BF0"/>
    <w:rsid w:val="003F0F25"/>
    <w:rsid w:val="003F0FDB"/>
    <w:rsid w:val="003F1D7D"/>
    <w:rsid w:val="003F1FA4"/>
    <w:rsid w:val="003F26B2"/>
    <w:rsid w:val="003F2A87"/>
    <w:rsid w:val="003F2E03"/>
    <w:rsid w:val="003F3CA8"/>
    <w:rsid w:val="003F51D6"/>
    <w:rsid w:val="003F59A3"/>
    <w:rsid w:val="003F6F4B"/>
    <w:rsid w:val="003F700D"/>
    <w:rsid w:val="003F7483"/>
    <w:rsid w:val="003F769F"/>
    <w:rsid w:val="003F772B"/>
    <w:rsid w:val="004023EC"/>
    <w:rsid w:val="004024FD"/>
    <w:rsid w:val="00403FCB"/>
    <w:rsid w:val="004045FD"/>
    <w:rsid w:val="00404CE0"/>
    <w:rsid w:val="00410DE9"/>
    <w:rsid w:val="004116C2"/>
    <w:rsid w:val="004121EE"/>
    <w:rsid w:val="0041225E"/>
    <w:rsid w:val="004135D5"/>
    <w:rsid w:val="00413D35"/>
    <w:rsid w:val="00414240"/>
    <w:rsid w:val="00414CCA"/>
    <w:rsid w:val="00415C36"/>
    <w:rsid w:val="00416478"/>
    <w:rsid w:val="00416B2E"/>
    <w:rsid w:val="00417793"/>
    <w:rsid w:val="00417EB6"/>
    <w:rsid w:val="004215DA"/>
    <w:rsid w:val="00421681"/>
    <w:rsid w:val="00421F85"/>
    <w:rsid w:val="0042212D"/>
    <w:rsid w:val="004225B9"/>
    <w:rsid w:val="00422D85"/>
    <w:rsid w:val="0042312F"/>
    <w:rsid w:val="00423796"/>
    <w:rsid w:val="0042384A"/>
    <w:rsid w:val="00423C53"/>
    <w:rsid w:val="004248B7"/>
    <w:rsid w:val="00424DA0"/>
    <w:rsid w:val="00425BED"/>
    <w:rsid w:val="00425EE1"/>
    <w:rsid w:val="00426177"/>
    <w:rsid w:val="004261BA"/>
    <w:rsid w:val="00426CB4"/>
    <w:rsid w:val="00426EDA"/>
    <w:rsid w:val="00427139"/>
    <w:rsid w:val="00427C7A"/>
    <w:rsid w:val="00430939"/>
    <w:rsid w:val="00430E27"/>
    <w:rsid w:val="00431125"/>
    <w:rsid w:val="004314D9"/>
    <w:rsid w:val="0043234F"/>
    <w:rsid w:val="0043272D"/>
    <w:rsid w:val="00432D6F"/>
    <w:rsid w:val="004332E4"/>
    <w:rsid w:val="00433FE1"/>
    <w:rsid w:val="0043465B"/>
    <w:rsid w:val="0043496A"/>
    <w:rsid w:val="00434E15"/>
    <w:rsid w:val="00436206"/>
    <w:rsid w:val="00436607"/>
    <w:rsid w:val="00436E8E"/>
    <w:rsid w:val="004370D5"/>
    <w:rsid w:val="004373A9"/>
    <w:rsid w:val="00437485"/>
    <w:rsid w:val="00437E85"/>
    <w:rsid w:val="00440361"/>
    <w:rsid w:val="00440ABF"/>
    <w:rsid w:val="00441241"/>
    <w:rsid w:val="0044362B"/>
    <w:rsid w:val="0044492C"/>
    <w:rsid w:val="00444D41"/>
    <w:rsid w:val="00445C63"/>
    <w:rsid w:val="00447AFB"/>
    <w:rsid w:val="0045085D"/>
    <w:rsid w:val="00451EBC"/>
    <w:rsid w:val="00452CAE"/>
    <w:rsid w:val="00453C91"/>
    <w:rsid w:val="00454716"/>
    <w:rsid w:val="00455784"/>
    <w:rsid w:val="004559E0"/>
    <w:rsid w:val="00455FD4"/>
    <w:rsid w:val="0045610A"/>
    <w:rsid w:val="00457533"/>
    <w:rsid w:val="004576A3"/>
    <w:rsid w:val="00457C7D"/>
    <w:rsid w:val="00460228"/>
    <w:rsid w:val="00460449"/>
    <w:rsid w:val="00461665"/>
    <w:rsid w:val="004617A1"/>
    <w:rsid w:val="00462E91"/>
    <w:rsid w:val="00463006"/>
    <w:rsid w:val="00464109"/>
    <w:rsid w:val="00464443"/>
    <w:rsid w:val="0046445F"/>
    <w:rsid w:val="00464B80"/>
    <w:rsid w:val="00466142"/>
    <w:rsid w:val="00467215"/>
    <w:rsid w:val="004705DD"/>
    <w:rsid w:val="00470617"/>
    <w:rsid w:val="00470FB6"/>
    <w:rsid w:val="004713B6"/>
    <w:rsid w:val="00471BB5"/>
    <w:rsid w:val="0047212B"/>
    <w:rsid w:val="00473712"/>
    <w:rsid w:val="00476381"/>
    <w:rsid w:val="00477278"/>
    <w:rsid w:val="00481179"/>
    <w:rsid w:val="0048137C"/>
    <w:rsid w:val="00481961"/>
    <w:rsid w:val="0048357B"/>
    <w:rsid w:val="0048374C"/>
    <w:rsid w:val="00483ABE"/>
    <w:rsid w:val="00483AE5"/>
    <w:rsid w:val="00485E85"/>
    <w:rsid w:val="00487473"/>
    <w:rsid w:val="0048779A"/>
    <w:rsid w:val="00487ACE"/>
    <w:rsid w:val="0049080F"/>
    <w:rsid w:val="0049092F"/>
    <w:rsid w:val="00490EE7"/>
    <w:rsid w:val="00491626"/>
    <w:rsid w:val="004922AF"/>
    <w:rsid w:val="00492BDD"/>
    <w:rsid w:val="0049547F"/>
    <w:rsid w:val="004954B5"/>
    <w:rsid w:val="00495872"/>
    <w:rsid w:val="00495D65"/>
    <w:rsid w:val="0049671A"/>
    <w:rsid w:val="00496B62"/>
    <w:rsid w:val="0049724D"/>
    <w:rsid w:val="004978B7"/>
    <w:rsid w:val="004A0FCE"/>
    <w:rsid w:val="004A1ED7"/>
    <w:rsid w:val="004A36E2"/>
    <w:rsid w:val="004A4003"/>
    <w:rsid w:val="004A407B"/>
    <w:rsid w:val="004A60C2"/>
    <w:rsid w:val="004A6384"/>
    <w:rsid w:val="004A7EBD"/>
    <w:rsid w:val="004A7FAE"/>
    <w:rsid w:val="004B0105"/>
    <w:rsid w:val="004B1D2B"/>
    <w:rsid w:val="004B3879"/>
    <w:rsid w:val="004B3D94"/>
    <w:rsid w:val="004B3E88"/>
    <w:rsid w:val="004B4509"/>
    <w:rsid w:val="004B5343"/>
    <w:rsid w:val="004B63F8"/>
    <w:rsid w:val="004B659C"/>
    <w:rsid w:val="004C2166"/>
    <w:rsid w:val="004C3118"/>
    <w:rsid w:val="004C3256"/>
    <w:rsid w:val="004C385D"/>
    <w:rsid w:val="004C3E88"/>
    <w:rsid w:val="004C4316"/>
    <w:rsid w:val="004C5478"/>
    <w:rsid w:val="004C58E9"/>
    <w:rsid w:val="004C6D9B"/>
    <w:rsid w:val="004C7B7D"/>
    <w:rsid w:val="004C7CDE"/>
    <w:rsid w:val="004D0851"/>
    <w:rsid w:val="004D0EA7"/>
    <w:rsid w:val="004D24F5"/>
    <w:rsid w:val="004D3EB6"/>
    <w:rsid w:val="004D4B6B"/>
    <w:rsid w:val="004D4C5F"/>
    <w:rsid w:val="004D6018"/>
    <w:rsid w:val="004D6C60"/>
    <w:rsid w:val="004D79FE"/>
    <w:rsid w:val="004E13F5"/>
    <w:rsid w:val="004E24DB"/>
    <w:rsid w:val="004E3C0D"/>
    <w:rsid w:val="004E3F7D"/>
    <w:rsid w:val="004E4C95"/>
    <w:rsid w:val="004E5A05"/>
    <w:rsid w:val="004E6457"/>
    <w:rsid w:val="004E67D4"/>
    <w:rsid w:val="004E6DD2"/>
    <w:rsid w:val="004E7DF3"/>
    <w:rsid w:val="004E7F4E"/>
    <w:rsid w:val="004F0308"/>
    <w:rsid w:val="004F0961"/>
    <w:rsid w:val="004F233F"/>
    <w:rsid w:val="004F3096"/>
    <w:rsid w:val="004F31A5"/>
    <w:rsid w:val="004F3363"/>
    <w:rsid w:val="004F414C"/>
    <w:rsid w:val="004F4326"/>
    <w:rsid w:val="004F4FA9"/>
    <w:rsid w:val="004F57D8"/>
    <w:rsid w:val="004F5A73"/>
    <w:rsid w:val="004F5EE5"/>
    <w:rsid w:val="004F64F2"/>
    <w:rsid w:val="004F7460"/>
    <w:rsid w:val="004F76F1"/>
    <w:rsid w:val="00500CBF"/>
    <w:rsid w:val="00501DB7"/>
    <w:rsid w:val="00502076"/>
    <w:rsid w:val="0050319C"/>
    <w:rsid w:val="005032DD"/>
    <w:rsid w:val="00503C36"/>
    <w:rsid w:val="00503E54"/>
    <w:rsid w:val="00504172"/>
    <w:rsid w:val="00504B90"/>
    <w:rsid w:val="0051169C"/>
    <w:rsid w:val="00511B6C"/>
    <w:rsid w:val="00511FC7"/>
    <w:rsid w:val="00512DE0"/>
    <w:rsid w:val="00513011"/>
    <w:rsid w:val="00513077"/>
    <w:rsid w:val="00513402"/>
    <w:rsid w:val="005137FE"/>
    <w:rsid w:val="00514369"/>
    <w:rsid w:val="005143BC"/>
    <w:rsid w:val="0051581A"/>
    <w:rsid w:val="00516363"/>
    <w:rsid w:val="00517ED5"/>
    <w:rsid w:val="0052242F"/>
    <w:rsid w:val="00522538"/>
    <w:rsid w:val="00522C57"/>
    <w:rsid w:val="00522CCE"/>
    <w:rsid w:val="00523329"/>
    <w:rsid w:val="00523434"/>
    <w:rsid w:val="00523E40"/>
    <w:rsid w:val="0052433B"/>
    <w:rsid w:val="00524FFE"/>
    <w:rsid w:val="00525002"/>
    <w:rsid w:val="00526184"/>
    <w:rsid w:val="00526831"/>
    <w:rsid w:val="00526E7D"/>
    <w:rsid w:val="005272D5"/>
    <w:rsid w:val="00531FB7"/>
    <w:rsid w:val="00532B7B"/>
    <w:rsid w:val="00534259"/>
    <w:rsid w:val="00536CBF"/>
    <w:rsid w:val="005377FE"/>
    <w:rsid w:val="00537F0E"/>
    <w:rsid w:val="00540DEC"/>
    <w:rsid w:val="005413ED"/>
    <w:rsid w:val="00541949"/>
    <w:rsid w:val="00542783"/>
    <w:rsid w:val="00542E71"/>
    <w:rsid w:val="00544F94"/>
    <w:rsid w:val="0054509D"/>
    <w:rsid w:val="00545EAC"/>
    <w:rsid w:val="005469EE"/>
    <w:rsid w:val="00547EDB"/>
    <w:rsid w:val="00552967"/>
    <w:rsid w:val="00552C16"/>
    <w:rsid w:val="00552EAA"/>
    <w:rsid w:val="00553D6F"/>
    <w:rsid w:val="005553B2"/>
    <w:rsid w:val="005603B6"/>
    <w:rsid w:val="005604FC"/>
    <w:rsid w:val="00560D82"/>
    <w:rsid w:val="005613F8"/>
    <w:rsid w:val="00561911"/>
    <w:rsid w:val="00561CB1"/>
    <w:rsid w:val="00563398"/>
    <w:rsid w:val="005639FA"/>
    <w:rsid w:val="00563AEA"/>
    <w:rsid w:val="00563B82"/>
    <w:rsid w:val="00564396"/>
    <w:rsid w:val="005643D2"/>
    <w:rsid w:val="00564E77"/>
    <w:rsid w:val="0056677E"/>
    <w:rsid w:val="005669B3"/>
    <w:rsid w:val="00567A67"/>
    <w:rsid w:val="00567BA9"/>
    <w:rsid w:val="00567F04"/>
    <w:rsid w:val="00571037"/>
    <w:rsid w:val="005710AA"/>
    <w:rsid w:val="005719BD"/>
    <w:rsid w:val="00571A05"/>
    <w:rsid w:val="00572992"/>
    <w:rsid w:val="00572B7B"/>
    <w:rsid w:val="00573172"/>
    <w:rsid w:val="00573A4F"/>
    <w:rsid w:val="00573D23"/>
    <w:rsid w:val="00574B1C"/>
    <w:rsid w:val="00575421"/>
    <w:rsid w:val="00575F3D"/>
    <w:rsid w:val="00576464"/>
    <w:rsid w:val="005775F0"/>
    <w:rsid w:val="0057780D"/>
    <w:rsid w:val="00577F0D"/>
    <w:rsid w:val="0058018C"/>
    <w:rsid w:val="005801B4"/>
    <w:rsid w:val="00581D0B"/>
    <w:rsid w:val="00582A07"/>
    <w:rsid w:val="00584188"/>
    <w:rsid w:val="00584644"/>
    <w:rsid w:val="00584F34"/>
    <w:rsid w:val="00585802"/>
    <w:rsid w:val="0058591E"/>
    <w:rsid w:val="005860F4"/>
    <w:rsid w:val="0058614D"/>
    <w:rsid w:val="00586DA4"/>
    <w:rsid w:val="005871FA"/>
    <w:rsid w:val="005879EC"/>
    <w:rsid w:val="00587ECB"/>
    <w:rsid w:val="00591D57"/>
    <w:rsid w:val="00592616"/>
    <w:rsid w:val="00592920"/>
    <w:rsid w:val="005931C0"/>
    <w:rsid w:val="0059482B"/>
    <w:rsid w:val="0059556D"/>
    <w:rsid w:val="00596C2D"/>
    <w:rsid w:val="005A42A3"/>
    <w:rsid w:val="005A4BF9"/>
    <w:rsid w:val="005A503A"/>
    <w:rsid w:val="005A5F25"/>
    <w:rsid w:val="005A6B41"/>
    <w:rsid w:val="005A7D4B"/>
    <w:rsid w:val="005B174B"/>
    <w:rsid w:val="005B4F62"/>
    <w:rsid w:val="005B5622"/>
    <w:rsid w:val="005B7049"/>
    <w:rsid w:val="005B74A6"/>
    <w:rsid w:val="005B78DF"/>
    <w:rsid w:val="005C0D6A"/>
    <w:rsid w:val="005C111D"/>
    <w:rsid w:val="005C1234"/>
    <w:rsid w:val="005C1B6D"/>
    <w:rsid w:val="005C26A6"/>
    <w:rsid w:val="005C30D9"/>
    <w:rsid w:val="005C34A1"/>
    <w:rsid w:val="005C37D2"/>
    <w:rsid w:val="005C3B44"/>
    <w:rsid w:val="005C5B3C"/>
    <w:rsid w:val="005C68D3"/>
    <w:rsid w:val="005C6B1B"/>
    <w:rsid w:val="005C7DB3"/>
    <w:rsid w:val="005D0968"/>
    <w:rsid w:val="005D157F"/>
    <w:rsid w:val="005D3269"/>
    <w:rsid w:val="005D34D9"/>
    <w:rsid w:val="005D36DF"/>
    <w:rsid w:val="005D41A0"/>
    <w:rsid w:val="005D4303"/>
    <w:rsid w:val="005D47D6"/>
    <w:rsid w:val="005D61CC"/>
    <w:rsid w:val="005D6C5C"/>
    <w:rsid w:val="005D7B19"/>
    <w:rsid w:val="005E0995"/>
    <w:rsid w:val="005E31FC"/>
    <w:rsid w:val="005E47C0"/>
    <w:rsid w:val="005E4B53"/>
    <w:rsid w:val="005E4E8B"/>
    <w:rsid w:val="005F07B7"/>
    <w:rsid w:val="005F1AF7"/>
    <w:rsid w:val="005F4F25"/>
    <w:rsid w:val="005F52BE"/>
    <w:rsid w:val="005F5AFC"/>
    <w:rsid w:val="005F5D79"/>
    <w:rsid w:val="005F6458"/>
    <w:rsid w:val="005F649A"/>
    <w:rsid w:val="00600EAC"/>
    <w:rsid w:val="00601DD9"/>
    <w:rsid w:val="00602119"/>
    <w:rsid w:val="0060298C"/>
    <w:rsid w:val="00603AD3"/>
    <w:rsid w:val="00603CFE"/>
    <w:rsid w:val="00603D81"/>
    <w:rsid w:val="006052AE"/>
    <w:rsid w:val="00605432"/>
    <w:rsid w:val="00605E2D"/>
    <w:rsid w:val="00610670"/>
    <w:rsid w:val="00610998"/>
    <w:rsid w:val="00610BAB"/>
    <w:rsid w:val="0061138A"/>
    <w:rsid w:val="006114B3"/>
    <w:rsid w:val="00611D0F"/>
    <w:rsid w:val="00611D43"/>
    <w:rsid w:val="006128A5"/>
    <w:rsid w:val="00612B10"/>
    <w:rsid w:val="00614550"/>
    <w:rsid w:val="00614E44"/>
    <w:rsid w:val="006152F1"/>
    <w:rsid w:val="00616E18"/>
    <w:rsid w:val="00617229"/>
    <w:rsid w:val="00620092"/>
    <w:rsid w:val="00620D70"/>
    <w:rsid w:val="00622BFB"/>
    <w:rsid w:val="00623D4A"/>
    <w:rsid w:val="00624C5C"/>
    <w:rsid w:val="006252D4"/>
    <w:rsid w:val="006255DF"/>
    <w:rsid w:val="00625FC3"/>
    <w:rsid w:val="00626465"/>
    <w:rsid w:val="0062748A"/>
    <w:rsid w:val="00627E78"/>
    <w:rsid w:val="00627E92"/>
    <w:rsid w:val="00631016"/>
    <w:rsid w:val="00631232"/>
    <w:rsid w:val="00631433"/>
    <w:rsid w:val="0063231E"/>
    <w:rsid w:val="00632CD5"/>
    <w:rsid w:val="00633229"/>
    <w:rsid w:val="006338E3"/>
    <w:rsid w:val="00633B74"/>
    <w:rsid w:val="00635293"/>
    <w:rsid w:val="0063571A"/>
    <w:rsid w:val="0063583F"/>
    <w:rsid w:val="00635A70"/>
    <w:rsid w:val="00636059"/>
    <w:rsid w:val="006368A1"/>
    <w:rsid w:val="00636B4A"/>
    <w:rsid w:val="0063727F"/>
    <w:rsid w:val="00640823"/>
    <w:rsid w:val="00640E86"/>
    <w:rsid w:val="00641B43"/>
    <w:rsid w:val="00642004"/>
    <w:rsid w:val="006420F4"/>
    <w:rsid w:val="0064219D"/>
    <w:rsid w:val="00642FA9"/>
    <w:rsid w:val="006448DD"/>
    <w:rsid w:val="00644A52"/>
    <w:rsid w:val="00644B40"/>
    <w:rsid w:val="00644C6D"/>
    <w:rsid w:val="00645210"/>
    <w:rsid w:val="0064530A"/>
    <w:rsid w:val="00650597"/>
    <w:rsid w:val="00650699"/>
    <w:rsid w:val="00651667"/>
    <w:rsid w:val="00653B60"/>
    <w:rsid w:val="00654346"/>
    <w:rsid w:val="00654BD9"/>
    <w:rsid w:val="00654F6B"/>
    <w:rsid w:val="006565F6"/>
    <w:rsid w:val="00656CB1"/>
    <w:rsid w:val="00656FA0"/>
    <w:rsid w:val="00660AF2"/>
    <w:rsid w:val="00660F9D"/>
    <w:rsid w:val="0066212C"/>
    <w:rsid w:val="0066336C"/>
    <w:rsid w:val="006641AA"/>
    <w:rsid w:val="00664B3F"/>
    <w:rsid w:val="00664E42"/>
    <w:rsid w:val="0066501E"/>
    <w:rsid w:val="0066597C"/>
    <w:rsid w:val="00665AA2"/>
    <w:rsid w:val="00665BCD"/>
    <w:rsid w:val="00665C4C"/>
    <w:rsid w:val="00666380"/>
    <w:rsid w:val="006670BA"/>
    <w:rsid w:val="00667E2F"/>
    <w:rsid w:val="00671294"/>
    <w:rsid w:val="00671551"/>
    <w:rsid w:val="00671A76"/>
    <w:rsid w:val="00671CDC"/>
    <w:rsid w:val="00674697"/>
    <w:rsid w:val="00674BDD"/>
    <w:rsid w:val="006751D8"/>
    <w:rsid w:val="006770A0"/>
    <w:rsid w:val="00680B54"/>
    <w:rsid w:val="0068138D"/>
    <w:rsid w:val="00681DC9"/>
    <w:rsid w:val="00682167"/>
    <w:rsid w:val="00682801"/>
    <w:rsid w:val="006831F7"/>
    <w:rsid w:val="00683261"/>
    <w:rsid w:val="00683C47"/>
    <w:rsid w:val="00684929"/>
    <w:rsid w:val="006869D0"/>
    <w:rsid w:val="00687DE7"/>
    <w:rsid w:val="0069008B"/>
    <w:rsid w:val="00690284"/>
    <w:rsid w:val="00692D6B"/>
    <w:rsid w:val="006932E3"/>
    <w:rsid w:val="006937F0"/>
    <w:rsid w:val="00694803"/>
    <w:rsid w:val="00696400"/>
    <w:rsid w:val="00696A14"/>
    <w:rsid w:val="00696EA7"/>
    <w:rsid w:val="006A2CFD"/>
    <w:rsid w:val="006A302E"/>
    <w:rsid w:val="006A3086"/>
    <w:rsid w:val="006A3B8B"/>
    <w:rsid w:val="006A3DC8"/>
    <w:rsid w:val="006A450D"/>
    <w:rsid w:val="006A7C5A"/>
    <w:rsid w:val="006A7E9C"/>
    <w:rsid w:val="006B1406"/>
    <w:rsid w:val="006B17D5"/>
    <w:rsid w:val="006B1C4C"/>
    <w:rsid w:val="006B1EC8"/>
    <w:rsid w:val="006B3D72"/>
    <w:rsid w:val="006B3D7B"/>
    <w:rsid w:val="006B4C2E"/>
    <w:rsid w:val="006B53E3"/>
    <w:rsid w:val="006B6847"/>
    <w:rsid w:val="006B7D1D"/>
    <w:rsid w:val="006C05F4"/>
    <w:rsid w:val="006C071B"/>
    <w:rsid w:val="006C0DCF"/>
    <w:rsid w:val="006C0EFE"/>
    <w:rsid w:val="006C1F6F"/>
    <w:rsid w:val="006C21C7"/>
    <w:rsid w:val="006C363A"/>
    <w:rsid w:val="006C4190"/>
    <w:rsid w:val="006C52B1"/>
    <w:rsid w:val="006C580B"/>
    <w:rsid w:val="006C75FA"/>
    <w:rsid w:val="006D1471"/>
    <w:rsid w:val="006D3AC9"/>
    <w:rsid w:val="006D3B30"/>
    <w:rsid w:val="006D43BB"/>
    <w:rsid w:val="006D525E"/>
    <w:rsid w:val="006D5FB6"/>
    <w:rsid w:val="006D66BA"/>
    <w:rsid w:val="006D69EE"/>
    <w:rsid w:val="006D7039"/>
    <w:rsid w:val="006D77AE"/>
    <w:rsid w:val="006E1A1E"/>
    <w:rsid w:val="006E1D73"/>
    <w:rsid w:val="006E2272"/>
    <w:rsid w:val="006E44E5"/>
    <w:rsid w:val="006E4512"/>
    <w:rsid w:val="006E6356"/>
    <w:rsid w:val="006E6615"/>
    <w:rsid w:val="006E68BB"/>
    <w:rsid w:val="006E7068"/>
    <w:rsid w:val="006E725B"/>
    <w:rsid w:val="006E777C"/>
    <w:rsid w:val="006E7ABC"/>
    <w:rsid w:val="006F0159"/>
    <w:rsid w:val="006F02A9"/>
    <w:rsid w:val="006F0F7F"/>
    <w:rsid w:val="006F24F8"/>
    <w:rsid w:val="006F2BB6"/>
    <w:rsid w:val="006F4332"/>
    <w:rsid w:val="006F527B"/>
    <w:rsid w:val="006F55C8"/>
    <w:rsid w:val="006F596A"/>
    <w:rsid w:val="006F6710"/>
    <w:rsid w:val="006F699A"/>
    <w:rsid w:val="006F6D4E"/>
    <w:rsid w:val="006F7087"/>
    <w:rsid w:val="0070002A"/>
    <w:rsid w:val="007000BA"/>
    <w:rsid w:val="00700E26"/>
    <w:rsid w:val="00701286"/>
    <w:rsid w:val="00701552"/>
    <w:rsid w:val="0070381D"/>
    <w:rsid w:val="00704130"/>
    <w:rsid w:val="007048D3"/>
    <w:rsid w:val="00704F45"/>
    <w:rsid w:val="00706808"/>
    <w:rsid w:val="0070769F"/>
    <w:rsid w:val="00710F54"/>
    <w:rsid w:val="00711CA3"/>
    <w:rsid w:val="00712272"/>
    <w:rsid w:val="00712930"/>
    <w:rsid w:val="00714CB0"/>
    <w:rsid w:val="0071508D"/>
    <w:rsid w:val="00717AF9"/>
    <w:rsid w:val="00721DE0"/>
    <w:rsid w:val="007231DA"/>
    <w:rsid w:val="0072320D"/>
    <w:rsid w:val="00723B25"/>
    <w:rsid w:val="0072435B"/>
    <w:rsid w:val="0072599F"/>
    <w:rsid w:val="00725E5A"/>
    <w:rsid w:val="00726855"/>
    <w:rsid w:val="007300C7"/>
    <w:rsid w:val="007307AA"/>
    <w:rsid w:val="00731C95"/>
    <w:rsid w:val="00732422"/>
    <w:rsid w:val="00733DC4"/>
    <w:rsid w:val="00734108"/>
    <w:rsid w:val="007342DD"/>
    <w:rsid w:val="00735386"/>
    <w:rsid w:val="00735CC0"/>
    <w:rsid w:val="00736494"/>
    <w:rsid w:val="0073693B"/>
    <w:rsid w:val="00736D55"/>
    <w:rsid w:val="00737DAE"/>
    <w:rsid w:val="00740475"/>
    <w:rsid w:val="00740A3C"/>
    <w:rsid w:val="0074146F"/>
    <w:rsid w:val="007426C6"/>
    <w:rsid w:val="00742BB0"/>
    <w:rsid w:val="00744139"/>
    <w:rsid w:val="007449DA"/>
    <w:rsid w:val="007452C7"/>
    <w:rsid w:val="00746449"/>
    <w:rsid w:val="00747B55"/>
    <w:rsid w:val="00747FF8"/>
    <w:rsid w:val="0074C66C"/>
    <w:rsid w:val="0075027F"/>
    <w:rsid w:val="00750C99"/>
    <w:rsid w:val="007511D9"/>
    <w:rsid w:val="00751568"/>
    <w:rsid w:val="007519DF"/>
    <w:rsid w:val="00751F17"/>
    <w:rsid w:val="0075345B"/>
    <w:rsid w:val="007534A2"/>
    <w:rsid w:val="007549BF"/>
    <w:rsid w:val="00755D38"/>
    <w:rsid w:val="00755F36"/>
    <w:rsid w:val="00757439"/>
    <w:rsid w:val="0076024D"/>
    <w:rsid w:val="00761795"/>
    <w:rsid w:val="00761D48"/>
    <w:rsid w:val="007629C7"/>
    <w:rsid w:val="00762B5B"/>
    <w:rsid w:val="00762C50"/>
    <w:rsid w:val="007633BB"/>
    <w:rsid w:val="007656FF"/>
    <w:rsid w:val="00765919"/>
    <w:rsid w:val="007659DE"/>
    <w:rsid w:val="00765EDA"/>
    <w:rsid w:val="0076679E"/>
    <w:rsid w:val="0076692C"/>
    <w:rsid w:val="00767266"/>
    <w:rsid w:val="007676A3"/>
    <w:rsid w:val="007679BD"/>
    <w:rsid w:val="0077176F"/>
    <w:rsid w:val="0077221F"/>
    <w:rsid w:val="00772259"/>
    <w:rsid w:val="00772818"/>
    <w:rsid w:val="0077514D"/>
    <w:rsid w:val="00780658"/>
    <w:rsid w:val="007807F1"/>
    <w:rsid w:val="00780E4A"/>
    <w:rsid w:val="007810C0"/>
    <w:rsid w:val="00781914"/>
    <w:rsid w:val="00782311"/>
    <w:rsid w:val="0078328D"/>
    <w:rsid w:val="00783347"/>
    <w:rsid w:val="00783DBB"/>
    <w:rsid w:val="007842B4"/>
    <w:rsid w:val="007848DD"/>
    <w:rsid w:val="00785ACA"/>
    <w:rsid w:val="007860A8"/>
    <w:rsid w:val="007863BA"/>
    <w:rsid w:val="007874E8"/>
    <w:rsid w:val="00787C60"/>
    <w:rsid w:val="007903A2"/>
    <w:rsid w:val="00790796"/>
    <w:rsid w:val="007909B7"/>
    <w:rsid w:val="0079384B"/>
    <w:rsid w:val="00794B7D"/>
    <w:rsid w:val="007951CC"/>
    <w:rsid w:val="0079545E"/>
    <w:rsid w:val="007955C9"/>
    <w:rsid w:val="00796F36"/>
    <w:rsid w:val="007979C4"/>
    <w:rsid w:val="007A056F"/>
    <w:rsid w:val="007A14E4"/>
    <w:rsid w:val="007A1687"/>
    <w:rsid w:val="007A1FAF"/>
    <w:rsid w:val="007A550D"/>
    <w:rsid w:val="007A60D4"/>
    <w:rsid w:val="007A61E8"/>
    <w:rsid w:val="007A70A7"/>
    <w:rsid w:val="007A7125"/>
    <w:rsid w:val="007A7223"/>
    <w:rsid w:val="007A778D"/>
    <w:rsid w:val="007A7EB8"/>
    <w:rsid w:val="007B1E06"/>
    <w:rsid w:val="007B2E3A"/>
    <w:rsid w:val="007B2E63"/>
    <w:rsid w:val="007B3696"/>
    <w:rsid w:val="007B46E4"/>
    <w:rsid w:val="007B5C11"/>
    <w:rsid w:val="007B6478"/>
    <w:rsid w:val="007B7EC2"/>
    <w:rsid w:val="007C0D95"/>
    <w:rsid w:val="007C1A7A"/>
    <w:rsid w:val="007C2615"/>
    <w:rsid w:val="007C4059"/>
    <w:rsid w:val="007C49A3"/>
    <w:rsid w:val="007C4BF4"/>
    <w:rsid w:val="007C59AA"/>
    <w:rsid w:val="007C5CE1"/>
    <w:rsid w:val="007C775E"/>
    <w:rsid w:val="007C7D60"/>
    <w:rsid w:val="007D0C2E"/>
    <w:rsid w:val="007D1738"/>
    <w:rsid w:val="007D25A8"/>
    <w:rsid w:val="007D32EF"/>
    <w:rsid w:val="007D37A2"/>
    <w:rsid w:val="007D398E"/>
    <w:rsid w:val="007D4182"/>
    <w:rsid w:val="007D4A6D"/>
    <w:rsid w:val="007D5209"/>
    <w:rsid w:val="007E1344"/>
    <w:rsid w:val="007E26D2"/>
    <w:rsid w:val="007E3757"/>
    <w:rsid w:val="007E3CCB"/>
    <w:rsid w:val="007E3E30"/>
    <w:rsid w:val="007E467E"/>
    <w:rsid w:val="007E4B66"/>
    <w:rsid w:val="007E58A2"/>
    <w:rsid w:val="007E68BB"/>
    <w:rsid w:val="007E7BC3"/>
    <w:rsid w:val="007F06B8"/>
    <w:rsid w:val="007F10C6"/>
    <w:rsid w:val="007F15EA"/>
    <w:rsid w:val="007F1D47"/>
    <w:rsid w:val="007F201D"/>
    <w:rsid w:val="007F20EE"/>
    <w:rsid w:val="007F2A13"/>
    <w:rsid w:val="007F2CDF"/>
    <w:rsid w:val="007F2EF1"/>
    <w:rsid w:val="007F335F"/>
    <w:rsid w:val="007F37C5"/>
    <w:rsid w:val="007F3BC8"/>
    <w:rsid w:val="007F3CDF"/>
    <w:rsid w:val="007F562E"/>
    <w:rsid w:val="007F5A54"/>
    <w:rsid w:val="007F700F"/>
    <w:rsid w:val="007F780B"/>
    <w:rsid w:val="007F7B3A"/>
    <w:rsid w:val="007F7E6F"/>
    <w:rsid w:val="00800215"/>
    <w:rsid w:val="00800616"/>
    <w:rsid w:val="0080095A"/>
    <w:rsid w:val="00800AB4"/>
    <w:rsid w:val="00801E39"/>
    <w:rsid w:val="00802781"/>
    <w:rsid w:val="00802A0B"/>
    <w:rsid w:val="00802D22"/>
    <w:rsid w:val="00803FA9"/>
    <w:rsid w:val="00804B11"/>
    <w:rsid w:val="00804B35"/>
    <w:rsid w:val="0080611E"/>
    <w:rsid w:val="00806175"/>
    <w:rsid w:val="00807643"/>
    <w:rsid w:val="00807B8F"/>
    <w:rsid w:val="00807FAF"/>
    <w:rsid w:val="00810ADD"/>
    <w:rsid w:val="00810DB2"/>
    <w:rsid w:val="008115EE"/>
    <w:rsid w:val="008122AF"/>
    <w:rsid w:val="0081241B"/>
    <w:rsid w:val="00812699"/>
    <w:rsid w:val="00812D74"/>
    <w:rsid w:val="00812D87"/>
    <w:rsid w:val="00812E5A"/>
    <w:rsid w:val="00813C53"/>
    <w:rsid w:val="00813D4C"/>
    <w:rsid w:val="00814A2D"/>
    <w:rsid w:val="00815254"/>
    <w:rsid w:val="0082010B"/>
    <w:rsid w:val="00820EF5"/>
    <w:rsid w:val="008216C7"/>
    <w:rsid w:val="008223DF"/>
    <w:rsid w:val="00822FF4"/>
    <w:rsid w:val="008261F6"/>
    <w:rsid w:val="00826296"/>
    <w:rsid w:val="008274EB"/>
    <w:rsid w:val="008306AA"/>
    <w:rsid w:val="00830C4E"/>
    <w:rsid w:val="008312AE"/>
    <w:rsid w:val="0083295D"/>
    <w:rsid w:val="008348C6"/>
    <w:rsid w:val="0083509A"/>
    <w:rsid w:val="008368E1"/>
    <w:rsid w:val="00837FFA"/>
    <w:rsid w:val="00840D82"/>
    <w:rsid w:val="00840DEF"/>
    <w:rsid w:val="00841B6F"/>
    <w:rsid w:val="00842241"/>
    <w:rsid w:val="00842372"/>
    <w:rsid w:val="0084524B"/>
    <w:rsid w:val="00846805"/>
    <w:rsid w:val="00846A5D"/>
    <w:rsid w:val="00847689"/>
    <w:rsid w:val="008503CE"/>
    <w:rsid w:val="00852568"/>
    <w:rsid w:val="008527E8"/>
    <w:rsid w:val="00853E19"/>
    <w:rsid w:val="008548FB"/>
    <w:rsid w:val="00855F72"/>
    <w:rsid w:val="0085679E"/>
    <w:rsid w:val="00857804"/>
    <w:rsid w:val="0085799E"/>
    <w:rsid w:val="008579B1"/>
    <w:rsid w:val="00857E22"/>
    <w:rsid w:val="00861DD2"/>
    <w:rsid w:val="008620C0"/>
    <w:rsid w:val="0086225F"/>
    <w:rsid w:val="00862350"/>
    <w:rsid w:val="00862CBF"/>
    <w:rsid w:val="008639D8"/>
    <w:rsid w:val="0086464D"/>
    <w:rsid w:val="00864CD7"/>
    <w:rsid w:val="00865E53"/>
    <w:rsid w:val="00865FA7"/>
    <w:rsid w:val="008666C6"/>
    <w:rsid w:val="00866A56"/>
    <w:rsid w:val="00867320"/>
    <w:rsid w:val="00867C40"/>
    <w:rsid w:val="00867E4A"/>
    <w:rsid w:val="00867F0A"/>
    <w:rsid w:val="008703A0"/>
    <w:rsid w:val="0087131D"/>
    <w:rsid w:val="00872B23"/>
    <w:rsid w:val="00872C0F"/>
    <w:rsid w:val="00872CE5"/>
    <w:rsid w:val="00873178"/>
    <w:rsid w:val="00873268"/>
    <w:rsid w:val="00874339"/>
    <w:rsid w:val="0087688A"/>
    <w:rsid w:val="00880110"/>
    <w:rsid w:val="00880455"/>
    <w:rsid w:val="0088229E"/>
    <w:rsid w:val="0088247E"/>
    <w:rsid w:val="00882631"/>
    <w:rsid w:val="00883A5C"/>
    <w:rsid w:val="00883B29"/>
    <w:rsid w:val="008847A1"/>
    <w:rsid w:val="00885461"/>
    <w:rsid w:val="00885D8F"/>
    <w:rsid w:val="008865A9"/>
    <w:rsid w:val="008865B5"/>
    <w:rsid w:val="008868BE"/>
    <w:rsid w:val="00886B56"/>
    <w:rsid w:val="00887353"/>
    <w:rsid w:val="00891EEB"/>
    <w:rsid w:val="0089336D"/>
    <w:rsid w:val="00893558"/>
    <w:rsid w:val="00894523"/>
    <w:rsid w:val="00895905"/>
    <w:rsid w:val="00895934"/>
    <w:rsid w:val="00895B4C"/>
    <w:rsid w:val="008961AF"/>
    <w:rsid w:val="00896C6A"/>
    <w:rsid w:val="00897888"/>
    <w:rsid w:val="00897A04"/>
    <w:rsid w:val="00897C16"/>
    <w:rsid w:val="00897C83"/>
    <w:rsid w:val="008A07A7"/>
    <w:rsid w:val="008A1205"/>
    <w:rsid w:val="008A12C5"/>
    <w:rsid w:val="008A14EC"/>
    <w:rsid w:val="008A159A"/>
    <w:rsid w:val="008A1C5E"/>
    <w:rsid w:val="008A3BED"/>
    <w:rsid w:val="008A44E5"/>
    <w:rsid w:val="008A57C5"/>
    <w:rsid w:val="008A589E"/>
    <w:rsid w:val="008A5E06"/>
    <w:rsid w:val="008A642E"/>
    <w:rsid w:val="008A6F03"/>
    <w:rsid w:val="008A79C1"/>
    <w:rsid w:val="008B0B68"/>
    <w:rsid w:val="008B1457"/>
    <w:rsid w:val="008B165E"/>
    <w:rsid w:val="008B2D2A"/>
    <w:rsid w:val="008B3B7A"/>
    <w:rsid w:val="008B65D1"/>
    <w:rsid w:val="008B7074"/>
    <w:rsid w:val="008B751D"/>
    <w:rsid w:val="008C0506"/>
    <w:rsid w:val="008C2356"/>
    <w:rsid w:val="008C288E"/>
    <w:rsid w:val="008C34A5"/>
    <w:rsid w:val="008C4E32"/>
    <w:rsid w:val="008C5360"/>
    <w:rsid w:val="008C5945"/>
    <w:rsid w:val="008C59BA"/>
    <w:rsid w:val="008D06CD"/>
    <w:rsid w:val="008D183A"/>
    <w:rsid w:val="008D18CD"/>
    <w:rsid w:val="008D2297"/>
    <w:rsid w:val="008D244A"/>
    <w:rsid w:val="008D28A7"/>
    <w:rsid w:val="008D3A57"/>
    <w:rsid w:val="008D414C"/>
    <w:rsid w:val="008D4608"/>
    <w:rsid w:val="008D6AC7"/>
    <w:rsid w:val="008D6ECE"/>
    <w:rsid w:val="008D7280"/>
    <w:rsid w:val="008D7469"/>
    <w:rsid w:val="008E0024"/>
    <w:rsid w:val="008E2A33"/>
    <w:rsid w:val="008E3B48"/>
    <w:rsid w:val="008E3F5D"/>
    <w:rsid w:val="008E47FF"/>
    <w:rsid w:val="008E4E08"/>
    <w:rsid w:val="008E5263"/>
    <w:rsid w:val="008E584E"/>
    <w:rsid w:val="008E5F4E"/>
    <w:rsid w:val="008F1A20"/>
    <w:rsid w:val="008F243C"/>
    <w:rsid w:val="008F2578"/>
    <w:rsid w:val="008F334F"/>
    <w:rsid w:val="008F3A69"/>
    <w:rsid w:val="008F3BBD"/>
    <w:rsid w:val="008F3CB6"/>
    <w:rsid w:val="008F3E0F"/>
    <w:rsid w:val="008F3F30"/>
    <w:rsid w:val="008F3FB4"/>
    <w:rsid w:val="008F40E0"/>
    <w:rsid w:val="008F413E"/>
    <w:rsid w:val="008F4F7E"/>
    <w:rsid w:val="008F566A"/>
    <w:rsid w:val="008F5FB1"/>
    <w:rsid w:val="008F6C2E"/>
    <w:rsid w:val="008F7010"/>
    <w:rsid w:val="008F7367"/>
    <w:rsid w:val="008F760A"/>
    <w:rsid w:val="008F76C1"/>
    <w:rsid w:val="009000CD"/>
    <w:rsid w:val="00900EF4"/>
    <w:rsid w:val="009010C4"/>
    <w:rsid w:val="009017BA"/>
    <w:rsid w:val="00901BD4"/>
    <w:rsid w:val="0090353D"/>
    <w:rsid w:val="00903A1A"/>
    <w:rsid w:val="0090452A"/>
    <w:rsid w:val="009047A2"/>
    <w:rsid w:val="00904F92"/>
    <w:rsid w:val="00904FD0"/>
    <w:rsid w:val="00905456"/>
    <w:rsid w:val="00905486"/>
    <w:rsid w:val="009057CB"/>
    <w:rsid w:val="00905BEB"/>
    <w:rsid w:val="009061C5"/>
    <w:rsid w:val="00906504"/>
    <w:rsid w:val="0091049C"/>
    <w:rsid w:val="00910933"/>
    <w:rsid w:val="009129D5"/>
    <w:rsid w:val="00912C27"/>
    <w:rsid w:val="00913793"/>
    <w:rsid w:val="00913E7E"/>
    <w:rsid w:val="00914054"/>
    <w:rsid w:val="00914169"/>
    <w:rsid w:val="00914556"/>
    <w:rsid w:val="00914971"/>
    <w:rsid w:val="00914BD1"/>
    <w:rsid w:val="009152A8"/>
    <w:rsid w:val="00916E28"/>
    <w:rsid w:val="00920107"/>
    <w:rsid w:val="00920188"/>
    <w:rsid w:val="00920963"/>
    <w:rsid w:val="00920CDC"/>
    <w:rsid w:val="00922214"/>
    <w:rsid w:val="00924A3F"/>
    <w:rsid w:val="00924ACF"/>
    <w:rsid w:val="00925F62"/>
    <w:rsid w:val="00927C45"/>
    <w:rsid w:val="00930B20"/>
    <w:rsid w:val="009310D2"/>
    <w:rsid w:val="00931B07"/>
    <w:rsid w:val="009324B4"/>
    <w:rsid w:val="00933D2D"/>
    <w:rsid w:val="00934599"/>
    <w:rsid w:val="00934C96"/>
    <w:rsid w:val="00934CE4"/>
    <w:rsid w:val="00934D67"/>
    <w:rsid w:val="00935C4C"/>
    <w:rsid w:val="00935D91"/>
    <w:rsid w:val="009369E4"/>
    <w:rsid w:val="00936C9C"/>
    <w:rsid w:val="00936E87"/>
    <w:rsid w:val="009371FC"/>
    <w:rsid w:val="00937729"/>
    <w:rsid w:val="00937EEC"/>
    <w:rsid w:val="009417B7"/>
    <w:rsid w:val="00941A5A"/>
    <w:rsid w:val="0094254A"/>
    <w:rsid w:val="0094256F"/>
    <w:rsid w:val="009426E0"/>
    <w:rsid w:val="00942724"/>
    <w:rsid w:val="009435E1"/>
    <w:rsid w:val="009449B3"/>
    <w:rsid w:val="009458E0"/>
    <w:rsid w:val="009458E3"/>
    <w:rsid w:val="00946573"/>
    <w:rsid w:val="009479C3"/>
    <w:rsid w:val="00950F10"/>
    <w:rsid w:val="00951059"/>
    <w:rsid w:val="009521DF"/>
    <w:rsid w:val="00952246"/>
    <w:rsid w:val="00952775"/>
    <w:rsid w:val="00952C0E"/>
    <w:rsid w:val="00953557"/>
    <w:rsid w:val="0095436C"/>
    <w:rsid w:val="00954471"/>
    <w:rsid w:val="00956EA1"/>
    <w:rsid w:val="00962052"/>
    <w:rsid w:val="00962E50"/>
    <w:rsid w:val="00964240"/>
    <w:rsid w:val="009645BA"/>
    <w:rsid w:val="009655A7"/>
    <w:rsid w:val="009656A2"/>
    <w:rsid w:val="009660BE"/>
    <w:rsid w:val="00966560"/>
    <w:rsid w:val="009668DA"/>
    <w:rsid w:val="00967AE2"/>
    <w:rsid w:val="00967ECA"/>
    <w:rsid w:val="00970D02"/>
    <w:rsid w:val="00970FB9"/>
    <w:rsid w:val="009712FA"/>
    <w:rsid w:val="0097286A"/>
    <w:rsid w:val="00973372"/>
    <w:rsid w:val="0097345D"/>
    <w:rsid w:val="00973E2B"/>
    <w:rsid w:val="0097401D"/>
    <w:rsid w:val="009755DB"/>
    <w:rsid w:val="009766D4"/>
    <w:rsid w:val="00976E1B"/>
    <w:rsid w:val="00977FC8"/>
    <w:rsid w:val="0098181B"/>
    <w:rsid w:val="00982010"/>
    <w:rsid w:val="00984413"/>
    <w:rsid w:val="00985493"/>
    <w:rsid w:val="0098698D"/>
    <w:rsid w:val="00990AFA"/>
    <w:rsid w:val="00990F6D"/>
    <w:rsid w:val="00991203"/>
    <w:rsid w:val="00991856"/>
    <w:rsid w:val="009918A1"/>
    <w:rsid w:val="00993141"/>
    <w:rsid w:val="00993E08"/>
    <w:rsid w:val="009940F7"/>
    <w:rsid w:val="009949A0"/>
    <w:rsid w:val="00994C5A"/>
    <w:rsid w:val="009956D9"/>
    <w:rsid w:val="009A0184"/>
    <w:rsid w:val="009A1574"/>
    <w:rsid w:val="009A2823"/>
    <w:rsid w:val="009A3629"/>
    <w:rsid w:val="009A3C22"/>
    <w:rsid w:val="009A5602"/>
    <w:rsid w:val="009A6597"/>
    <w:rsid w:val="009A6D9E"/>
    <w:rsid w:val="009A6E6D"/>
    <w:rsid w:val="009A6EA0"/>
    <w:rsid w:val="009A7210"/>
    <w:rsid w:val="009A72DD"/>
    <w:rsid w:val="009A7A0F"/>
    <w:rsid w:val="009B0987"/>
    <w:rsid w:val="009B123C"/>
    <w:rsid w:val="009B2205"/>
    <w:rsid w:val="009B3268"/>
    <w:rsid w:val="009B40C2"/>
    <w:rsid w:val="009B423C"/>
    <w:rsid w:val="009B4C1D"/>
    <w:rsid w:val="009B607D"/>
    <w:rsid w:val="009C0CB1"/>
    <w:rsid w:val="009C1DC4"/>
    <w:rsid w:val="009C2B88"/>
    <w:rsid w:val="009C31DE"/>
    <w:rsid w:val="009C3682"/>
    <w:rsid w:val="009C40F5"/>
    <w:rsid w:val="009C5160"/>
    <w:rsid w:val="009C5285"/>
    <w:rsid w:val="009C78FD"/>
    <w:rsid w:val="009D05A2"/>
    <w:rsid w:val="009D0AD8"/>
    <w:rsid w:val="009D11AC"/>
    <w:rsid w:val="009D2771"/>
    <w:rsid w:val="009D284E"/>
    <w:rsid w:val="009D2A03"/>
    <w:rsid w:val="009D2F26"/>
    <w:rsid w:val="009D4128"/>
    <w:rsid w:val="009D471D"/>
    <w:rsid w:val="009D531C"/>
    <w:rsid w:val="009D6261"/>
    <w:rsid w:val="009D6301"/>
    <w:rsid w:val="009E038A"/>
    <w:rsid w:val="009E062E"/>
    <w:rsid w:val="009E2330"/>
    <w:rsid w:val="009E2E05"/>
    <w:rsid w:val="009E3334"/>
    <w:rsid w:val="009E33B3"/>
    <w:rsid w:val="009E34FA"/>
    <w:rsid w:val="009E5501"/>
    <w:rsid w:val="009E65F1"/>
    <w:rsid w:val="009E6A58"/>
    <w:rsid w:val="009E7252"/>
    <w:rsid w:val="009E736D"/>
    <w:rsid w:val="009F1180"/>
    <w:rsid w:val="009F19FF"/>
    <w:rsid w:val="009F2281"/>
    <w:rsid w:val="009F2BBB"/>
    <w:rsid w:val="009F2C57"/>
    <w:rsid w:val="009F4668"/>
    <w:rsid w:val="009F4AD1"/>
    <w:rsid w:val="009F5F86"/>
    <w:rsid w:val="009F62B0"/>
    <w:rsid w:val="009F7438"/>
    <w:rsid w:val="009F74C9"/>
    <w:rsid w:val="009F7BFC"/>
    <w:rsid w:val="00A00410"/>
    <w:rsid w:val="00A01894"/>
    <w:rsid w:val="00A01CC1"/>
    <w:rsid w:val="00A01D00"/>
    <w:rsid w:val="00A025AF"/>
    <w:rsid w:val="00A03409"/>
    <w:rsid w:val="00A0359C"/>
    <w:rsid w:val="00A0360F"/>
    <w:rsid w:val="00A03A8B"/>
    <w:rsid w:val="00A05536"/>
    <w:rsid w:val="00A055DF"/>
    <w:rsid w:val="00A05607"/>
    <w:rsid w:val="00A0629A"/>
    <w:rsid w:val="00A06755"/>
    <w:rsid w:val="00A10719"/>
    <w:rsid w:val="00A110A8"/>
    <w:rsid w:val="00A12248"/>
    <w:rsid w:val="00A1299D"/>
    <w:rsid w:val="00A12D59"/>
    <w:rsid w:val="00A12DE8"/>
    <w:rsid w:val="00A12E0E"/>
    <w:rsid w:val="00A13C18"/>
    <w:rsid w:val="00A14331"/>
    <w:rsid w:val="00A145FA"/>
    <w:rsid w:val="00A153EC"/>
    <w:rsid w:val="00A15A26"/>
    <w:rsid w:val="00A15DD9"/>
    <w:rsid w:val="00A16336"/>
    <w:rsid w:val="00A16792"/>
    <w:rsid w:val="00A16A3F"/>
    <w:rsid w:val="00A16EB0"/>
    <w:rsid w:val="00A1714B"/>
    <w:rsid w:val="00A17E0B"/>
    <w:rsid w:val="00A20166"/>
    <w:rsid w:val="00A207CF"/>
    <w:rsid w:val="00A20A8F"/>
    <w:rsid w:val="00A21274"/>
    <w:rsid w:val="00A22650"/>
    <w:rsid w:val="00A22B8E"/>
    <w:rsid w:val="00A22BCC"/>
    <w:rsid w:val="00A22F92"/>
    <w:rsid w:val="00A2306C"/>
    <w:rsid w:val="00A24E79"/>
    <w:rsid w:val="00A25F19"/>
    <w:rsid w:val="00A25F4D"/>
    <w:rsid w:val="00A26690"/>
    <w:rsid w:val="00A273D5"/>
    <w:rsid w:val="00A300DF"/>
    <w:rsid w:val="00A30125"/>
    <w:rsid w:val="00A30FAC"/>
    <w:rsid w:val="00A312EF"/>
    <w:rsid w:val="00A317A8"/>
    <w:rsid w:val="00A31E71"/>
    <w:rsid w:val="00A32082"/>
    <w:rsid w:val="00A34883"/>
    <w:rsid w:val="00A34F58"/>
    <w:rsid w:val="00A34F62"/>
    <w:rsid w:val="00A351D9"/>
    <w:rsid w:val="00A35779"/>
    <w:rsid w:val="00A35A24"/>
    <w:rsid w:val="00A36440"/>
    <w:rsid w:val="00A36C50"/>
    <w:rsid w:val="00A37B08"/>
    <w:rsid w:val="00A4274C"/>
    <w:rsid w:val="00A436C4"/>
    <w:rsid w:val="00A43F81"/>
    <w:rsid w:val="00A442A2"/>
    <w:rsid w:val="00A449B2"/>
    <w:rsid w:val="00A459EF"/>
    <w:rsid w:val="00A45AC3"/>
    <w:rsid w:val="00A45B8B"/>
    <w:rsid w:val="00A45BBF"/>
    <w:rsid w:val="00A46087"/>
    <w:rsid w:val="00A46088"/>
    <w:rsid w:val="00A46270"/>
    <w:rsid w:val="00A463C1"/>
    <w:rsid w:val="00A46AEB"/>
    <w:rsid w:val="00A474DF"/>
    <w:rsid w:val="00A47744"/>
    <w:rsid w:val="00A47DE8"/>
    <w:rsid w:val="00A504A7"/>
    <w:rsid w:val="00A508A5"/>
    <w:rsid w:val="00A50B6E"/>
    <w:rsid w:val="00A50E8A"/>
    <w:rsid w:val="00A51289"/>
    <w:rsid w:val="00A52F37"/>
    <w:rsid w:val="00A531F3"/>
    <w:rsid w:val="00A53FED"/>
    <w:rsid w:val="00A546A8"/>
    <w:rsid w:val="00A6101F"/>
    <w:rsid w:val="00A61401"/>
    <w:rsid w:val="00A61473"/>
    <w:rsid w:val="00A61B69"/>
    <w:rsid w:val="00A61CCD"/>
    <w:rsid w:val="00A6220C"/>
    <w:rsid w:val="00A63054"/>
    <w:rsid w:val="00A63C12"/>
    <w:rsid w:val="00A640C3"/>
    <w:rsid w:val="00A6412A"/>
    <w:rsid w:val="00A64F3B"/>
    <w:rsid w:val="00A6518D"/>
    <w:rsid w:val="00A66580"/>
    <w:rsid w:val="00A66906"/>
    <w:rsid w:val="00A66B6F"/>
    <w:rsid w:val="00A66D8A"/>
    <w:rsid w:val="00A6740B"/>
    <w:rsid w:val="00A67DD4"/>
    <w:rsid w:val="00A700E9"/>
    <w:rsid w:val="00A701AC"/>
    <w:rsid w:val="00A712A4"/>
    <w:rsid w:val="00A71DD2"/>
    <w:rsid w:val="00A724D7"/>
    <w:rsid w:val="00A727CF"/>
    <w:rsid w:val="00A7285F"/>
    <w:rsid w:val="00A73EA3"/>
    <w:rsid w:val="00A76795"/>
    <w:rsid w:val="00A76EB7"/>
    <w:rsid w:val="00A80095"/>
    <w:rsid w:val="00A824BD"/>
    <w:rsid w:val="00A83284"/>
    <w:rsid w:val="00A83B75"/>
    <w:rsid w:val="00A83C9F"/>
    <w:rsid w:val="00A83FEE"/>
    <w:rsid w:val="00A84487"/>
    <w:rsid w:val="00A8469A"/>
    <w:rsid w:val="00A86ABE"/>
    <w:rsid w:val="00A90216"/>
    <w:rsid w:val="00A919A7"/>
    <w:rsid w:val="00A924B0"/>
    <w:rsid w:val="00A94A4B"/>
    <w:rsid w:val="00A94C41"/>
    <w:rsid w:val="00A95F92"/>
    <w:rsid w:val="00A962E6"/>
    <w:rsid w:val="00A96C57"/>
    <w:rsid w:val="00A96F8A"/>
    <w:rsid w:val="00AA0BD3"/>
    <w:rsid w:val="00AA30A1"/>
    <w:rsid w:val="00AA3860"/>
    <w:rsid w:val="00AA4F76"/>
    <w:rsid w:val="00AA5284"/>
    <w:rsid w:val="00AA5CFB"/>
    <w:rsid w:val="00AA5E3A"/>
    <w:rsid w:val="00AA5FCE"/>
    <w:rsid w:val="00AA75CA"/>
    <w:rsid w:val="00AA79DC"/>
    <w:rsid w:val="00AB0E3B"/>
    <w:rsid w:val="00AB1039"/>
    <w:rsid w:val="00AB13BD"/>
    <w:rsid w:val="00AB15DB"/>
    <w:rsid w:val="00AB2D99"/>
    <w:rsid w:val="00AB30A1"/>
    <w:rsid w:val="00AB4641"/>
    <w:rsid w:val="00AB4C96"/>
    <w:rsid w:val="00AB4CCF"/>
    <w:rsid w:val="00AB54FA"/>
    <w:rsid w:val="00AB5EF1"/>
    <w:rsid w:val="00AB5FD1"/>
    <w:rsid w:val="00AB684A"/>
    <w:rsid w:val="00AB75AA"/>
    <w:rsid w:val="00AC0015"/>
    <w:rsid w:val="00AC051A"/>
    <w:rsid w:val="00AC1714"/>
    <w:rsid w:val="00AC1A3D"/>
    <w:rsid w:val="00AC1EE1"/>
    <w:rsid w:val="00AC23BD"/>
    <w:rsid w:val="00AC265F"/>
    <w:rsid w:val="00AC56A4"/>
    <w:rsid w:val="00AC59D6"/>
    <w:rsid w:val="00AC6F09"/>
    <w:rsid w:val="00AC75B0"/>
    <w:rsid w:val="00AD0543"/>
    <w:rsid w:val="00AD1BA9"/>
    <w:rsid w:val="00AD3349"/>
    <w:rsid w:val="00AD5459"/>
    <w:rsid w:val="00AD63A1"/>
    <w:rsid w:val="00AD6CE7"/>
    <w:rsid w:val="00AD7181"/>
    <w:rsid w:val="00AD7558"/>
    <w:rsid w:val="00AD7A46"/>
    <w:rsid w:val="00AE04E3"/>
    <w:rsid w:val="00AE0E9C"/>
    <w:rsid w:val="00AE1E42"/>
    <w:rsid w:val="00AE28A3"/>
    <w:rsid w:val="00AE3054"/>
    <w:rsid w:val="00AE36F5"/>
    <w:rsid w:val="00AE37CF"/>
    <w:rsid w:val="00AE4050"/>
    <w:rsid w:val="00AE4FF2"/>
    <w:rsid w:val="00AE50DD"/>
    <w:rsid w:val="00AE52BF"/>
    <w:rsid w:val="00AE57F7"/>
    <w:rsid w:val="00AE6125"/>
    <w:rsid w:val="00AE6309"/>
    <w:rsid w:val="00AE6AFF"/>
    <w:rsid w:val="00AE7F9B"/>
    <w:rsid w:val="00AF033F"/>
    <w:rsid w:val="00AF07E5"/>
    <w:rsid w:val="00AF0CF4"/>
    <w:rsid w:val="00AF2040"/>
    <w:rsid w:val="00AF301C"/>
    <w:rsid w:val="00AF363E"/>
    <w:rsid w:val="00AF387E"/>
    <w:rsid w:val="00AF4922"/>
    <w:rsid w:val="00AF4AA6"/>
    <w:rsid w:val="00AF594B"/>
    <w:rsid w:val="00AF6D29"/>
    <w:rsid w:val="00AF6D62"/>
    <w:rsid w:val="00B00F2A"/>
    <w:rsid w:val="00B02165"/>
    <w:rsid w:val="00B02871"/>
    <w:rsid w:val="00B02D46"/>
    <w:rsid w:val="00B030AB"/>
    <w:rsid w:val="00B039C7"/>
    <w:rsid w:val="00B03E4E"/>
    <w:rsid w:val="00B04CFC"/>
    <w:rsid w:val="00B05071"/>
    <w:rsid w:val="00B054DE"/>
    <w:rsid w:val="00B05CCC"/>
    <w:rsid w:val="00B05FE2"/>
    <w:rsid w:val="00B06489"/>
    <w:rsid w:val="00B07C2B"/>
    <w:rsid w:val="00B10AF6"/>
    <w:rsid w:val="00B113B9"/>
    <w:rsid w:val="00B11537"/>
    <w:rsid w:val="00B12441"/>
    <w:rsid w:val="00B12445"/>
    <w:rsid w:val="00B12A7A"/>
    <w:rsid w:val="00B12DB5"/>
    <w:rsid w:val="00B13D4A"/>
    <w:rsid w:val="00B13F69"/>
    <w:rsid w:val="00B14ED3"/>
    <w:rsid w:val="00B15258"/>
    <w:rsid w:val="00B16356"/>
    <w:rsid w:val="00B16C9A"/>
    <w:rsid w:val="00B17168"/>
    <w:rsid w:val="00B2009C"/>
    <w:rsid w:val="00B20ED9"/>
    <w:rsid w:val="00B2319E"/>
    <w:rsid w:val="00B233A1"/>
    <w:rsid w:val="00B23786"/>
    <w:rsid w:val="00B24AAF"/>
    <w:rsid w:val="00B2595C"/>
    <w:rsid w:val="00B25EC3"/>
    <w:rsid w:val="00B26142"/>
    <w:rsid w:val="00B269D3"/>
    <w:rsid w:val="00B277D5"/>
    <w:rsid w:val="00B30551"/>
    <w:rsid w:val="00B30FA7"/>
    <w:rsid w:val="00B32A52"/>
    <w:rsid w:val="00B33D5D"/>
    <w:rsid w:val="00B33F8C"/>
    <w:rsid w:val="00B34296"/>
    <w:rsid w:val="00B3521A"/>
    <w:rsid w:val="00B357A6"/>
    <w:rsid w:val="00B35A79"/>
    <w:rsid w:val="00B366F6"/>
    <w:rsid w:val="00B36D34"/>
    <w:rsid w:val="00B41579"/>
    <w:rsid w:val="00B44BA6"/>
    <w:rsid w:val="00B456A5"/>
    <w:rsid w:val="00B46096"/>
    <w:rsid w:val="00B5060E"/>
    <w:rsid w:val="00B512E3"/>
    <w:rsid w:val="00B513F7"/>
    <w:rsid w:val="00B5166B"/>
    <w:rsid w:val="00B5169C"/>
    <w:rsid w:val="00B51BD6"/>
    <w:rsid w:val="00B52C61"/>
    <w:rsid w:val="00B535BF"/>
    <w:rsid w:val="00B5432F"/>
    <w:rsid w:val="00B55066"/>
    <w:rsid w:val="00B56660"/>
    <w:rsid w:val="00B56A6E"/>
    <w:rsid w:val="00B56D9C"/>
    <w:rsid w:val="00B62267"/>
    <w:rsid w:val="00B62728"/>
    <w:rsid w:val="00B62DBA"/>
    <w:rsid w:val="00B640BF"/>
    <w:rsid w:val="00B644D6"/>
    <w:rsid w:val="00B658A4"/>
    <w:rsid w:val="00B65A8C"/>
    <w:rsid w:val="00B65C9D"/>
    <w:rsid w:val="00B65D5A"/>
    <w:rsid w:val="00B66303"/>
    <w:rsid w:val="00B67402"/>
    <w:rsid w:val="00B6771A"/>
    <w:rsid w:val="00B67925"/>
    <w:rsid w:val="00B67AD3"/>
    <w:rsid w:val="00B67F0B"/>
    <w:rsid w:val="00B70767"/>
    <w:rsid w:val="00B70F9B"/>
    <w:rsid w:val="00B71242"/>
    <w:rsid w:val="00B725E3"/>
    <w:rsid w:val="00B72B7A"/>
    <w:rsid w:val="00B72D81"/>
    <w:rsid w:val="00B735A7"/>
    <w:rsid w:val="00B735D0"/>
    <w:rsid w:val="00B74647"/>
    <w:rsid w:val="00B74D9B"/>
    <w:rsid w:val="00B751DF"/>
    <w:rsid w:val="00B808B2"/>
    <w:rsid w:val="00B809DB"/>
    <w:rsid w:val="00B80A27"/>
    <w:rsid w:val="00B84B64"/>
    <w:rsid w:val="00B85F3A"/>
    <w:rsid w:val="00B87E36"/>
    <w:rsid w:val="00B87EFF"/>
    <w:rsid w:val="00B901BB"/>
    <w:rsid w:val="00B92ACC"/>
    <w:rsid w:val="00B93289"/>
    <w:rsid w:val="00B936B4"/>
    <w:rsid w:val="00B94580"/>
    <w:rsid w:val="00B94675"/>
    <w:rsid w:val="00B948C3"/>
    <w:rsid w:val="00B94CC9"/>
    <w:rsid w:val="00B9553A"/>
    <w:rsid w:val="00B9579C"/>
    <w:rsid w:val="00B95809"/>
    <w:rsid w:val="00B95B9A"/>
    <w:rsid w:val="00B961DC"/>
    <w:rsid w:val="00B96206"/>
    <w:rsid w:val="00B962CC"/>
    <w:rsid w:val="00B96565"/>
    <w:rsid w:val="00B96B0E"/>
    <w:rsid w:val="00B974B7"/>
    <w:rsid w:val="00B97864"/>
    <w:rsid w:val="00BA02D6"/>
    <w:rsid w:val="00BA2683"/>
    <w:rsid w:val="00BA4A58"/>
    <w:rsid w:val="00BA4B54"/>
    <w:rsid w:val="00BA4F9F"/>
    <w:rsid w:val="00BA59B7"/>
    <w:rsid w:val="00BA6233"/>
    <w:rsid w:val="00BA6760"/>
    <w:rsid w:val="00BA7315"/>
    <w:rsid w:val="00BA785C"/>
    <w:rsid w:val="00BB16C2"/>
    <w:rsid w:val="00BB2486"/>
    <w:rsid w:val="00BB303D"/>
    <w:rsid w:val="00BB4244"/>
    <w:rsid w:val="00BB521C"/>
    <w:rsid w:val="00BB53B5"/>
    <w:rsid w:val="00BB56AA"/>
    <w:rsid w:val="00BB584D"/>
    <w:rsid w:val="00BB60E2"/>
    <w:rsid w:val="00BB613A"/>
    <w:rsid w:val="00BB693D"/>
    <w:rsid w:val="00BB6FCE"/>
    <w:rsid w:val="00BB7421"/>
    <w:rsid w:val="00BC03C1"/>
    <w:rsid w:val="00BC08B5"/>
    <w:rsid w:val="00BC149A"/>
    <w:rsid w:val="00BC1DFE"/>
    <w:rsid w:val="00BC2F27"/>
    <w:rsid w:val="00BC306C"/>
    <w:rsid w:val="00BC3543"/>
    <w:rsid w:val="00BC42E2"/>
    <w:rsid w:val="00BC5537"/>
    <w:rsid w:val="00BC56BD"/>
    <w:rsid w:val="00BC6C80"/>
    <w:rsid w:val="00BC7140"/>
    <w:rsid w:val="00BC7504"/>
    <w:rsid w:val="00BD070F"/>
    <w:rsid w:val="00BD1A33"/>
    <w:rsid w:val="00BD272B"/>
    <w:rsid w:val="00BD373A"/>
    <w:rsid w:val="00BD3867"/>
    <w:rsid w:val="00BD3A81"/>
    <w:rsid w:val="00BD45C7"/>
    <w:rsid w:val="00BD4BB0"/>
    <w:rsid w:val="00BD57F8"/>
    <w:rsid w:val="00BD5A56"/>
    <w:rsid w:val="00BE0183"/>
    <w:rsid w:val="00BE3551"/>
    <w:rsid w:val="00BE382A"/>
    <w:rsid w:val="00BE3857"/>
    <w:rsid w:val="00BE3AC0"/>
    <w:rsid w:val="00BE3AE8"/>
    <w:rsid w:val="00BE42DA"/>
    <w:rsid w:val="00BE43EA"/>
    <w:rsid w:val="00BE491D"/>
    <w:rsid w:val="00BE4EA3"/>
    <w:rsid w:val="00BE56D9"/>
    <w:rsid w:val="00BE6D83"/>
    <w:rsid w:val="00BE6E92"/>
    <w:rsid w:val="00BE74D1"/>
    <w:rsid w:val="00BE7F28"/>
    <w:rsid w:val="00BF1101"/>
    <w:rsid w:val="00BF2A7E"/>
    <w:rsid w:val="00BF33F7"/>
    <w:rsid w:val="00BF399D"/>
    <w:rsid w:val="00BF3D82"/>
    <w:rsid w:val="00BF50EF"/>
    <w:rsid w:val="00BF5744"/>
    <w:rsid w:val="00BF5A3C"/>
    <w:rsid w:val="00BF5B7A"/>
    <w:rsid w:val="00BF6F75"/>
    <w:rsid w:val="00BF72B5"/>
    <w:rsid w:val="00BF75AE"/>
    <w:rsid w:val="00BF7BCE"/>
    <w:rsid w:val="00C000BB"/>
    <w:rsid w:val="00C01D14"/>
    <w:rsid w:val="00C01FE4"/>
    <w:rsid w:val="00C02ACA"/>
    <w:rsid w:val="00C02C22"/>
    <w:rsid w:val="00C02F93"/>
    <w:rsid w:val="00C03A8C"/>
    <w:rsid w:val="00C03B31"/>
    <w:rsid w:val="00C05429"/>
    <w:rsid w:val="00C05456"/>
    <w:rsid w:val="00C05571"/>
    <w:rsid w:val="00C06FC0"/>
    <w:rsid w:val="00C07AD8"/>
    <w:rsid w:val="00C115CF"/>
    <w:rsid w:val="00C11894"/>
    <w:rsid w:val="00C12B61"/>
    <w:rsid w:val="00C138B1"/>
    <w:rsid w:val="00C13952"/>
    <w:rsid w:val="00C14C3A"/>
    <w:rsid w:val="00C14CC5"/>
    <w:rsid w:val="00C150D9"/>
    <w:rsid w:val="00C1559C"/>
    <w:rsid w:val="00C15F63"/>
    <w:rsid w:val="00C1658A"/>
    <w:rsid w:val="00C16AC6"/>
    <w:rsid w:val="00C173E4"/>
    <w:rsid w:val="00C17458"/>
    <w:rsid w:val="00C20124"/>
    <w:rsid w:val="00C20C78"/>
    <w:rsid w:val="00C2144C"/>
    <w:rsid w:val="00C2230B"/>
    <w:rsid w:val="00C22766"/>
    <w:rsid w:val="00C22F2D"/>
    <w:rsid w:val="00C25531"/>
    <w:rsid w:val="00C25ADA"/>
    <w:rsid w:val="00C25F8E"/>
    <w:rsid w:val="00C2699C"/>
    <w:rsid w:val="00C26BDE"/>
    <w:rsid w:val="00C2728C"/>
    <w:rsid w:val="00C306BC"/>
    <w:rsid w:val="00C30EEF"/>
    <w:rsid w:val="00C313CA"/>
    <w:rsid w:val="00C32062"/>
    <w:rsid w:val="00C32B35"/>
    <w:rsid w:val="00C33458"/>
    <w:rsid w:val="00C34561"/>
    <w:rsid w:val="00C34592"/>
    <w:rsid w:val="00C354C3"/>
    <w:rsid w:val="00C36342"/>
    <w:rsid w:val="00C372E2"/>
    <w:rsid w:val="00C3730B"/>
    <w:rsid w:val="00C373FB"/>
    <w:rsid w:val="00C37AD6"/>
    <w:rsid w:val="00C37FBA"/>
    <w:rsid w:val="00C421F9"/>
    <w:rsid w:val="00C42269"/>
    <w:rsid w:val="00C424B2"/>
    <w:rsid w:val="00C43883"/>
    <w:rsid w:val="00C451D1"/>
    <w:rsid w:val="00C4546A"/>
    <w:rsid w:val="00C471CA"/>
    <w:rsid w:val="00C50C84"/>
    <w:rsid w:val="00C51592"/>
    <w:rsid w:val="00C51E14"/>
    <w:rsid w:val="00C52714"/>
    <w:rsid w:val="00C55EE2"/>
    <w:rsid w:val="00C5680D"/>
    <w:rsid w:val="00C5735F"/>
    <w:rsid w:val="00C5780E"/>
    <w:rsid w:val="00C57BFE"/>
    <w:rsid w:val="00C57F03"/>
    <w:rsid w:val="00C60593"/>
    <w:rsid w:val="00C60644"/>
    <w:rsid w:val="00C60E8D"/>
    <w:rsid w:val="00C61316"/>
    <w:rsid w:val="00C622EC"/>
    <w:rsid w:val="00C624E7"/>
    <w:rsid w:val="00C62FE2"/>
    <w:rsid w:val="00C6340B"/>
    <w:rsid w:val="00C63766"/>
    <w:rsid w:val="00C64689"/>
    <w:rsid w:val="00C65526"/>
    <w:rsid w:val="00C6559A"/>
    <w:rsid w:val="00C65B85"/>
    <w:rsid w:val="00C665D5"/>
    <w:rsid w:val="00C710A2"/>
    <w:rsid w:val="00C71207"/>
    <w:rsid w:val="00C71BE6"/>
    <w:rsid w:val="00C72017"/>
    <w:rsid w:val="00C72AD4"/>
    <w:rsid w:val="00C72D97"/>
    <w:rsid w:val="00C73316"/>
    <w:rsid w:val="00C737D6"/>
    <w:rsid w:val="00C73D49"/>
    <w:rsid w:val="00C7554F"/>
    <w:rsid w:val="00C759FE"/>
    <w:rsid w:val="00C75A20"/>
    <w:rsid w:val="00C75E31"/>
    <w:rsid w:val="00C76ECE"/>
    <w:rsid w:val="00C778C6"/>
    <w:rsid w:val="00C80B43"/>
    <w:rsid w:val="00C8197C"/>
    <w:rsid w:val="00C828EB"/>
    <w:rsid w:val="00C82F28"/>
    <w:rsid w:val="00C862C7"/>
    <w:rsid w:val="00C878B6"/>
    <w:rsid w:val="00C87ED4"/>
    <w:rsid w:val="00C9075E"/>
    <w:rsid w:val="00C908E8"/>
    <w:rsid w:val="00C9121D"/>
    <w:rsid w:val="00C91549"/>
    <w:rsid w:val="00C92068"/>
    <w:rsid w:val="00C92A79"/>
    <w:rsid w:val="00C92F80"/>
    <w:rsid w:val="00C943A3"/>
    <w:rsid w:val="00C94BFD"/>
    <w:rsid w:val="00C94FE5"/>
    <w:rsid w:val="00C9514E"/>
    <w:rsid w:val="00C954B1"/>
    <w:rsid w:val="00C96094"/>
    <w:rsid w:val="00C96C9A"/>
    <w:rsid w:val="00C979B9"/>
    <w:rsid w:val="00CA219E"/>
    <w:rsid w:val="00CA36B0"/>
    <w:rsid w:val="00CA373B"/>
    <w:rsid w:val="00CA3D0F"/>
    <w:rsid w:val="00CA40B4"/>
    <w:rsid w:val="00CA4F52"/>
    <w:rsid w:val="00CA5B41"/>
    <w:rsid w:val="00CA7313"/>
    <w:rsid w:val="00CA736B"/>
    <w:rsid w:val="00CA7ED3"/>
    <w:rsid w:val="00CB07B9"/>
    <w:rsid w:val="00CB0BFE"/>
    <w:rsid w:val="00CB0C3B"/>
    <w:rsid w:val="00CB172F"/>
    <w:rsid w:val="00CB1F48"/>
    <w:rsid w:val="00CB2533"/>
    <w:rsid w:val="00CB37C4"/>
    <w:rsid w:val="00CB39ED"/>
    <w:rsid w:val="00CB4BEF"/>
    <w:rsid w:val="00CB5677"/>
    <w:rsid w:val="00CB6375"/>
    <w:rsid w:val="00CB66F6"/>
    <w:rsid w:val="00CB6DE9"/>
    <w:rsid w:val="00CB6E07"/>
    <w:rsid w:val="00CB71CA"/>
    <w:rsid w:val="00CB7659"/>
    <w:rsid w:val="00CC05F0"/>
    <w:rsid w:val="00CC0D90"/>
    <w:rsid w:val="00CC14DA"/>
    <w:rsid w:val="00CC15F3"/>
    <w:rsid w:val="00CC2E48"/>
    <w:rsid w:val="00CC2E5A"/>
    <w:rsid w:val="00CC453C"/>
    <w:rsid w:val="00CD10F3"/>
    <w:rsid w:val="00CD3896"/>
    <w:rsid w:val="00CD454A"/>
    <w:rsid w:val="00CD4ACB"/>
    <w:rsid w:val="00CD4C09"/>
    <w:rsid w:val="00CD52BA"/>
    <w:rsid w:val="00CD5E3F"/>
    <w:rsid w:val="00CD6028"/>
    <w:rsid w:val="00CD68C4"/>
    <w:rsid w:val="00CD6C5C"/>
    <w:rsid w:val="00CE01D3"/>
    <w:rsid w:val="00CE0663"/>
    <w:rsid w:val="00CE0A16"/>
    <w:rsid w:val="00CE0C16"/>
    <w:rsid w:val="00CE130B"/>
    <w:rsid w:val="00CE1EB9"/>
    <w:rsid w:val="00CE242D"/>
    <w:rsid w:val="00CE2C30"/>
    <w:rsid w:val="00CE5096"/>
    <w:rsid w:val="00CE5269"/>
    <w:rsid w:val="00CE5483"/>
    <w:rsid w:val="00CE5F3A"/>
    <w:rsid w:val="00CE6487"/>
    <w:rsid w:val="00CE69D7"/>
    <w:rsid w:val="00CE70B4"/>
    <w:rsid w:val="00CF0793"/>
    <w:rsid w:val="00CF13D9"/>
    <w:rsid w:val="00CF242B"/>
    <w:rsid w:val="00CF5508"/>
    <w:rsid w:val="00CF5B21"/>
    <w:rsid w:val="00CF6B4E"/>
    <w:rsid w:val="00CF6D25"/>
    <w:rsid w:val="00CF78BF"/>
    <w:rsid w:val="00D01228"/>
    <w:rsid w:val="00D02270"/>
    <w:rsid w:val="00D0272E"/>
    <w:rsid w:val="00D0282D"/>
    <w:rsid w:val="00D031F7"/>
    <w:rsid w:val="00D03B6E"/>
    <w:rsid w:val="00D048E7"/>
    <w:rsid w:val="00D04B79"/>
    <w:rsid w:val="00D04C9F"/>
    <w:rsid w:val="00D04FFE"/>
    <w:rsid w:val="00D0517D"/>
    <w:rsid w:val="00D06125"/>
    <w:rsid w:val="00D06E8E"/>
    <w:rsid w:val="00D075B8"/>
    <w:rsid w:val="00D07C6D"/>
    <w:rsid w:val="00D10678"/>
    <w:rsid w:val="00D119FD"/>
    <w:rsid w:val="00D11C98"/>
    <w:rsid w:val="00D1329D"/>
    <w:rsid w:val="00D1564D"/>
    <w:rsid w:val="00D17303"/>
    <w:rsid w:val="00D17439"/>
    <w:rsid w:val="00D20557"/>
    <w:rsid w:val="00D206E8"/>
    <w:rsid w:val="00D21EF5"/>
    <w:rsid w:val="00D22206"/>
    <w:rsid w:val="00D23E82"/>
    <w:rsid w:val="00D242F4"/>
    <w:rsid w:val="00D246FF"/>
    <w:rsid w:val="00D261FA"/>
    <w:rsid w:val="00D268BC"/>
    <w:rsid w:val="00D26B05"/>
    <w:rsid w:val="00D26C33"/>
    <w:rsid w:val="00D26D05"/>
    <w:rsid w:val="00D276EC"/>
    <w:rsid w:val="00D27D70"/>
    <w:rsid w:val="00D30F63"/>
    <w:rsid w:val="00D31313"/>
    <w:rsid w:val="00D31AC9"/>
    <w:rsid w:val="00D31E48"/>
    <w:rsid w:val="00D32F0A"/>
    <w:rsid w:val="00D3364F"/>
    <w:rsid w:val="00D33EB1"/>
    <w:rsid w:val="00D33FE5"/>
    <w:rsid w:val="00D34331"/>
    <w:rsid w:val="00D344D1"/>
    <w:rsid w:val="00D34F27"/>
    <w:rsid w:val="00D36114"/>
    <w:rsid w:val="00D368B4"/>
    <w:rsid w:val="00D37C65"/>
    <w:rsid w:val="00D37D04"/>
    <w:rsid w:val="00D40226"/>
    <w:rsid w:val="00D40520"/>
    <w:rsid w:val="00D40A07"/>
    <w:rsid w:val="00D40E09"/>
    <w:rsid w:val="00D41480"/>
    <w:rsid w:val="00D41502"/>
    <w:rsid w:val="00D43D9B"/>
    <w:rsid w:val="00D4428A"/>
    <w:rsid w:val="00D4446C"/>
    <w:rsid w:val="00D456EE"/>
    <w:rsid w:val="00D46546"/>
    <w:rsid w:val="00D46570"/>
    <w:rsid w:val="00D46C0A"/>
    <w:rsid w:val="00D474AA"/>
    <w:rsid w:val="00D47797"/>
    <w:rsid w:val="00D5087B"/>
    <w:rsid w:val="00D517F2"/>
    <w:rsid w:val="00D51EA7"/>
    <w:rsid w:val="00D53400"/>
    <w:rsid w:val="00D53873"/>
    <w:rsid w:val="00D5450E"/>
    <w:rsid w:val="00D547DD"/>
    <w:rsid w:val="00D55071"/>
    <w:rsid w:val="00D566E2"/>
    <w:rsid w:val="00D56934"/>
    <w:rsid w:val="00D56B09"/>
    <w:rsid w:val="00D602C8"/>
    <w:rsid w:val="00D61370"/>
    <w:rsid w:val="00D629E2"/>
    <w:rsid w:val="00D635B9"/>
    <w:rsid w:val="00D653EB"/>
    <w:rsid w:val="00D658EE"/>
    <w:rsid w:val="00D664DF"/>
    <w:rsid w:val="00D6672B"/>
    <w:rsid w:val="00D66ED8"/>
    <w:rsid w:val="00D67762"/>
    <w:rsid w:val="00D677D0"/>
    <w:rsid w:val="00D70713"/>
    <w:rsid w:val="00D707E9"/>
    <w:rsid w:val="00D70EB9"/>
    <w:rsid w:val="00D71A8A"/>
    <w:rsid w:val="00D71DFE"/>
    <w:rsid w:val="00D72A09"/>
    <w:rsid w:val="00D73CA3"/>
    <w:rsid w:val="00D749ED"/>
    <w:rsid w:val="00D74D9B"/>
    <w:rsid w:val="00D77946"/>
    <w:rsid w:val="00D77A2F"/>
    <w:rsid w:val="00D8019B"/>
    <w:rsid w:val="00D80935"/>
    <w:rsid w:val="00D80D7F"/>
    <w:rsid w:val="00D82B07"/>
    <w:rsid w:val="00D8350B"/>
    <w:rsid w:val="00D8388F"/>
    <w:rsid w:val="00D83984"/>
    <w:rsid w:val="00D84FB8"/>
    <w:rsid w:val="00D8602C"/>
    <w:rsid w:val="00D8673E"/>
    <w:rsid w:val="00D867EC"/>
    <w:rsid w:val="00D8688D"/>
    <w:rsid w:val="00D86A13"/>
    <w:rsid w:val="00D8767F"/>
    <w:rsid w:val="00D87E84"/>
    <w:rsid w:val="00D90337"/>
    <w:rsid w:val="00D912B5"/>
    <w:rsid w:val="00D92D17"/>
    <w:rsid w:val="00D92F22"/>
    <w:rsid w:val="00D934FB"/>
    <w:rsid w:val="00D94106"/>
    <w:rsid w:val="00D95D5F"/>
    <w:rsid w:val="00D973F7"/>
    <w:rsid w:val="00D97977"/>
    <w:rsid w:val="00D97C98"/>
    <w:rsid w:val="00DA0094"/>
    <w:rsid w:val="00DA24F9"/>
    <w:rsid w:val="00DA2BF3"/>
    <w:rsid w:val="00DA39DB"/>
    <w:rsid w:val="00DA3E34"/>
    <w:rsid w:val="00DA5385"/>
    <w:rsid w:val="00DA5542"/>
    <w:rsid w:val="00DA609F"/>
    <w:rsid w:val="00DA617E"/>
    <w:rsid w:val="00DA7341"/>
    <w:rsid w:val="00DB0444"/>
    <w:rsid w:val="00DB11E0"/>
    <w:rsid w:val="00DB14C6"/>
    <w:rsid w:val="00DB1745"/>
    <w:rsid w:val="00DB1E53"/>
    <w:rsid w:val="00DB1F59"/>
    <w:rsid w:val="00DB2847"/>
    <w:rsid w:val="00DB5F8F"/>
    <w:rsid w:val="00DB61D2"/>
    <w:rsid w:val="00DB677D"/>
    <w:rsid w:val="00DC1646"/>
    <w:rsid w:val="00DC1D4D"/>
    <w:rsid w:val="00DC359F"/>
    <w:rsid w:val="00DC38CE"/>
    <w:rsid w:val="00DC3AAF"/>
    <w:rsid w:val="00DC3ADD"/>
    <w:rsid w:val="00DC3B6F"/>
    <w:rsid w:val="00DC3C89"/>
    <w:rsid w:val="00DC3C96"/>
    <w:rsid w:val="00DC5193"/>
    <w:rsid w:val="00DC526B"/>
    <w:rsid w:val="00DC54CA"/>
    <w:rsid w:val="00DC564B"/>
    <w:rsid w:val="00DC56E7"/>
    <w:rsid w:val="00DC5AFA"/>
    <w:rsid w:val="00DC6FA3"/>
    <w:rsid w:val="00DC7685"/>
    <w:rsid w:val="00DD1041"/>
    <w:rsid w:val="00DD1465"/>
    <w:rsid w:val="00DD202B"/>
    <w:rsid w:val="00DD27CB"/>
    <w:rsid w:val="00DD354D"/>
    <w:rsid w:val="00DD37FE"/>
    <w:rsid w:val="00DD3839"/>
    <w:rsid w:val="00DD404D"/>
    <w:rsid w:val="00DD421C"/>
    <w:rsid w:val="00DD4285"/>
    <w:rsid w:val="00DD430B"/>
    <w:rsid w:val="00DD4326"/>
    <w:rsid w:val="00DD4739"/>
    <w:rsid w:val="00DD5FF8"/>
    <w:rsid w:val="00DD6A9F"/>
    <w:rsid w:val="00DD7E8B"/>
    <w:rsid w:val="00DE1316"/>
    <w:rsid w:val="00DE16A2"/>
    <w:rsid w:val="00DE27EF"/>
    <w:rsid w:val="00DE2926"/>
    <w:rsid w:val="00DE3753"/>
    <w:rsid w:val="00DE5BDA"/>
    <w:rsid w:val="00DE7305"/>
    <w:rsid w:val="00DE78C0"/>
    <w:rsid w:val="00DF143F"/>
    <w:rsid w:val="00DF174A"/>
    <w:rsid w:val="00DF1EDD"/>
    <w:rsid w:val="00DF2986"/>
    <w:rsid w:val="00DF2A37"/>
    <w:rsid w:val="00DF3298"/>
    <w:rsid w:val="00DF4625"/>
    <w:rsid w:val="00DF47C9"/>
    <w:rsid w:val="00DF52E6"/>
    <w:rsid w:val="00E00904"/>
    <w:rsid w:val="00E013D7"/>
    <w:rsid w:val="00E02950"/>
    <w:rsid w:val="00E032A2"/>
    <w:rsid w:val="00E051C6"/>
    <w:rsid w:val="00E05EC1"/>
    <w:rsid w:val="00E0680E"/>
    <w:rsid w:val="00E06862"/>
    <w:rsid w:val="00E06A20"/>
    <w:rsid w:val="00E06C16"/>
    <w:rsid w:val="00E0726E"/>
    <w:rsid w:val="00E077CD"/>
    <w:rsid w:val="00E07A47"/>
    <w:rsid w:val="00E07F5C"/>
    <w:rsid w:val="00E10A40"/>
    <w:rsid w:val="00E12AF1"/>
    <w:rsid w:val="00E137CB"/>
    <w:rsid w:val="00E142A6"/>
    <w:rsid w:val="00E14413"/>
    <w:rsid w:val="00E14D0D"/>
    <w:rsid w:val="00E15C86"/>
    <w:rsid w:val="00E167A1"/>
    <w:rsid w:val="00E17EF7"/>
    <w:rsid w:val="00E202BA"/>
    <w:rsid w:val="00E20464"/>
    <w:rsid w:val="00E20475"/>
    <w:rsid w:val="00E222B2"/>
    <w:rsid w:val="00E2241E"/>
    <w:rsid w:val="00E23174"/>
    <w:rsid w:val="00E23496"/>
    <w:rsid w:val="00E23620"/>
    <w:rsid w:val="00E24CC4"/>
    <w:rsid w:val="00E25453"/>
    <w:rsid w:val="00E268D3"/>
    <w:rsid w:val="00E26A26"/>
    <w:rsid w:val="00E27B09"/>
    <w:rsid w:val="00E27B5C"/>
    <w:rsid w:val="00E30837"/>
    <w:rsid w:val="00E30B46"/>
    <w:rsid w:val="00E311AE"/>
    <w:rsid w:val="00E321B0"/>
    <w:rsid w:val="00E33C4F"/>
    <w:rsid w:val="00E34669"/>
    <w:rsid w:val="00E35BEB"/>
    <w:rsid w:val="00E3644B"/>
    <w:rsid w:val="00E36F33"/>
    <w:rsid w:val="00E37692"/>
    <w:rsid w:val="00E379D4"/>
    <w:rsid w:val="00E4091B"/>
    <w:rsid w:val="00E412FA"/>
    <w:rsid w:val="00E418BA"/>
    <w:rsid w:val="00E42E84"/>
    <w:rsid w:val="00E42F7F"/>
    <w:rsid w:val="00E4348A"/>
    <w:rsid w:val="00E449B6"/>
    <w:rsid w:val="00E44A60"/>
    <w:rsid w:val="00E44B61"/>
    <w:rsid w:val="00E44E26"/>
    <w:rsid w:val="00E45889"/>
    <w:rsid w:val="00E45DEB"/>
    <w:rsid w:val="00E461E9"/>
    <w:rsid w:val="00E461EA"/>
    <w:rsid w:val="00E46F02"/>
    <w:rsid w:val="00E502F3"/>
    <w:rsid w:val="00E505D4"/>
    <w:rsid w:val="00E50F17"/>
    <w:rsid w:val="00E50F9D"/>
    <w:rsid w:val="00E52485"/>
    <w:rsid w:val="00E528B0"/>
    <w:rsid w:val="00E532D2"/>
    <w:rsid w:val="00E5377D"/>
    <w:rsid w:val="00E538F1"/>
    <w:rsid w:val="00E5393B"/>
    <w:rsid w:val="00E55A5B"/>
    <w:rsid w:val="00E55F8E"/>
    <w:rsid w:val="00E566CC"/>
    <w:rsid w:val="00E569E6"/>
    <w:rsid w:val="00E56BEB"/>
    <w:rsid w:val="00E5713E"/>
    <w:rsid w:val="00E578DD"/>
    <w:rsid w:val="00E6198A"/>
    <w:rsid w:val="00E62568"/>
    <w:rsid w:val="00E6286A"/>
    <w:rsid w:val="00E6452B"/>
    <w:rsid w:val="00E64E43"/>
    <w:rsid w:val="00E65C21"/>
    <w:rsid w:val="00E65E5D"/>
    <w:rsid w:val="00E6601D"/>
    <w:rsid w:val="00E67354"/>
    <w:rsid w:val="00E70D77"/>
    <w:rsid w:val="00E711DA"/>
    <w:rsid w:val="00E716B2"/>
    <w:rsid w:val="00E71804"/>
    <w:rsid w:val="00E71A86"/>
    <w:rsid w:val="00E7210A"/>
    <w:rsid w:val="00E73038"/>
    <w:rsid w:val="00E732B3"/>
    <w:rsid w:val="00E75145"/>
    <w:rsid w:val="00E761F7"/>
    <w:rsid w:val="00E7622E"/>
    <w:rsid w:val="00E76338"/>
    <w:rsid w:val="00E76AB3"/>
    <w:rsid w:val="00E76E9F"/>
    <w:rsid w:val="00E77161"/>
    <w:rsid w:val="00E7728A"/>
    <w:rsid w:val="00E7740C"/>
    <w:rsid w:val="00E77C62"/>
    <w:rsid w:val="00E8072A"/>
    <w:rsid w:val="00E81B99"/>
    <w:rsid w:val="00E82549"/>
    <w:rsid w:val="00E825FB"/>
    <w:rsid w:val="00E82743"/>
    <w:rsid w:val="00E82B30"/>
    <w:rsid w:val="00E83550"/>
    <w:rsid w:val="00E837EF"/>
    <w:rsid w:val="00E8410A"/>
    <w:rsid w:val="00E85535"/>
    <w:rsid w:val="00E85DE0"/>
    <w:rsid w:val="00E85F30"/>
    <w:rsid w:val="00E8701F"/>
    <w:rsid w:val="00E872E8"/>
    <w:rsid w:val="00E87A03"/>
    <w:rsid w:val="00E90BEC"/>
    <w:rsid w:val="00E92183"/>
    <w:rsid w:val="00E927C0"/>
    <w:rsid w:val="00E935E8"/>
    <w:rsid w:val="00E9378F"/>
    <w:rsid w:val="00E94BBD"/>
    <w:rsid w:val="00E9539E"/>
    <w:rsid w:val="00E95BC9"/>
    <w:rsid w:val="00E95DA0"/>
    <w:rsid w:val="00E96A6C"/>
    <w:rsid w:val="00E96CE8"/>
    <w:rsid w:val="00EA01E8"/>
    <w:rsid w:val="00EA041B"/>
    <w:rsid w:val="00EA09A3"/>
    <w:rsid w:val="00EA0DD0"/>
    <w:rsid w:val="00EA20CA"/>
    <w:rsid w:val="00EA2285"/>
    <w:rsid w:val="00EA645E"/>
    <w:rsid w:val="00EA7D18"/>
    <w:rsid w:val="00EB11D6"/>
    <w:rsid w:val="00EB1C64"/>
    <w:rsid w:val="00EB3DA8"/>
    <w:rsid w:val="00EB424A"/>
    <w:rsid w:val="00EB4274"/>
    <w:rsid w:val="00EB4C80"/>
    <w:rsid w:val="00EB5302"/>
    <w:rsid w:val="00EB61F7"/>
    <w:rsid w:val="00EB6A0C"/>
    <w:rsid w:val="00EB75BB"/>
    <w:rsid w:val="00EC00D7"/>
    <w:rsid w:val="00EC03CB"/>
    <w:rsid w:val="00EC082C"/>
    <w:rsid w:val="00EC13C3"/>
    <w:rsid w:val="00EC3815"/>
    <w:rsid w:val="00EC3D1F"/>
    <w:rsid w:val="00EC3EA8"/>
    <w:rsid w:val="00EC5376"/>
    <w:rsid w:val="00EC56BB"/>
    <w:rsid w:val="00EC6340"/>
    <w:rsid w:val="00EC6913"/>
    <w:rsid w:val="00EC6E02"/>
    <w:rsid w:val="00EC74D6"/>
    <w:rsid w:val="00EC7F08"/>
    <w:rsid w:val="00ED062F"/>
    <w:rsid w:val="00ED0901"/>
    <w:rsid w:val="00ED1585"/>
    <w:rsid w:val="00ED1731"/>
    <w:rsid w:val="00ED1BE3"/>
    <w:rsid w:val="00ED2057"/>
    <w:rsid w:val="00ED32AB"/>
    <w:rsid w:val="00ED44F2"/>
    <w:rsid w:val="00ED4823"/>
    <w:rsid w:val="00ED5A92"/>
    <w:rsid w:val="00ED5DE8"/>
    <w:rsid w:val="00EE046A"/>
    <w:rsid w:val="00EE13D3"/>
    <w:rsid w:val="00EE1E09"/>
    <w:rsid w:val="00EE2DC7"/>
    <w:rsid w:val="00EE3399"/>
    <w:rsid w:val="00EE34DB"/>
    <w:rsid w:val="00EE4982"/>
    <w:rsid w:val="00EE73ED"/>
    <w:rsid w:val="00EE7491"/>
    <w:rsid w:val="00EE7BCE"/>
    <w:rsid w:val="00EE7DA9"/>
    <w:rsid w:val="00EF03F1"/>
    <w:rsid w:val="00EF0961"/>
    <w:rsid w:val="00EF13FC"/>
    <w:rsid w:val="00EF15F6"/>
    <w:rsid w:val="00EF2556"/>
    <w:rsid w:val="00EF2BF1"/>
    <w:rsid w:val="00EF333A"/>
    <w:rsid w:val="00EF697A"/>
    <w:rsid w:val="00EF6CF1"/>
    <w:rsid w:val="00EF714D"/>
    <w:rsid w:val="00EF77C6"/>
    <w:rsid w:val="00EF7C80"/>
    <w:rsid w:val="00EF7CF8"/>
    <w:rsid w:val="00EF7D2C"/>
    <w:rsid w:val="00EF7F79"/>
    <w:rsid w:val="00F00AD1"/>
    <w:rsid w:val="00F00B61"/>
    <w:rsid w:val="00F01146"/>
    <w:rsid w:val="00F01832"/>
    <w:rsid w:val="00F02492"/>
    <w:rsid w:val="00F02753"/>
    <w:rsid w:val="00F02904"/>
    <w:rsid w:val="00F02EFF"/>
    <w:rsid w:val="00F03C1D"/>
    <w:rsid w:val="00F05C9C"/>
    <w:rsid w:val="00F062EF"/>
    <w:rsid w:val="00F06371"/>
    <w:rsid w:val="00F117B0"/>
    <w:rsid w:val="00F11B21"/>
    <w:rsid w:val="00F124D1"/>
    <w:rsid w:val="00F13795"/>
    <w:rsid w:val="00F13D87"/>
    <w:rsid w:val="00F153C3"/>
    <w:rsid w:val="00F1599C"/>
    <w:rsid w:val="00F159BB"/>
    <w:rsid w:val="00F164E0"/>
    <w:rsid w:val="00F16B9A"/>
    <w:rsid w:val="00F20DBA"/>
    <w:rsid w:val="00F2101E"/>
    <w:rsid w:val="00F22A38"/>
    <w:rsid w:val="00F24330"/>
    <w:rsid w:val="00F24FB7"/>
    <w:rsid w:val="00F26E1A"/>
    <w:rsid w:val="00F2745F"/>
    <w:rsid w:val="00F30C31"/>
    <w:rsid w:val="00F312D9"/>
    <w:rsid w:val="00F31353"/>
    <w:rsid w:val="00F31701"/>
    <w:rsid w:val="00F33325"/>
    <w:rsid w:val="00F33542"/>
    <w:rsid w:val="00F33A8E"/>
    <w:rsid w:val="00F3617F"/>
    <w:rsid w:val="00F36536"/>
    <w:rsid w:val="00F3655B"/>
    <w:rsid w:val="00F377DD"/>
    <w:rsid w:val="00F40151"/>
    <w:rsid w:val="00F40E43"/>
    <w:rsid w:val="00F41D09"/>
    <w:rsid w:val="00F42C67"/>
    <w:rsid w:val="00F43027"/>
    <w:rsid w:val="00F430AB"/>
    <w:rsid w:val="00F43AA3"/>
    <w:rsid w:val="00F44609"/>
    <w:rsid w:val="00F44F10"/>
    <w:rsid w:val="00F46359"/>
    <w:rsid w:val="00F46A38"/>
    <w:rsid w:val="00F471EE"/>
    <w:rsid w:val="00F5056B"/>
    <w:rsid w:val="00F5099B"/>
    <w:rsid w:val="00F51149"/>
    <w:rsid w:val="00F51160"/>
    <w:rsid w:val="00F53032"/>
    <w:rsid w:val="00F53851"/>
    <w:rsid w:val="00F54126"/>
    <w:rsid w:val="00F54D55"/>
    <w:rsid w:val="00F554F6"/>
    <w:rsid w:val="00F5687B"/>
    <w:rsid w:val="00F56BCC"/>
    <w:rsid w:val="00F57E20"/>
    <w:rsid w:val="00F60844"/>
    <w:rsid w:val="00F6125B"/>
    <w:rsid w:val="00F61425"/>
    <w:rsid w:val="00F61432"/>
    <w:rsid w:val="00F61699"/>
    <w:rsid w:val="00F61C75"/>
    <w:rsid w:val="00F61FD3"/>
    <w:rsid w:val="00F62043"/>
    <w:rsid w:val="00F6246F"/>
    <w:rsid w:val="00F634CA"/>
    <w:rsid w:val="00F63B17"/>
    <w:rsid w:val="00F63E6E"/>
    <w:rsid w:val="00F64669"/>
    <w:rsid w:val="00F64F6E"/>
    <w:rsid w:val="00F666E9"/>
    <w:rsid w:val="00F66B35"/>
    <w:rsid w:val="00F67B16"/>
    <w:rsid w:val="00F7003D"/>
    <w:rsid w:val="00F71DB4"/>
    <w:rsid w:val="00F72010"/>
    <w:rsid w:val="00F7253B"/>
    <w:rsid w:val="00F7299B"/>
    <w:rsid w:val="00F7401D"/>
    <w:rsid w:val="00F742E9"/>
    <w:rsid w:val="00F74341"/>
    <w:rsid w:val="00F7498D"/>
    <w:rsid w:val="00F74B08"/>
    <w:rsid w:val="00F7542B"/>
    <w:rsid w:val="00F76D66"/>
    <w:rsid w:val="00F77A3D"/>
    <w:rsid w:val="00F77BB2"/>
    <w:rsid w:val="00F80A23"/>
    <w:rsid w:val="00F80BA0"/>
    <w:rsid w:val="00F80C5D"/>
    <w:rsid w:val="00F831BA"/>
    <w:rsid w:val="00F83666"/>
    <w:rsid w:val="00F83B3D"/>
    <w:rsid w:val="00F83F44"/>
    <w:rsid w:val="00F84211"/>
    <w:rsid w:val="00F84B2D"/>
    <w:rsid w:val="00F84B5F"/>
    <w:rsid w:val="00F859EC"/>
    <w:rsid w:val="00F86528"/>
    <w:rsid w:val="00F86C0D"/>
    <w:rsid w:val="00F87677"/>
    <w:rsid w:val="00F9264E"/>
    <w:rsid w:val="00F92A95"/>
    <w:rsid w:val="00F95C36"/>
    <w:rsid w:val="00F96073"/>
    <w:rsid w:val="00F966DA"/>
    <w:rsid w:val="00F96DD6"/>
    <w:rsid w:val="00F96E70"/>
    <w:rsid w:val="00FA1CC7"/>
    <w:rsid w:val="00FA4197"/>
    <w:rsid w:val="00FA7296"/>
    <w:rsid w:val="00FA78D6"/>
    <w:rsid w:val="00FB0F8A"/>
    <w:rsid w:val="00FB1376"/>
    <w:rsid w:val="00FB13C2"/>
    <w:rsid w:val="00FB3F50"/>
    <w:rsid w:val="00FB40AF"/>
    <w:rsid w:val="00FB4EAA"/>
    <w:rsid w:val="00FB54DA"/>
    <w:rsid w:val="00FB64E3"/>
    <w:rsid w:val="00FB6A58"/>
    <w:rsid w:val="00FB7F1E"/>
    <w:rsid w:val="00FC0651"/>
    <w:rsid w:val="00FC14ED"/>
    <w:rsid w:val="00FC1B0B"/>
    <w:rsid w:val="00FC1F1C"/>
    <w:rsid w:val="00FC2015"/>
    <w:rsid w:val="00FC25BF"/>
    <w:rsid w:val="00FC27DE"/>
    <w:rsid w:val="00FC2D5D"/>
    <w:rsid w:val="00FC3EB3"/>
    <w:rsid w:val="00FC4B3C"/>
    <w:rsid w:val="00FC575A"/>
    <w:rsid w:val="00FD0236"/>
    <w:rsid w:val="00FD083F"/>
    <w:rsid w:val="00FD1445"/>
    <w:rsid w:val="00FD1F14"/>
    <w:rsid w:val="00FD2D35"/>
    <w:rsid w:val="00FD397A"/>
    <w:rsid w:val="00FD3ABF"/>
    <w:rsid w:val="00FD513F"/>
    <w:rsid w:val="00FD5708"/>
    <w:rsid w:val="00FD5F1D"/>
    <w:rsid w:val="00FD64ED"/>
    <w:rsid w:val="00FE0E1A"/>
    <w:rsid w:val="00FE1BCA"/>
    <w:rsid w:val="00FE1DAB"/>
    <w:rsid w:val="00FE38F0"/>
    <w:rsid w:val="00FE3C77"/>
    <w:rsid w:val="00FE3E7F"/>
    <w:rsid w:val="00FE4CEF"/>
    <w:rsid w:val="00FE4F37"/>
    <w:rsid w:val="00FE5519"/>
    <w:rsid w:val="00FE6781"/>
    <w:rsid w:val="00FF0DEC"/>
    <w:rsid w:val="00FF0E76"/>
    <w:rsid w:val="00FF1160"/>
    <w:rsid w:val="00FF1179"/>
    <w:rsid w:val="00FF1B4D"/>
    <w:rsid w:val="00FF1BCE"/>
    <w:rsid w:val="00FF3CFC"/>
    <w:rsid w:val="00FF506A"/>
    <w:rsid w:val="00FF5469"/>
    <w:rsid w:val="00FF5834"/>
    <w:rsid w:val="00FF59BD"/>
    <w:rsid w:val="00FF7A77"/>
    <w:rsid w:val="00FF7F6E"/>
    <w:rsid w:val="014ED377"/>
    <w:rsid w:val="01884AEF"/>
    <w:rsid w:val="024101EE"/>
    <w:rsid w:val="029301FB"/>
    <w:rsid w:val="02A06138"/>
    <w:rsid w:val="02E7D7DF"/>
    <w:rsid w:val="03241B50"/>
    <w:rsid w:val="03D5AAD3"/>
    <w:rsid w:val="046B4C73"/>
    <w:rsid w:val="04BB5060"/>
    <w:rsid w:val="04BFEBB1"/>
    <w:rsid w:val="0501BA47"/>
    <w:rsid w:val="051ABD95"/>
    <w:rsid w:val="0529B486"/>
    <w:rsid w:val="05313AFB"/>
    <w:rsid w:val="054EF047"/>
    <w:rsid w:val="057922E3"/>
    <w:rsid w:val="05EF46E4"/>
    <w:rsid w:val="065BBC12"/>
    <w:rsid w:val="068A9189"/>
    <w:rsid w:val="06D55A84"/>
    <w:rsid w:val="072EA836"/>
    <w:rsid w:val="073C3149"/>
    <w:rsid w:val="0740A0E3"/>
    <w:rsid w:val="0743D4F1"/>
    <w:rsid w:val="07637B51"/>
    <w:rsid w:val="076A302F"/>
    <w:rsid w:val="07BA5905"/>
    <w:rsid w:val="07E0CE39"/>
    <w:rsid w:val="07F78C73"/>
    <w:rsid w:val="084244DE"/>
    <w:rsid w:val="088EAA78"/>
    <w:rsid w:val="089043EA"/>
    <w:rsid w:val="089E91C0"/>
    <w:rsid w:val="08BDA0AB"/>
    <w:rsid w:val="08D700FC"/>
    <w:rsid w:val="08E5E98B"/>
    <w:rsid w:val="09062281"/>
    <w:rsid w:val="09102FCE"/>
    <w:rsid w:val="09451F29"/>
    <w:rsid w:val="09569184"/>
    <w:rsid w:val="09598DDE"/>
    <w:rsid w:val="096B8926"/>
    <w:rsid w:val="098253A3"/>
    <w:rsid w:val="09A62E77"/>
    <w:rsid w:val="09C91342"/>
    <w:rsid w:val="09F6A5F4"/>
    <w:rsid w:val="0A0C1E7B"/>
    <w:rsid w:val="0A2C144B"/>
    <w:rsid w:val="0A3BDB45"/>
    <w:rsid w:val="0A51F12C"/>
    <w:rsid w:val="0A8D0A53"/>
    <w:rsid w:val="0AAF1607"/>
    <w:rsid w:val="0B660775"/>
    <w:rsid w:val="0B75EA00"/>
    <w:rsid w:val="0BEF2B0A"/>
    <w:rsid w:val="0C2B05C3"/>
    <w:rsid w:val="0C93A5A1"/>
    <w:rsid w:val="0CC7262C"/>
    <w:rsid w:val="0CD2BC68"/>
    <w:rsid w:val="0CE986AC"/>
    <w:rsid w:val="0D0D610B"/>
    <w:rsid w:val="0D0F9301"/>
    <w:rsid w:val="0D4057D2"/>
    <w:rsid w:val="0D50E454"/>
    <w:rsid w:val="0D89722B"/>
    <w:rsid w:val="0D9DE9BA"/>
    <w:rsid w:val="0DCD8E6C"/>
    <w:rsid w:val="0E4033D1"/>
    <w:rsid w:val="0E586413"/>
    <w:rsid w:val="0E5FBF81"/>
    <w:rsid w:val="0E96AA21"/>
    <w:rsid w:val="0EAD5696"/>
    <w:rsid w:val="0ECED635"/>
    <w:rsid w:val="0F0E8450"/>
    <w:rsid w:val="0F350C05"/>
    <w:rsid w:val="0F62A685"/>
    <w:rsid w:val="0FACE519"/>
    <w:rsid w:val="0FAEA61C"/>
    <w:rsid w:val="0FB29360"/>
    <w:rsid w:val="10270C9D"/>
    <w:rsid w:val="103D25A9"/>
    <w:rsid w:val="10740C17"/>
    <w:rsid w:val="107F1C9C"/>
    <w:rsid w:val="109892F6"/>
    <w:rsid w:val="10A010CF"/>
    <w:rsid w:val="10B96329"/>
    <w:rsid w:val="1124CC72"/>
    <w:rsid w:val="11785B9A"/>
    <w:rsid w:val="11BF33D5"/>
    <w:rsid w:val="11D25849"/>
    <w:rsid w:val="11E78E0C"/>
    <w:rsid w:val="11FD8059"/>
    <w:rsid w:val="12059708"/>
    <w:rsid w:val="12081B40"/>
    <w:rsid w:val="120CC709"/>
    <w:rsid w:val="121C3B76"/>
    <w:rsid w:val="12A08C17"/>
    <w:rsid w:val="12E3649F"/>
    <w:rsid w:val="12F4C88D"/>
    <w:rsid w:val="1301AF31"/>
    <w:rsid w:val="1325C257"/>
    <w:rsid w:val="1342161F"/>
    <w:rsid w:val="137812D0"/>
    <w:rsid w:val="1380ADAA"/>
    <w:rsid w:val="1385853A"/>
    <w:rsid w:val="13CBF235"/>
    <w:rsid w:val="13F48A95"/>
    <w:rsid w:val="1405630F"/>
    <w:rsid w:val="1406C5D7"/>
    <w:rsid w:val="1424E244"/>
    <w:rsid w:val="14453624"/>
    <w:rsid w:val="1446167D"/>
    <w:rsid w:val="1481F8CE"/>
    <w:rsid w:val="14A3B0FB"/>
    <w:rsid w:val="14BCC18B"/>
    <w:rsid w:val="14DA0FCE"/>
    <w:rsid w:val="14E078EA"/>
    <w:rsid w:val="14E50F28"/>
    <w:rsid w:val="151910C1"/>
    <w:rsid w:val="151C7E0B"/>
    <w:rsid w:val="154B5820"/>
    <w:rsid w:val="1557E3BD"/>
    <w:rsid w:val="15580CD8"/>
    <w:rsid w:val="15649D77"/>
    <w:rsid w:val="1590D6A2"/>
    <w:rsid w:val="15BCA406"/>
    <w:rsid w:val="15E3B104"/>
    <w:rsid w:val="15F919EB"/>
    <w:rsid w:val="16594EC7"/>
    <w:rsid w:val="16AA47A5"/>
    <w:rsid w:val="16B20FF8"/>
    <w:rsid w:val="16FC3355"/>
    <w:rsid w:val="171D16D6"/>
    <w:rsid w:val="17493A01"/>
    <w:rsid w:val="1758B510"/>
    <w:rsid w:val="1781FBC7"/>
    <w:rsid w:val="17DA1ED5"/>
    <w:rsid w:val="17DD5082"/>
    <w:rsid w:val="17E94229"/>
    <w:rsid w:val="17F3090C"/>
    <w:rsid w:val="189C3E39"/>
    <w:rsid w:val="18AB1A7D"/>
    <w:rsid w:val="18C1DAE4"/>
    <w:rsid w:val="1921C822"/>
    <w:rsid w:val="193DA274"/>
    <w:rsid w:val="19596C7B"/>
    <w:rsid w:val="1A37B52A"/>
    <w:rsid w:val="1A7BF60D"/>
    <w:rsid w:val="1A9055D2"/>
    <w:rsid w:val="1B0C815F"/>
    <w:rsid w:val="1B341628"/>
    <w:rsid w:val="1B3BC75F"/>
    <w:rsid w:val="1B415A72"/>
    <w:rsid w:val="1B659EA1"/>
    <w:rsid w:val="1BF453F1"/>
    <w:rsid w:val="1C03AFA5"/>
    <w:rsid w:val="1C41DB7D"/>
    <w:rsid w:val="1C59035F"/>
    <w:rsid w:val="1C8463A5"/>
    <w:rsid w:val="1CBDB646"/>
    <w:rsid w:val="1CC1FD1B"/>
    <w:rsid w:val="1D1AD22F"/>
    <w:rsid w:val="1D2AA2A1"/>
    <w:rsid w:val="1E649215"/>
    <w:rsid w:val="1E81FC8A"/>
    <w:rsid w:val="1EB13E0C"/>
    <w:rsid w:val="1F0BBD78"/>
    <w:rsid w:val="1F1496BE"/>
    <w:rsid w:val="1F1F3F16"/>
    <w:rsid w:val="1F30E799"/>
    <w:rsid w:val="1F3F3F07"/>
    <w:rsid w:val="1F57CB6B"/>
    <w:rsid w:val="1F64D21C"/>
    <w:rsid w:val="1FF043CE"/>
    <w:rsid w:val="200F3882"/>
    <w:rsid w:val="2066715D"/>
    <w:rsid w:val="20671E38"/>
    <w:rsid w:val="20761A24"/>
    <w:rsid w:val="2086E78A"/>
    <w:rsid w:val="2098A44A"/>
    <w:rsid w:val="20E4601B"/>
    <w:rsid w:val="21046D02"/>
    <w:rsid w:val="2129E80A"/>
    <w:rsid w:val="212BB8ED"/>
    <w:rsid w:val="214E85F2"/>
    <w:rsid w:val="2178E0CE"/>
    <w:rsid w:val="21E49D0F"/>
    <w:rsid w:val="21F2CC26"/>
    <w:rsid w:val="2222B7EB"/>
    <w:rsid w:val="22284EBF"/>
    <w:rsid w:val="22D04F09"/>
    <w:rsid w:val="22DE8FC1"/>
    <w:rsid w:val="23112652"/>
    <w:rsid w:val="239EBEFA"/>
    <w:rsid w:val="23CDC89D"/>
    <w:rsid w:val="23E13643"/>
    <w:rsid w:val="23F2B039"/>
    <w:rsid w:val="243292F0"/>
    <w:rsid w:val="2451FDE9"/>
    <w:rsid w:val="24A88B66"/>
    <w:rsid w:val="24B61087"/>
    <w:rsid w:val="24CC52D5"/>
    <w:rsid w:val="24F74B1B"/>
    <w:rsid w:val="2526836F"/>
    <w:rsid w:val="258305DC"/>
    <w:rsid w:val="25A85588"/>
    <w:rsid w:val="25E8DA95"/>
    <w:rsid w:val="25FF92C4"/>
    <w:rsid w:val="2639C93F"/>
    <w:rsid w:val="26623E61"/>
    <w:rsid w:val="2668478E"/>
    <w:rsid w:val="26848E4D"/>
    <w:rsid w:val="26DE95B0"/>
    <w:rsid w:val="26E20B89"/>
    <w:rsid w:val="26E7CF64"/>
    <w:rsid w:val="271564D0"/>
    <w:rsid w:val="2749680B"/>
    <w:rsid w:val="276AF0D3"/>
    <w:rsid w:val="282BB197"/>
    <w:rsid w:val="287521FA"/>
    <w:rsid w:val="2891F96F"/>
    <w:rsid w:val="28A494A9"/>
    <w:rsid w:val="28B2F201"/>
    <w:rsid w:val="28D14B29"/>
    <w:rsid w:val="28DC20FB"/>
    <w:rsid w:val="29158100"/>
    <w:rsid w:val="2933DFBF"/>
    <w:rsid w:val="294A05C7"/>
    <w:rsid w:val="295BF521"/>
    <w:rsid w:val="296E3396"/>
    <w:rsid w:val="297AC84B"/>
    <w:rsid w:val="2992D705"/>
    <w:rsid w:val="2A00FF73"/>
    <w:rsid w:val="2A02ABB4"/>
    <w:rsid w:val="2ACE1DD8"/>
    <w:rsid w:val="2B4D3EC8"/>
    <w:rsid w:val="2BA9D0DF"/>
    <w:rsid w:val="2BB955F4"/>
    <w:rsid w:val="2BE7327C"/>
    <w:rsid w:val="2C07F07F"/>
    <w:rsid w:val="2C44AA1D"/>
    <w:rsid w:val="2CC48061"/>
    <w:rsid w:val="2CC49D5B"/>
    <w:rsid w:val="2CF58120"/>
    <w:rsid w:val="2D41D242"/>
    <w:rsid w:val="2D4C1EE3"/>
    <w:rsid w:val="2D82BE06"/>
    <w:rsid w:val="2DADECA6"/>
    <w:rsid w:val="2DB20CC9"/>
    <w:rsid w:val="2DB591AF"/>
    <w:rsid w:val="2DEF74B7"/>
    <w:rsid w:val="2E0AFAC5"/>
    <w:rsid w:val="2E724027"/>
    <w:rsid w:val="2E90C213"/>
    <w:rsid w:val="2EAB612B"/>
    <w:rsid w:val="2EB8B4F4"/>
    <w:rsid w:val="2EC87DBF"/>
    <w:rsid w:val="2EDB9293"/>
    <w:rsid w:val="2F68F55C"/>
    <w:rsid w:val="2F7C7EAF"/>
    <w:rsid w:val="2FE2F8C6"/>
    <w:rsid w:val="30316BFF"/>
    <w:rsid w:val="30572EA8"/>
    <w:rsid w:val="30AD8DAA"/>
    <w:rsid w:val="30C65EB8"/>
    <w:rsid w:val="30F99EB3"/>
    <w:rsid w:val="314CE3AA"/>
    <w:rsid w:val="317EC927"/>
    <w:rsid w:val="31CF6CEE"/>
    <w:rsid w:val="3214580E"/>
    <w:rsid w:val="3243CE62"/>
    <w:rsid w:val="326874ED"/>
    <w:rsid w:val="3274F128"/>
    <w:rsid w:val="327E7B54"/>
    <w:rsid w:val="32CB5DF9"/>
    <w:rsid w:val="3316AB11"/>
    <w:rsid w:val="333CCED2"/>
    <w:rsid w:val="335D294E"/>
    <w:rsid w:val="3364EA94"/>
    <w:rsid w:val="337858E3"/>
    <w:rsid w:val="33B60FA9"/>
    <w:rsid w:val="33E89D01"/>
    <w:rsid w:val="33EB2E33"/>
    <w:rsid w:val="34588597"/>
    <w:rsid w:val="3474CF06"/>
    <w:rsid w:val="34858D9A"/>
    <w:rsid w:val="348BE95F"/>
    <w:rsid w:val="34B669E9"/>
    <w:rsid w:val="34D89F33"/>
    <w:rsid w:val="3518306C"/>
    <w:rsid w:val="3542BC49"/>
    <w:rsid w:val="3557F061"/>
    <w:rsid w:val="35A7E808"/>
    <w:rsid w:val="35A86E1F"/>
    <w:rsid w:val="35A89D9D"/>
    <w:rsid w:val="35AC91EA"/>
    <w:rsid w:val="36092E75"/>
    <w:rsid w:val="3621B0F4"/>
    <w:rsid w:val="364B170D"/>
    <w:rsid w:val="36523A4A"/>
    <w:rsid w:val="366FF238"/>
    <w:rsid w:val="36746F94"/>
    <w:rsid w:val="3678DBCC"/>
    <w:rsid w:val="36DE8CAA"/>
    <w:rsid w:val="373D1E08"/>
    <w:rsid w:val="37464BB9"/>
    <w:rsid w:val="37656871"/>
    <w:rsid w:val="3781BEEC"/>
    <w:rsid w:val="37C41461"/>
    <w:rsid w:val="381DBAF8"/>
    <w:rsid w:val="387C881A"/>
    <w:rsid w:val="38821A0B"/>
    <w:rsid w:val="38A10BB8"/>
    <w:rsid w:val="39204800"/>
    <w:rsid w:val="392BF6BA"/>
    <w:rsid w:val="398B84A6"/>
    <w:rsid w:val="39A3333D"/>
    <w:rsid w:val="39BB03BB"/>
    <w:rsid w:val="39EF6C11"/>
    <w:rsid w:val="3A47F6C4"/>
    <w:rsid w:val="3A7DEC7B"/>
    <w:rsid w:val="3AC0A2E5"/>
    <w:rsid w:val="3ADC8D2B"/>
    <w:rsid w:val="3ADCD7E4"/>
    <w:rsid w:val="3B046AE4"/>
    <w:rsid w:val="3B262EC0"/>
    <w:rsid w:val="3B2D24A6"/>
    <w:rsid w:val="3B5F6047"/>
    <w:rsid w:val="3BB1FDCD"/>
    <w:rsid w:val="3BB428DC"/>
    <w:rsid w:val="3BE592AF"/>
    <w:rsid w:val="3BF8656B"/>
    <w:rsid w:val="3C2B9412"/>
    <w:rsid w:val="3C55B607"/>
    <w:rsid w:val="3C99E3FE"/>
    <w:rsid w:val="3CA681C3"/>
    <w:rsid w:val="3CD3323F"/>
    <w:rsid w:val="3CD380EE"/>
    <w:rsid w:val="3CE9E5C9"/>
    <w:rsid w:val="3D100F85"/>
    <w:rsid w:val="3D270CD3"/>
    <w:rsid w:val="3D2EBB45"/>
    <w:rsid w:val="3D53235C"/>
    <w:rsid w:val="3D607CDE"/>
    <w:rsid w:val="3DEF3BAC"/>
    <w:rsid w:val="3E263FA2"/>
    <w:rsid w:val="3E3090B6"/>
    <w:rsid w:val="3E77CB44"/>
    <w:rsid w:val="3E98CBE9"/>
    <w:rsid w:val="3EA160BB"/>
    <w:rsid w:val="3EC395DC"/>
    <w:rsid w:val="3ED92D92"/>
    <w:rsid w:val="3EF03944"/>
    <w:rsid w:val="3F5C8A1B"/>
    <w:rsid w:val="3FBEB3AA"/>
    <w:rsid w:val="407AFD18"/>
    <w:rsid w:val="40E01711"/>
    <w:rsid w:val="40F26268"/>
    <w:rsid w:val="40F2D778"/>
    <w:rsid w:val="4143F7D9"/>
    <w:rsid w:val="41797E8B"/>
    <w:rsid w:val="41C6445F"/>
    <w:rsid w:val="41E15599"/>
    <w:rsid w:val="41E173C1"/>
    <w:rsid w:val="4210CE54"/>
    <w:rsid w:val="422A22A8"/>
    <w:rsid w:val="424325C9"/>
    <w:rsid w:val="4278105F"/>
    <w:rsid w:val="4299A95C"/>
    <w:rsid w:val="429BBE2D"/>
    <w:rsid w:val="42B9B0A3"/>
    <w:rsid w:val="42E15CA0"/>
    <w:rsid w:val="43017010"/>
    <w:rsid w:val="4330B25B"/>
    <w:rsid w:val="43B196AA"/>
    <w:rsid w:val="442D1994"/>
    <w:rsid w:val="443579BD"/>
    <w:rsid w:val="4455A8F4"/>
    <w:rsid w:val="44BA5D52"/>
    <w:rsid w:val="44C8ED46"/>
    <w:rsid w:val="44C9710F"/>
    <w:rsid w:val="44CFEFBF"/>
    <w:rsid w:val="44EDC090"/>
    <w:rsid w:val="45FD723A"/>
    <w:rsid w:val="46284928"/>
    <w:rsid w:val="46A2C40C"/>
    <w:rsid w:val="46C91879"/>
    <w:rsid w:val="46D59D8B"/>
    <w:rsid w:val="46DC4AC3"/>
    <w:rsid w:val="473F7E84"/>
    <w:rsid w:val="47B9BCE1"/>
    <w:rsid w:val="47F50049"/>
    <w:rsid w:val="4837E27F"/>
    <w:rsid w:val="487BAD8D"/>
    <w:rsid w:val="49002D6A"/>
    <w:rsid w:val="4937026C"/>
    <w:rsid w:val="496595F0"/>
    <w:rsid w:val="496C551D"/>
    <w:rsid w:val="49A6B19B"/>
    <w:rsid w:val="49D3C6D5"/>
    <w:rsid w:val="4A2AB76A"/>
    <w:rsid w:val="4A2D0064"/>
    <w:rsid w:val="4A97E05B"/>
    <w:rsid w:val="4A9BFDCB"/>
    <w:rsid w:val="4AA69233"/>
    <w:rsid w:val="4AA71D5A"/>
    <w:rsid w:val="4AB087C1"/>
    <w:rsid w:val="4AC4EA78"/>
    <w:rsid w:val="4AE5B8D9"/>
    <w:rsid w:val="4B186A37"/>
    <w:rsid w:val="4B253271"/>
    <w:rsid w:val="4BA00D8A"/>
    <w:rsid w:val="4BA7567F"/>
    <w:rsid w:val="4BC61964"/>
    <w:rsid w:val="4BF69236"/>
    <w:rsid w:val="4C3E089A"/>
    <w:rsid w:val="4CA80E6A"/>
    <w:rsid w:val="4CBA4956"/>
    <w:rsid w:val="4D0148F2"/>
    <w:rsid w:val="4D372747"/>
    <w:rsid w:val="4D3A5999"/>
    <w:rsid w:val="4D87EEB1"/>
    <w:rsid w:val="4D9C922E"/>
    <w:rsid w:val="4D9E2E3E"/>
    <w:rsid w:val="4DBB628B"/>
    <w:rsid w:val="4E2AD52F"/>
    <w:rsid w:val="4F1D6BB0"/>
    <w:rsid w:val="4F693B8D"/>
    <w:rsid w:val="4F7D05F6"/>
    <w:rsid w:val="4F985B9B"/>
    <w:rsid w:val="50443290"/>
    <w:rsid w:val="5065EA14"/>
    <w:rsid w:val="507D3054"/>
    <w:rsid w:val="508B70EE"/>
    <w:rsid w:val="50BADBE3"/>
    <w:rsid w:val="50D82EF1"/>
    <w:rsid w:val="510E69B8"/>
    <w:rsid w:val="511B039F"/>
    <w:rsid w:val="5148D3BD"/>
    <w:rsid w:val="51B171D8"/>
    <w:rsid w:val="51D74AD0"/>
    <w:rsid w:val="51F0BBEB"/>
    <w:rsid w:val="5220A2C9"/>
    <w:rsid w:val="522EDFA4"/>
    <w:rsid w:val="53380479"/>
    <w:rsid w:val="5347AB65"/>
    <w:rsid w:val="5377389D"/>
    <w:rsid w:val="538576C7"/>
    <w:rsid w:val="5391E7AA"/>
    <w:rsid w:val="53CFE213"/>
    <w:rsid w:val="53FF69FB"/>
    <w:rsid w:val="540FE067"/>
    <w:rsid w:val="543D6718"/>
    <w:rsid w:val="543F33A0"/>
    <w:rsid w:val="5476AD59"/>
    <w:rsid w:val="548B9ED7"/>
    <w:rsid w:val="549EF9B1"/>
    <w:rsid w:val="54BA3AA0"/>
    <w:rsid w:val="54CB5C6A"/>
    <w:rsid w:val="54E37BC6"/>
    <w:rsid w:val="54ED9F60"/>
    <w:rsid w:val="54F2CF2C"/>
    <w:rsid w:val="5500DD56"/>
    <w:rsid w:val="55494AA4"/>
    <w:rsid w:val="554DA7E8"/>
    <w:rsid w:val="55668066"/>
    <w:rsid w:val="55B0C0FD"/>
    <w:rsid w:val="55DB0401"/>
    <w:rsid w:val="564235B0"/>
    <w:rsid w:val="56465A78"/>
    <w:rsid w:val="564C067E"/>
    <w:rsid w:val="56A7EB2F"/>
    <w:rsid w:val="56B29ADF"/>
    <w:rsid w:val="56DBE95C"/>
    <w:rsid w:val="57845736"/>
    <w:rsid w:val="5786A230"/>
    <w:rsid w:val="57A8F237"/>
    <w:rsid w:val="57AD0BCA"/>
    <w:rsid w:val="57BA3863"/>
    <w:rsid w:val="57DD5004"/>
    <w:rsid w:val="57E22AD9"/>
    <w:rsid w:val="57E56ED4"/>
    <w:rsid w:val="57F37C48"/>
    <w:rsid w:val="57F58573"/>
    <w:rsid w:val="58160A78"/>
    <w:rsid w:val="5863B647"/>
    <w:rsid w:val="58879C1E"/>
    <w:rsid w:val="58F709D5"/>
    <w:rsid w:val="59145546"/>
    <w:rsid w:val="59149C8B"/>
    <w:rsid w:val="593BEC35"/>
    <w:rsid w:val="59813F35"/>
    <w:rsid w:val="5A198906"/>
    <w:rsid w:val="5A1BBB7E"/>
    <w:rsid w:val="5A206C8F"/>
    <w:rsid w:val="5A6A3A01"/>
    <w:rsid w:val="5AB5BF01"/>
    <w:rsid w:val="5AC2CC91"/>
    <w:rsid w:val="5B891955"/>
    <w:rsid w:val="5BA60A1B"/>
    <w:rsid w:val="5C311D28"/>
    <w:rsid w:val="5C867F52"/>
    <w:rsid w:val="5C9C460D"/>
    <w:rsid w:val="5CBB4802"/>
    <w:rsid w:val="5CEF7A38"/>
    <w:rsid w:val="5D4AA0BC"/>
    <w:rsid w:val="5D6C38E3"/>
    <w:rsid w:val="5DC21251"/>
    <w:rsid w:val="5DF695A3"/>
    <w:rsid w:val="5E32E46D"/>
    <w:rsid w:val="5E821FED"/>
    <w:rsid w:val="5E96F330"/>
    <w:rsid w:val="5E9CE426"/>
    <w:rsid w:val="5EC6ECA3"/>
    <w:rsid w:val="5F11832F"/>
    <w:rsid w:val="5F2433CD"/>
    <w:rsid w:val="5FB95169"/>
    <w:rsid w:val="6016A6A9"/>
    <w:rsid w:val="6044CFE6"/>
    <w:rsid w:val="605A670D"/>
    <w:rsid w:val="6107EC40"/>
    <w:rsid w:val="6175343A"/>
    <w:rsid w:val="61943EA0"/>
    <w:rsid w:val="619B6EC0"/>
    <w:rsid w:val="619FEFCF"/>
    <w:rsid w:val="61BE1969"/>
    <w:rsid w:val="620AB5D5"/>
    <w:rsid w:val="625D577E"/>
    <w:rsid w:val="627D01E5"/>
    <w:rsid w:val="635B62C1"/>
    <w:rsid w:val="63A923C9"/>
    <w:rsid w:val="63B3A753"/>
    <w:rsid w:val="63DDB1A2"/>
    <w:rsid w:val="63F1BEE9"/>
    <w:rsid w:val="645F505C"/>
    <w:rsid w:val="651B626F"/>
    <w:rsid w:val="65217118"/>
    <w:rsid w:val="65A6E9D9"/>
    <w:rsid w:val="65DD0421"/>
    <w:rsid w:val="6639017E"/>
    <w:rsid w:val="66599D41"/>
    <w:rsid w:val="66A04641"/>
    <w:rsid w:val="66F6A23B"/>
    <w:rsid w:val="6720A014"/>
    <w:rsid w:val="6757987C"/>
    <w:rsid w:val="67603102"/>
    <w:rsid w:val="67C64B18"/>
    <w:rsid w:val="68048828"/>
    <w:rsid w:val="683A5DC0"/>
    <w:rsid w:val="68855081"/>
    <w:rsid w:val="6928900E"/>
    <w:rsid w:val="69621B79"/>
    <w:rsid w:val="696A90B1"/>
    <w:rsid w:val="69BFFA78"/>
    <w:rsid w:val="69C493DA"/>
    <w:rsid w:val="69C5574D"/>
    <w:rsid w:val="69CDD0F3"/>
    <w:rsid w:val="69E81DEF"/>
    <w:rsid w:val="6A070F94"/>
    <w:rsid w:val="6A69DEC5"/>
    <w:rsid w:val="6A9ECE86"/>
    <w:rsid w:val="6B1EA3BF"/>
    <w:rsid w:val="6B24FA64"/>
    <w:rsid w:val="6BA2AE61"/>
    <w:rsid w:val="6BA5D3DA"/>
    <w:rsid w:val="6BD39238"/>
    <w:rsid w:val="6BDB1681"/>
    <w:rsid w:val="6C05AF26"/>
    <w:rsid w:val="6C3BF944"/>
    <w:rsid w:val="6CA158E2"/>
    <w:rsid w:val="6CA1A261"/>
    <w:rsid w:val="6CA7FE82"/>
    <w:rsid w:val="6CC70571"/>
    <w:rsid w:val="6CD038EF"/>
    <w:rsid w:val="6CD91C56"/>
    <w:rsid w:val="6D3196F1"/>
    <w:rsid w:val="6D444A62"/>
    <w:rsid w:val="6DAD03D4"/>
    <w:rsid w:val="6DC623AE"/>
    <w:rsid w:val="6DE15489"/>
    <w:rsid w:val="6E3C97B7"/>
    <w:rsid w:val="6E431374"/>
    <w:rsid w:val="6E4B78B7"/>
    <w:rsid w:val="6E62D5D2"/>
    <w:rsid w:val="6E89E546"/>
    <w:rsid w:val="6EA48F56"/>
    <w:rsid w:val="6EFF683C"/>
    <w:rsid w:val="6F0B32FA"/>
    <w:rsid w:val="6F144E62"/>
    <w:rsid w:val="6F1987CE"/>
    <w:rsid w:val="6F4E520F"/>
    <w:rsid w:val="6F545540"/>
    <w:rsid w:val="6F924D15"/>
    <w:rsid w:val="6FD5C80B"/>
    <w:rsid w:val="6FF7F4C9"/>
    <w:rsid w:val="700864B6"/>
    <w:rsid w:val="705DC4D6"/>
    <w:rsid w:val="706DA749"/>
    <w:rsid w:val="707E6431"/>
    <w:rsid w:val="708DB2AE"/>
    <w:rsid w:val="7097CAFD"/>
    <w:rsid w:val="70BE6D5A"/>
    <w:rsid w:val="70F12E33"/>
    <w:rsid w:val="7116ECCD"/>
    <w:rsid w:val="71289861"/>
    <w:rsid w:val="716DE04C"/>
    <w:rsid w:val="71B81E4F"/>
    <w:rsid w:val="71B8D31D"/>
    <w:rsid w:val="71CC2D7C"/>
    <w:rsid w:val="721B3C66"/>
    <w:rsid w:val="72353682"/>
    <w:rsid w:val="726EA174"/>
    <w:rsid w:val="727F7785"/>
    <w:rsid w:val="7285F2D1"/>
    <w:rsid w:val="72B2BD2E"/>
    <w:rsid w:val="72C166AE"/>
    <w:rsid w:val="72C241D0"/>
    <w:rsid w:val="72C8B82C"/>
    <w:rsid w:val="72E6AC7C"/>
    <w:rsid w:val="72FEEEA9"/>
    <w:rsid w:val="73720B88"/>
    <w:rsid w:val="73833CEF"/>
    <w:rsid w:val="73B156E1"/>
    <w:rsid w:val="740E2098"/>
    <w:rsid w:val="744E8D8F"/>
    <w:rsid w:val="745D9E64"/>
    <w:rsid w:val="746C25DA"/>
    <w:rsid w:val="747DD8C1"/>
    <w:rsid w:val="747EA481"/>
    <w:rsid w:val="748B1C26"/>
    <w:rsid w:val="74D832CB"/>
    <w:rsid w:val="750D2913"/>
    <w:rsid w:val="751EBE9B"/>
    <w:rsid w:val="755A6D37"/>
    <w:rsid w:val="755B5A8E"/>
    <w:rsid w:val="757A747E"/>
    <w:rsid w:val="758A836A"/>
    <w:rsid w:val="75D13593"/>
    <w:rsid w:val="75D87576"/>
    <w:rsid w:val="76656DDC"/>
    <w:rsid w:val="76C19B8C"/>
    <w:rsid w:val="76C52060"/>
    <w:rsid w:val="76F79EA4"/>
    <w:rsid w:val="773899EA"/>
    <w:rsid w:val="774D3CA2"/>
    <w:rsid w:val="777C16B7"/>
    <w:rsid w:val="77E0DD14"/>
    <w:rsid w:val="77E168A8"/>
    <w:rsid w:val="77F26BDE"/>
    <w:rsid w:val="7806EA2A"/>
    <w:rsid w:val="78BAB82D"/>
    <w:rsid w:val="78D6FDE7"/>
    <w:rsid w:val="78D978B3"/>
    <w:rsid w:val="78E3C016"/>
    <w:rsid w:val="791F9244"/>
    <w:rsid w:val="79378B3E"/>
    <w:rsid w:val="795E8D49"/>
    <w:rsid w:val="79ACD982"/>
    <w:rsid w:val="79D58B9B"/>
    <w:rsid w:val="79EA9428"/>
    <w:rsid w:val="7A24EDB4"/>
    <w:rsid w:val="7AD4C16F"/>
    <w:rsid w:val="7AFBA11A"/>
    <w:rsid w:val="7B0D98A2"/>
    <w:rsid w:val="7B1FB6A2"/>
    <w:rsid w:val="7B86C7D6"/>
    <w:rsid w:val="7BA9E7C5"/>
    <w:rsid w:val="7BB92BD0"/>
    <w:rsid w:val="7BF024DE"/>
    <w:rsid w:val="7C498BAE"/>
    <w:rsid w:val="7C582824"/>
    <w:rsid w:val="7CBB8703"/>
    <w:rsid w:val="7CE22E40"/>
    <w:rsid w:val="7CE68570"/>
    <w:rsid w:val="7D07C32E"/>
    <w:rsid w:val="7D0B15F9"/>
    <w:rsid w:val="7D2234EA"/>
    <w:rsid w:val="7D35C2D3"/>
    <w:rsid w:val="7D40A17C"/>
    <w:rsid w:val="7D6DC587"/>
    <w:rsid w:val="7D6F8E39"/>
    <w:rsid w:val="7DAAFDA0"/>
    <w:rsid w:val="7DB0D0D5"/>
    <w:rsid w:val="7DF30367"/>
    <w:rsid w:val="7EB49F12"/>
    <w:rsid w:val="7EBE054B"/>
    <w:rsid w:val="7EF8B76A"/>
    <w:rsid w:val="7F214E91"/>
    <w:rsid w:val="7F2F91DA"/>
    <w:rsid w:val="7F64D2BB"/>
    <w:rsid w:val="7F72630D"/>
    <w:rsid w:val="7FA5A262"/>
    <w:rsid w:val="7FE5572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36f"/>
    </o:shapedefaults>
    <o:shapelayout v:ext="edit">
      <o:idmap v:ext="edit" data="2"/>
    </o:shapelayout>
  </w:shapeDefaults>
  <w:decimalSymbol w:val="."/>
  <w:listSeparator w:val=","/>
  <w14:docId w14:val="4313F1EF"/>
  <w15:chartTrackingRefBased/>
  <w15:docId w15:val="{E7392F8E-41E6-4C71-B431-8992C6A5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6D66"/>
    <w:pPr>
      <w:spacing w:after="120"/>
    </w:pPr>
    <w:rPr>
      <w:rFonts w:ascii="Verdana" w:hAnsi="Verdana"/>
      <w:szCs w:val="24"/>
      <w:lang w:val="en-US" w:eastAsia="en-US"/>
    </w:rPr>
  </w:style>
  <w:style w:type="paragraph" w:styleId="Heading1">
    <w:name w:val="heading 1"/>
    <w:basedOn w:val="Normal"/>
    <w:next w:val="Normal"/>
    <w:link w:val="Heading1Char"/>
    <w:qFormat/>
    <w:pPr>
      <w:keepNext/>
      <w:numPr>
        <w:numId w:val="17"/>
      </w:numPr>
      <w:spacing w:before="120"/>
      <w:outlineLvl w:val="0"/>
    </w:pPr>
    <w:rPr>
      <w:rFonts w:cs="Arial"/>
      <w:b/>
      <w:bCs/>
      <w:kern w:val="32"/>
      <w:sz w:val="28"/>
      <w:szCs w:val="32"/>
    </w:rPr>
  </w:style>
  <w:style w:type="paragraph" w:styleId="Heading2">
    <w:name w:val="heading 2"/>
    <w:basedOn w:val="Normal"/>
    <w:next w:val="Normal"/>
    <w:link w:val="Heading2Char"/>
    <w:qFormat/>
    <w:pPr>
      <w:keepNext/>
      <w:numPr>
        <w:ilvl w:val="1"/>
        <w:numId w:val="17"/>
      </w:numPr>
      <w:spacing w:before="240"/>
      <w:outlineLvl w:val="1"/>
    </w:pPr>
    <w:rPr>
      <w:rFonts w:cs="Arial"/>
      <w:b/>
      <w:bCs/>
      <w:iCs/>
      <w:sz w:val="24"/>
      <w:szCs w:val="28"/>
    </w:rPr>
  </w:style>
  <w:style w:type="paragraph" w:styleId="Heading3">
    <w:name w:val="heading 3"/>
    <w:basedOn w:val="Normal"/>
    <w:next w:val="Normal"/>
    <w:link w:val="Heading3Char"/>
    <w:qFormat/>
    <w:pPr>
      <w:keepNext/>
      <w:numPr>
        <w:ilvl w:val="2"/>
        <w:numId w:val="17"/>
      </w:numPr>
      <w:spacing w:before="240" w:after="60"/>
      <w:outlineLvl w:val="2"/>
    </w:pPr>
    <w:rPr>
      <w:rFonts w:cs="Arial"/>
      <w:b/>
      <w:bCs/>
      <w:szCs w:val="26"/>
    </w:rPr>
  </w:style>
  <w:style w:type="paragraph" w:styleId="Heading4">
    <w:name w:val="heading 4"/>
    <w:basedOn w:val="Normal"/>
    <w:next w:val="Normal"/>
    <w:qFormat/>
    <w:pPr>
      <w:keepNext/>
      <w:numPr>
        <w:ilvl w:val="3"/>
        <w:numId w:val="17"/>
      </w:numPr>
      <w:spacing w:before="240" w:after="60"/>
      <w:outlineLvl w:val="3"/>
    </w:pPr>
    <w:rPr>
      <w:b/>
      <w:bCs/>
      <w:szCs w:val="28"/>
    </w:rPr>
  </w:style>
  <w:style w:type="paragraph" w:styleId="Heading5">
    <w:name w:val="heading 5"/>
    <w:basedOn w:val="Normal"/>
    <w:next w:val="Normal"/>
    <w:qFormat/>
    <w:pPr>
      <w:numPr>
        <w:ilvl w:val="4"/>
        <w:numId w:val="17"/>
      </w:numPr>
      <w:spacing w:before="240" w:after="60"/>
      <w:outlineLvl w:val="4"/>
    </w:pPr>
    <w:rPr>
      <w:bCs/>
      <w:i/>
      <w:iCs/>
      <w:szCs w:val="26"/>
    </w:rPr>
  </w:style>
  <w:style w:type="paragraph" w:styleId="Heading6">
    <w:name w:val="heading 6"/>
    <w:basedOn w:val="Normal"/>
    <w:next w:val="Normal"/>
    <w:qFormat/>
    <w:pPr>
      <w:numPr>
        <w:ilvl w:val="5"/>
        <w:numId w:val="17"/>
      </w:numPr>
      <w:spacing w:before="240" w:after="60"/>
      <w:outlineLvl w:val="5"/>
    </w:pPr>
    <w:rPr>
      <w:bCs/>
      <w:i/>
      <w:szCs w:val="22"/>
    </w:rPr>
  </w:style>
  <w:style w:type="paragraph" w:styleId="Heading7">
    <w:name w:val="heading 7"/>
    <w:basedOn w:val="Normal"/>
    <w:next w:val="Normal"/>
    <w:qFormat/>
    <w:pPr>
      <w:numPr>
        <w:ilvl w:val="6"/>
        <w:numId w:val="17"/>
      </w:numPr>
      <w:spacing w:before="240" w:after="60"/>
      <w:outlineLvl w:val="6"/>
    </w:pPr>
    <w:rPr>
      <w:i/>
    </w:rPr>
  </w:style>
  <w:style w:type="paragraph" w:styleId="Heading8">
    <w:name w:val="heading 8"/>
    <w:basedOn w:val="Normal"/>
    <w:next w:val="Normal"/>
    <w:qFormat/>
    <w:pPr>
      <w:numPr>
        <w:ilvl w:val="7"/>
        <w:numId w:val="17"/>
      </w:numPr>
      <w:spacing w:before="240" w:after="60"/>
      <w:outlineLvl w:val="7"/>
    </w:pPr>
    <w:rPr>
      <w:i/>
      <w:iCs/>
    </w:rPr>
  </w:style>
  <w:style w:type="paragraph" w:styleId="Heading9">
    <w:name w:val="heading 9"/>
    <w:basedOn w:val="Normal"/>
    <w:next w:val="Normal"/>
    <w:qFormat/>
    <w:pPr>
      <w:numPr>
        <w:ilvl w:val="8"/>
        <w:numId w:val="17"/>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pPr>
      <w:jc w:val="both"/>
    </w:pPr>
    <w:rPr>
      <w:rFonts w:eastAsia="Times"/>
    </w:rPr>
  </w:style>
  <w:style w:type="character" w:styleId="Emphasis">
    <w:name w:val="Emphasis"/>
    <w:basedOn w:val="DefaultParagraphFont"/>
    <w:qFormat/>
    <w:rPr>
      <w:i/>
      <w:iCs/>
    </w:rPr>
  </w:style>
  <w:style w:type="paragraph" w:styleId="Title">
    <w:name w:val="Title"/>
    <w:basedOn w:val="Normal"/>
    <w:qFormat/>
    <w:pPr>
      <w:jc w:val="center"/>
    </w:pPr>
    <w:rPr>
      <w:b/>
      <w:bCs/>
      <w:sz w:val="40"/>
    </w:rPr>
  </w:style>
  <w:style w:type="paragraph" w:styleId="Header">
    <w:name w:val="header"/>
    <w:basedOn w:val="Normal"/>
    <w:semiHidden/>
    <w:pPr>
      <w:pBdr>
        <w:bottom w:val="single" w:color="auto" w:sz="4" w:space="3"/>
      </w:pBdr>
      <w:tabs>
        <w:tab w:val="left" w:pos="8460"/>
      </w:tabs>
      <w:spacing w:after="100"/>
    </w:pPr>
    <w:rPr>
      <w:rFonts w:cs="Arial"/>
    </w:rPr>
  </w:style>
  <w:style w:type="paragraph" w:styleId="Footer">
    <w:name w:val="footer"/>
    <w:basedOn w:val="Normal"/>
    <w:semiHidden/>
    <w:pPr>
      <w:tabs>
        <w:tab w:val="center" w:pos="4320"/>
        <w:tab w:val="right" w:pos="8640"/>
      </w:tabs>
      <w:spacing w:after="100"/>
      <w:jc w:val="both"/>
    </w:pPr>
  </w:style>
  <w:style w:type="character" w:styleId="PageNumber">
    <w:name w:val="page number"/>
    <w:basedOn w:val="DefaultParagraphFont"/>
    <w:semiHidden/>
    <w:rPr>
      <w:rFonts w:ascii="Verdana" w:hAnsi="Verdana" w:cs="Arial"/>
      <w:b/>
    </w:rPr>
  </w:style>
  <w:style w:type="paragraph" w:styleId="Code" w:customStyle="1">
    <w:name w:val="Code"/>
    <w:basedOn w:val="Normal"/>
    <w:pPr>
      <w:shd w:val="clear" w:color="auto" w:fill="E6E6E6"/>
      <w:suppressAutoHyphens/>
      <w:spacing w:after="0"/>
      <w:ind w:left="360"/>
    </w:pPr>
    <w:rPr>
      <w:rFonts w:ascii="Lucida Console" w:hAnsi="Lucida Console"/>
      <w:w w:val="9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pPr>
      <w:spacing w:after="60"/>
    </w:pPr>
    <w:rPr>
      <w:rFonts w:eastAsia="Times"/>
      <w:sz w:val="18"/>
      <w:szCs w:val="20"/>
    </w:rPr>
  </w:style>
  <w:style w:type="paragraph" w:styleId="Caption">
    <w:name w:val="caption"/>
    <w:basedOn w:val="Normal"/>
    <w:next w:val="Body"/>
    <w:qFormat/>
    <w:pPr>
      <w:spacing w:before="120"/>
      <w:ind w:left="360"/>
      <w:jc w:val="both"/>
    </w:pPr>
    <w:rPr>
      <w:b/>
    </w:rPr>
  </w:style>
  <w:style w:type="paragraph" w:styleId="Quotation" w:customStyle="1">
    <w:name w:val="Quotation"/>
    <w:basedOn w:val="Normal"/>
    <w:pPr>
      <w:ind w:left="360"/>
    </w:pPr>
    <w:rPr>
      <w:i/>
      <w:iCs/>
    </w:rPr>
  </w:style>
  <w:style w:type="character" w:styleId="Keyterm" w:customStyle="1">
    <w:name w:val="Key term"/>
    <w:basedOn w:val="DefaultParagraphFont"/>
    <w:rPr>
      <w:b/>
    </w:rPr>
  </w:style>
  <w:style w:type="paragraph" w:styleId="Citation" w:customStyle="1">
    <w:name w:val="Citation"/>
    <w:basedOn w:val="Normal"/>
    <w:pPr>
      <w:ind w:left="360"/>
      <w:jc w:val="both"/>
    </w:pPr>
    <w:rPr>
      <w:i/>
    </w:rPr>
  </w:style>
  <w:style w:type="character" w:styleId="CodeInLine" w:customStyle="1">
    <w:name w:val="CodeInLine"/>
    <w:rPr>
      <w:rFonts w:ascii="Lucida Console" w:hAnsi="Lucida Console" w:cs="Courier New"/>
      <w:w w:val="90"/>
    </w:rPr>
  </w:style>
  <w:style w:type="character" w:styleId="CodeEmphasis" w:customStyle="1">
    <w:name w:val="CodeEmphasis"/>
    <w:rPr>
      <w:rFonts w:cs="Courier New"/>
      <w:b/>
      <w:position w:val="0"/>
    </w:rPr>
  </w:style>
  <w:style w:type="paragraph" w:styleId="CodeNumbered" w:customStyle="1">
    <w:name w:val="Code Numbered"/>
    <w:basedOn w:val="Code"/>
    <w:pPr>
      <w:ind w:left="0"/>
    </w:pPr>
  </w:style>
  <w:style w:type="character" w:styleId="FootnoteReference">
    <w:name w:val="footnote reference"/>
    <w:basedOn w:val="DefaultParagraphFont"/>
    <w:semiHidden/>
    <w:rPr>
      <w:vertAlign w:val="superscript"/>
    </w:rPr>
  </w:style>
  <w:style w:type="paragraph" w:styleId="ListBullet">
    <w:name w:val="List Bullet"/>
    <w:basedOn w:val="Normal"/>
    <w:semiHidden/>
    <w:pPr>
      <w:numPr>
        <w:numId w:val="16"/>
      </w:numPr>
      <w:tabs>
        <w:tab w:val="clear" w:pos="720"/>
        <w:tab w:val="num" w:pos="360"/>
      </w:tabs>
      <w:ind w:left="360"/>
    </w:pPr>
  </w:style>
  <w:style w:type="paragraph" w:styleId="ListNumber">
    <w:name w:val="List Number"/>
    <w:basedOn w:val="Normal"/>
    <w:semiHidden/>
    <w:pPr>
      <w:numPr>
        <w:numId w:val="10"/>
      </w:numPr>
      <w:jc w:val="both"/>
    </w:pPr>
  </w:style>
  <w:style w:type="character" w:styleId="Label" w:customStyle="1">
    <w:name w:val="Label"/>
    <w:basedOn w:val="DefaultParagraphFont"/>
    <w:rPr>
      <w:b/>
    </w:rPr>
  </w:style>
  <w:style w:type="paragraph" w:styleId="Note" w:customStyle="1">
    <w:name w:val="Note"/>
    <w:basedOn w:val="Body"/>
    <w:pPr>
      <w:pBdr>
        <w:top w:val="single" w:color="auto" w:sz="4" w:space="1"/>
        <w:bottom w:val="single" w:color="auto" w:sz="4" w:space="1"/>
      </w:pBdr>
      <w:ind w:left="360"/>
    </w:pPr>
  </w:style>
  <w:style w:type="paragraph" w:styleId="Sidebar" w:customStyle="1">
    <w:name w:val="Sidebar"/>
    <w:basedOn w:val="Normal"/>
    <w:pPr>
      <w:pBdr>
        <w:top w:val="single" w:color="auto" w:sz="4" w:space="1"/>
        <w:left w:val="single" w:color="auto" w:sz="4" w:space="4"/>
        <w:bottom w:val="single" w:color="auto" w:sz="4" w:space="1"/>
        <w:right w:val="single" w:color="auto" w:sz="4" w:space="4"/>
      </w:pBdr>
      <w:shd w:val="clear" w:color="auto" w:fill="00CCFF"/>
      <w:ind w:left="360" w:right="360" w:firstLine="360"/>
      <w:jc w:val="both"/>
    </w:pPr>
  </w:style>
  <w:style w:type="paragraph" w:styleId="CommentText">
    <w:name w:val="annotation text"/>
    <w:basedOn w:val="Normal"/>
    <w:semiHidden/>
    <w:rPr>
      <w:szCs w:val="20"/>
    </w:rPr>
  </w:style>
  <w:style w:type="paragraph" w:styleId="Date">
    <w:name w:val="Date"/>
    <w:basedOn w:val="Normal"/>
    <w:next w:val="Normal"/>
    <w:semiHidden/>
  </w:style>
  <w:style w:type="paragraph" w:styleId="EndnoteText">
    <w:name w:val="endnote text"/>
    <w:basedOn w:val="Normal"/>
    <w:semiHidden/>
    <w:rPr>
      <w:szCs w:val="20"/>
    </w:rPr>
  </w:style>
  <w:style w:type="paragraph" w:styleId="List">
    <w:name w:val="List"/>
    <w:basedOn w:val="Normal"/>
    <w:semiHidden/>
    <w:pPr>
      <w:ind w:left="36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autoRedefine/>
    <w:semiHidden/>
    <w:pPr>
      <w:numPr>
        <w:numId w:val="6"/>
      </w:numPr>
    </w:pPr>
  </w:style>
  <w:style w:type="paragraph" w:styleId="ListBullet3">
    <w:name w:val="List Bullet 3"/>
    <w:basedOn w:val="Normal"/>
    <w:autoRedefine/>
    <w:semiHidden/>
    <w:pPr>
      <w:numPr>
        <w:numId w:val="7"/>
      </w:numPr>
    </w:pPr>
  </w:style>
  <w:style w:type="paragraph" w:styleId="ListBullet4">
    <w:name w:val="List Bullet 4"/>
    <w:basedOn w:val="Normal"/>
    <w:autoRedefine/>
    <w:semiHidden/>
    <w:pPr>
      <w:numPr>
        <w:numId w:val="8"/>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lang w:val="en-US" w:eastAsia="en-US"/>
    </w:rPr>
  </w:style>
  <w:style w:type="paragraph" w:styleId="NormalWeb">
    <w:name w:val="Normal (Web)"/>
    <w:basedOn w:val="Normal"/>
    <w:semiHidden/>
  </w:style>
  <w:style w:type="paragraph" w:styleId="PlainText">
    <w:name w:val="Plain Text"/>
    <w:basedOn w:val="Normal"/>
    <w:semiHidden/>
    <w:rPr>
      <w:rFonts w:ascii="Courier New" w:hAnsi="Courier New" w:cs="Courier New"/>
      <w:szCs w:val="20"/>
    </w:rPr>
  </w:style>
  <w:style w:type="paragraph" w:styleId="Subtitle">
    <w:name w:val="Subtitle"/>
    <w:basedOn w:val="Normal"/>
    <w:qFormat/>
    <w:pPr>
      <w:spacing w:after="60"/>
      <w:jc w:val="center"/>
      <w:outlineLvl w:val="1"/>
    </w:pPr>
    <w:rPr>
      <w:rFonts w:ascii="Arial" w:hAnsi="Arial" w:cs="Arial"/>
      <w:sz w:val="24"/>
    </w:rPr>
  </w:style>
  <w:style w:type="paragraph" w:styleId="Display" w:customStyle="1">
    <w:name w:val="Display"/>
    <w:basedOn w:val="Normal"/>
    <w:pPr>
      <w:jc w:val="center"/>
    </w:pPr>
    <w:rPr>
      <w:rFonts w:ascii="Book Antiqua" w:hAnsi="Book Antiqua" w:eastAsia="Times"/>
    </w:rPr>
  </w:style>
  <w:style w:type="paragraph" w:styleId="Bulleted" w:customStyle="1">
    <w:name w:val="Bulleted"/>
    <w:basedOn w:val="Normal"/>
    <w:pPr>
      <w:numPr>
        <w:numId w:val="15"/>
      </w:numPr>
      <w:jc w:val="both"/>
    </w:pPr>
  </w:style>
  <w:style w:type="character" w:styleId="Strong">
    <w:name w:val="Strong"/>
    <w:basedOn w:val="DefaultParagraphFont"/>
    <w:uiPriority w:val="22"/>
    <w:qFormat/>
    <w:rPr>
      <w:b/>
      <w:bCs/>
    </w:rPr>
  </w:style>
  <w:style w:type="paragraph" w:styleId="HTMLAddress">
    <w:name w:val="HTML Address"/>
    <w:basedOn w:val="Normal"/>
    <w:semiHidden/>
    <w:rPr>
      <w:i/>
      <w:iCs/>
    </w:rPr>
  </w:style>
  <w:style w:type="paragraph" w:styleId="HTMLPreformatted">
    <w:name w:val="HTML Preformatted"/>
    <w:basedOn w:val="Normal"/>
    <w:link w:val="HTMLPreformattedChar"/>
    <w:uiPriority w:val="99"/>
    <w:semiHidden/>
    <w:rPr>
      <w:rFonts w:ascii="Courier New" w:hAnsi="Courier New" w:cs="Courier New"/>
      <w:szCs w:val="20"/>
    </w:rPr>
  </w:style>
  <w:style w:type="paragraph" w:styleId="List2">
    <w:name w:val="List 2"/>
    <w:basedOn w:val="Normal"/>
    <w:semiHidden/>
    <w:pPr>
      <w:ind w:left="720" w:hanging="360"/>
    </w:pPr>
  </w:style>
  <w:style w:type="paragraph" w:styleId="ListBullet5">
    <w:name w:val="List Bullet 5"/>
    <w:basedOn w:val="Normal"/>
    <w:autoRedefine/>
    <w:semiHidden/>
    <w:pPr>
      <w:numPr>
        <w:numId w:val="9"/>
      </w:numPr>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MessageHeader">
    <w:name w:val="Message Header"/>
    <w:basedOn w:val="Normal"/>
    <w:semiHidden/>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360"/>
    </w:pPr>
  </w:style>
  <w:style w:type="paragraph" w:styleId="BodyTextIndent3">
    <w:name w:val="Body Text Indent 3"/>
    <w:basedOn w:val="Normal"/>
    <w:semiHidden/>
    <w:pPr>
      <w:ind w:left="360"/>
    </w:pPr>
    <w:rPr>
      <w:sz w:val="16"/>
      <w:szCs w:val="16"/>
    </w:rPr>
  </w:style>
  <w:style w:type="paragraph" w:styleId="Closing">
    <w:name w:val="Closing"/>
    <w:basedOn w:val="Normal"/>
    <w:semiHidden/>
    <w:pPr>
      <w:ind w:left="4320"/>
    </w:pPr>
  </w:style>
  <w:style w:type="paragraph" w:styleId="E-mailSignature">
    <w:name w:val="E-mail Signature"/>
    <w:basedOn w:val="Normal"/>
    <w:semiHidden/>
  </w:style>
  <w:style w:type="paragraph" w:styleId="EnvelopeAddress">
    <w:name w:val="envelope address"/>
    <w:basedOn w:val="Normal"/>
    <w:semiHidden/>
    <w:pPr>
      <w:framePr w:w="7920" w:h="1980" w:hSpace="180" w:wrap="auto" w:hAnchor="page" w:xAlign="center" w:yAlign="bottom" w:hRule="exact"/>
      <w:ind w:left="2880"/>
    </w:pPr>
    <w:rPr>
      <w:rFonts w:ascii="Arial" w:hAnsi="Arial" w:cs="Arial"/>
      <w:sz w:val="24"/>
    </w:rPr>
  </w:style>
  <w:style w:type="paragraph" w:styleId="EnvelopeReturn">
    <w:name w:val="envelope return"/>
    <w:basedOn w:val="Normal"/>
    <w:semiHidden/>
    <w:rPr>
      <w:rFonts w:ascii="Arial" w:hAnsi="Arial" w:cs="Arial"/>
      <w:szCs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uiPriority w:val="99"/>
    <w:pPr>
      <w:ind w:left="440" w:hanging="440"/>
    </w:pPr>
  </w:style>
  <w:style w:type="paragraph" w:styleId="TOAHeading">
    <w:name w:val="toa heading"/>
    <w:basedOn w:val="Normal"/>
    <w:next w:val="Normal"/>
    <w:semiHidden/>
    <w:pPr>
      <w:spacing w:before="120"/>
    </w:pPr>
    <w:rPr>
      <w:rFonts w:ascii="Arial" w:hAnsi="Arial" w:cs="Arial"/>
      <w:b/>
      <w:bCs/>
      <w:sz w:val="24"/>
    </w:rPr>
  </w:style>
  <w:style w:type="paragraph" w:styleId="TOC1">
    <w:name w:val="toc 1"/>
    <w:basedOn w:val="Normal"/>
    <w:next w:val="Normal"/>
    <w:autoRedefine/>
    <w:uiPriority w:val="39"/>
    <w:rsid w:val="005A503A"/>
    <w:pPr>
      <w:tabs>
        <w:tab w:val="left" w:pos="440"/>
        <w:tab w:val="right" w:leader="dot" w:pos="9710"/>
      </w:tabs>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semiHidden/>
    <w:rPr>
      <w:rFonts w:ascii="Courier New" w:hAnsi="Courier New" w:eastAsia="Times New Roman" w:cs="Courier New"/>
      <w:sz w:val="20"/>
      <w:szCs w:val="20"/>
    </w:rPr>
  </w:style>
  <w:style w:type="paragraph" w:styleId="Default" w:customStyle="1">
    <w:name w:val="Default"/>
    <w:pPr>
      <w:autoSpaceDE w:val="0"/>
      <w:autoSpaceDN w:val="0"/>
      <w:adjustRightInd w:val="0"/>
    </w:pPr>
    <w:rPr>
      <w:rFonts w:ascii="TimesNewRoman,Bold" w:hAnsi="TimesNewRoman,Bold"/>
      <w:lang w:val="en-US" w:eastAsia="en-US"/>
    </w:rPr>
  </w:style>
  <w:style w:type="paragraph" w:styleId="TextPara" w:customStyle="1">
    <w:name w:val="TextPara"/>
    <w:basedOn w:val="Default"/>
    <w:next w:val="Default"/>
    <w:rPr>
      <w:szCs w:val="24"/>
    </w:rPr>
  </w:style>
  <w:style w:type="character" w:styleId="HTMLCite">
    <w:name w:val="HTML Cite"/>
    <w:basedOn w:val="DefaultParagraphFont"/>
    <w:semiHidden/>
    <w:rPr>
      <w:i/>
      <w:iCs/>
    </w:rPr>
  </w:style>
  <w:style w:type="paragraph" w:styleId="TableTitle" w:customStyle="1">
    <w:name w:val="TableTitle"/>
    <w:basedOn w:val="Normal"/>
    <w:autoRedefine/>
    <w:pPr>
      <w:keepNext/>
      <w:widowControl w:val="0"/>
      <w:spacing w:before="20" w:after="20"/>
    </w:pPr>
    <w:rPr>
      <w:rFonts w:ascii="Times New Roman" w:hAnsi="Times New Roman"/>
      <w:b/>
      <w:iCs/>
      <w:szCs w:val="20"/>
    </w:rPr>
  </w:style>
  <w:style w:type="character" w:styleId="HTMLPreformattedChar" w:customStyle="1">
    <w:name w:val="HTML Preformatted Char"/>
    <w:basedOn w:val="DefaultParagraphFont"/>
    <w:link w:val="HTMLPreformatted"/>
    <w:uiPriority w:val="99"/>
    <w:semiHidden/>
    <w:rsid w:val="00B05071"/>
    <w:rPr>
      <w:rFonts w:ascii="Courier New" w:hAnsi="Courier New" w:cs="Courier New"/>
      <w:lang w:val="en-US" w:eastAsia="en-US"/>
    </w:rPr>
  </w:style>
  <w:style w:type="character" w:styleId="go" w:customStyle="1">
    <w:name w:val="go"/>
    <w:basedOn w:val="DefaultParagraphFont"/>
    <w:rsid w:val="00B05071"/>
  </w:style>
  <w:style w:type="character" w:styleId="UnresolvedMention">
    <w:name w:val="Unresolved Mention"/>
    <w:basedOn w:val="DefaultParagraphFont"/>
    <w:uiPriority w:val="99"/>
    <w:semiHidden/>
    <w:unhideWhenUsed/>
    <w:rsid w:val="00EE34DB"/>
    <w:rPr>
      <w:color w:val="605E5C"/>
      <w:shd w:val="clear" w:color="auto" w:fill="E1DFDD"/>
    </w:rPr>
  </w:style>
  <w:style w:type="character" w:styleId="Heading2Char" w:customStyle="1">
    <w:name w:val="Heading 2 Char"/>
    <w:basedOn w:val="DefaultParagraphFont"/>
    <w:link w:val="Heading2"/>
    <w:rsid w:val="007951CC"/>
    <w:rPr>
      <w:rFonts w:ascii="Verdana" w:hAnsi="Verdana" w:cs="Arial"/>
      <w:b/>
      <w:bCs/>
      <w:iCs/>
      <w:sz w:val="24"/>
      <w:szCs w:val="28"/>
      <w:lang w:val="en-US" w:eastAsia="en-US"/>
    </w:rPr>
  </w:style>
  <w:style w:type="character" w:styleId="Heading3Char" w:customStyle="1">
    <w:name w:val="Heading 3 Char"/>
    <w:basedOn w:val="DefaultParagraphFont"/>
    <w:link w:val="Heading3"/>
    <w:rsid w:val="00AE36F5"/>
    <w:rPr>
      <w:rFonts w:ascii="Verdana" w:hAnsi="Verdana" w:cs="Arial"/>
      <w:b/>
      <w:bCs/>
      <w:szCs w:val="26"/>
      <w:lang w:val="en-US" w:eastAsia="en-US"/>
    </w:rPr>
  </w:style>
  <w:style w:type="character" w:styleId="Heading1Char" w:customStyle="1">
    <w:name w:val="Heading 1 Char"/>
    <w:basedOn w:val="DefaultParagraphFont"/>
    <w:link w:val="Heading1"/>
    <w:rsid w:val="00B62267"/>
    <w:rPr>
      <w:rFonts w:ascii="Verdana" w:hAnsi="Verdana" w:cs="Arial"/>
      <w:b/>
      <w:bCs/>
      <w:kern w:val="32"/>
      <w:sz w:val="28"/>
      <w:szCs w:val="32"/>
      <w:lang w:val="en-US" w:eastAsia="en-US"/>
    </w:rPr>
  </w:style>
  <w:style w:type="table" w:styleId="TableGrid">
    <w:name w:val="Table Grid"/>
    <w:basedOn w:val="TableNormal"/>
    <w:uiPriority w:val="59"/>
    <w:rsid w:val="00751F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92A79"/>
    <w:pPr>
      <w:ind w:left="720"/>
      <w:contextualSpacing/>
    </w:pPr>
  </w:style>
  <w:style w:type="paragraph" w:styleId="Revision">
    <w:name w:val="Revision"/>
    <w:hidden/>
    <w:uiPriority w:val="99"/>
    <w:semiHidden/>
    <w:rsid w:val="00D80D7F"/>
    <w:rPr>
      <w:rFonts w:ascii="Verdana" w:hAnsi="Verdana"/>
      <w:szCs w:val="24"/>
      <w:lang w:val="en-US" w:eastAsia="en-US"/>
    </w:rPr>
  </w:style>
  <w:style w:type="character" w:styleId="ui-provider" w:customStyle="1">
    <w:name w:val="ui-provider"/>
    <w:basedOn w:val="DefaultParagraphFont"/>
    <w:rsid w:val="00FE4CEF"/>
  </w:style>
  <w:style w:type="table" w:styleId="GridTable6Colorful">
    <w:name w:val="Grid Table 6 Colorful"/>
    <w:basedOn w:val="TableNormal"/>
    <w:uiPriority w:val="51"/>
    <w:rsid w:val="00837FFA"/>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0644">
      <w:bodyDiv w:val="1"/>
      <w:marLeft w:val="0"/>
      <w:marRight w:val="0"/>
      <w:marTop w:val="0"/>
      <w:marBottom w:val="0"/>
      <w:divBdr>
        <w:top w:val="none" w:sz="0" w:space="0" w:color="auto"/>
        <w:left w:val="none" w:sz="0" w:space="0" w:color="auto"/>
        <w:bottom w:val="none" w:sz="0" w:space="0" w:color="auto"/>
        <w:right w:val="none" w:sz="0" w:space="0" w:color="auto"/>
      </w:divBdr>
      <w:divsChild>
        <w:div w:id="516426130">
          <w:marLeft w:val="0"/>
          <w:marRight w:val="0"/>
          <w:marTop w:val="15"/>
          <w:marBottom w:val="0"/>
          <w:divBdr>
            <w:top w:val="single" w:sz="48" w:space="0" w:color="auto"/>
            <w:left w:val="single" w:sz="48" w:space="0" w:color="auto"/>
            <w:bottom w:val="single" w:sz="48" w:space="0" w:color="auto"/>
            <w:right w:val="single" w:sz="48" w:space="0" w:color="auto"/>
          </w:divBdr>
          <w:divsChild>
            <w:div w:id="14089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322">
      <w:bodyDiv w:val="1"/>
      <w:marLeft w:val="0"/>
      <w:marRight w:val="0"/>
      <w:marTop w:val="0"/>
      <w:marBottom w:val="0"/>
      <w:divBdr>
        <w:top w:val="none" w:sz="0" w:space="0" w:color="auto"/>
        <w:left w:val="none" w:sz="0" w:space="0" w:color="auto"/>
        <w:bottom w:val="none" w:sz="0" w:space="0" w:color="auto"/>
        <w:right w:val="none" w:sz="0" w:space="0" w:color="auto"/>
      </w:divBdr>
    </w:div>
    <w:div w:id="1363826178">
      <w:bodyDiv w:val="1"/>
      <w:marLeft w:val="0"/>
      <w:marRight w:val="0"/>
      <w:marTop w:val="0"/>
      <w:marBottom w:val="0"/>
      <w:divBdr>
        <w:top w:val="none" w:sz="0" w:space="0" w:color="auto"/>
        <w:left w:val="none" w:sz="0" w:space="0" w:color="auto"/>
        <w:bottom w:val="none" w:sz="0" w:space="0" w:color="auto"/>
        <w:right w:val="none" w:sz="0" w:space="0" w:color="auto"/>
      </w:divBdr>
    </w:div>
    <w:div w:id="1742173163">
      <w:bodyDiv w:val="1"/>
      <w:marLeft w:val="0"/>
      <w:marRight w:val="0"/>
      <w:marTop w:val="0"/>
      <w:marBottom w:val="0"/>
      <w:divBdr>
        <w:top w:val="none" w:sz="0" w:space="0" w:color="auto"/>
        <w:left w:val="none" w:sz="0" w:space="0" w:color="auto"/>
        <w:bottom w:val="none" w:sz="0" w:space="0" w:color="auto"/>
        <w:right w:val="none" w:sz="0" w:space="0" w:color="auto"/>
      </w:divBdr>
    </w:div>
    <w:div w:id="17439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4.xml" Id="rId23"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22" /><Relationship Type="http://schemas.openxmlformats.org/officeDocument/2006/relationships/hyperlink" Target="https://owasp.org/www-project-dependency-check/" TargetMode="External" Id="R6ba3b7765e234378" /><Relationship Type="http://schemas.openxmlformats.org/officeDocument/2006/relationships/hyperlink" Target="https://www.youtube.com/watch?v=G9t-HFy4EHs" TargetMode="External" Id="Rd0f3c9c7222347c9" /></Relationships>
</file>

<file path=word/_rels/settings.xml.rels><?xml version="1.0" encoding="UTF-8" standalone="yes"?>
<Relationships xmlns="http://schemas.openxmlformats.org/package/2006/relationships"><Relationship Id="rId1" Type="http://schemas.openxmlformats.org/officeDocument/2006/relationships/attachedTemplate" Target="file:///D:\Miro\ESC\ESC_Boston_2003\Delivery0602\E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5E01-446F-44BA-A5EC-7231AE5663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ESC.dot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Coding Standard</dc:title>
  <dc:subject/>
  <dc:creator>Manohar Bangera</dc:creator>
  <keywords/>
  <dc:description/>
  <lastModifiedBy>Monika SR</lastModifiedBy>
  <revision>16</revision>
  <lastPrinted>2021-09-02T11:42:00.0000000Z</lastPrinted>
  <dcterms:created xsi:type="dcterms:W3CDTF">2023-11-16T07:30:00.0000000Z</dcterms:created>
  <dcterms:modified xsi:type="dcterms:W3CDTF">2023-12-20T07:27:35.6108779Z</dcterms:modified>
  <category>Standards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Miro Samek</vt:lpwstr>
  </property>
</Properties>
</file>