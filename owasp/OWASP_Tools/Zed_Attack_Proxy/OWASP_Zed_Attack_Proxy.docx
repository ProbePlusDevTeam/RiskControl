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65C4C" w:rsidRDefault="00665C4C" w14:paraId="2326955B" w14:textId="77777777">
      <w:pPr>
        <w:pStyle w:val="Title"/>
        <w:rPr>
          <w:color w:val="000080"/>
          <w:sz w:val="32"/>
        </w:rPr>
      </w:pPr>
    </w:p>
    <w:p w:rsidR="00711CA3" w:rsidP="576442D7" w:rsidRDefault="00711CA3" w14:paraId="28F5D2B2" w14:textId="00397733">
      <w:pPr>
        <w:pStyle w:val="Title"/>
        <w:suppressLineNumbers w:val="0"/>
        <w:bidi w:val="0"/>
        <w:spacing w:before="0" w:beforeAutospacing="off" w:after="120" w:afterAutospacing="off" w:line="259" w:lineRule="auto"/>
        <w:ind w:left="0" w:right="0"/>
        <w:jc w:val="center"/>
      </w:pPr>
      <w:r w:rsidRPr="576442D7" w:rsidR="061666C8">
        <w:rPr>
          <w:rFonts w:ascii="Lucida Sans Unicode" w:hAnsi="Lucida Sans Unicode" w:cs="Lucida Sans Unicode"/>
          <w:color w:val="FF0000"/>
          <w:sz w:val="56"/>
          <w:szCs w:val="56"/>
        </w:rPr>
        <w:t>Zed Attack Proxy</w:t>
      </w:r>
    </w:p>
    <w:p w:rsidR="00711CA3" w:rsidRDefault="00711CA3" w14:paraId="29129A8C" w14:textId="77777777"/>
    <w:p w:rsidR="003A0C3A" w:rsidRDefault="003A0C3A" w14:paraId="497E39FA" w14:textId="664C8887"/>
    <w:p w:rsidR="00830C4E" w:rsidRDefault="00830C4E" w14:paraId="7C26669D" w14:textId="41FE9C70"/>
    <w:p w:rsidR="00665C4C" w:rsidRDefault="00665C4C" w14:paraId="7024B46D" w14:textId="690CE0D3">
      <w:pPr>
        <w:pStyle w:val="Title"/>
        <w:jc w:val="left"/>
        <w:rPr>
          <w:sz w:val="28"/>
          <w:szCs w:val="28"/>
        </w:rPr>
      </w:pPr>
    </w:p>
    <w:p w:rsidR="0029174A" w:rsidRDefault="0029174A" w14:paraId="47DEC096" w14:textId="77777777">
      <w:pPr>
        <w:pStyle w:val="Title"/>
        <w:jc w:val="left"/>
        <w:rPr>
          <w:sz w:val="28"/>
          <w:szCs w:val="28"/>
        </w:rPr>
      </w:pPr>
    </w:p>
    <w:p w:rsidRPr="00837FFA" w:rsidR="00071C37" w:rsidP="005A503A" w:rsidRDefault="00665C4C" w14:paraId="3616D89A" w14:textId="03A1CDDE">
      <w:pPr>
        <w:pStyle w:val="TOC1"/>
      </w:pPr>
      <w:r>
        <w:br w:type="page"/>
      </w:r>
      <w:r w:rsidRPr="00837FFA">
        <w:t>Table of Contents</w:t>
      </w:r>
    </w:p>
    <w:p w:rsidRPr="00837FFA" w:rsidR="005A503A" w:rsidP="1E649215" w:rsidRDefault="510E69B8" w14:paraId="4AC179D2" w14:textId="0B4B011E">
      <w:pPr>
        <w:pStyle w:val="TOC1"/>
        <w:tabs>
          <w:tab w:val="left" w:leader="none" w:pos="390"/>
          <w:tab w:val="right" w:leader="dot" w:pos="9720"/>
        </w:tabs>
        <w:rPr>
          <w:rFonts w:ascii="Calibri" w:hAnsi="Calibri" w:eastAsia="游明朝" w:cs="Arial" w:asciiTheme="minorAscii" w:hAnsiTheme="minorAscii" w:eastAsiaTheme="minorEastAsia" w:cstheme="minorBidi"/>
          <w:noProof/>
          <w:sz w:val="22"/>
          <w:szCs w:val="22"/>
          <w:lang w:val="en-IN" w:eastAsia="en-IN"/>
        </w:rPr>
      </w:pPr>
      <w:r>
        <w:fldChar w:fldCharType="begin"/>
      </w:r>
      <w:r>
        <w:instrText xml:space="preserve">TOC \o "1-3" \h \z</w:instrText>
      </w:r>
      <w:r>
        <w:fldChar w:fldCharType="separate"/>
      </w:r>
      <w:hyperlink w:anchor="_Toc7627671">
        <w:r w:rsidRPr="576442D7" w:rsidR="576442D7">
          <w:rPr>
            <w:rStyle w:val="Hyperlink"/>
          </w:rPr>
          <w:t>1</w:t>
        </w:r>
        <w:r>
          <w:tab/>
        </w:r>
        <w:r w:rsidRPr="576442D7" w:rsidR="576442D7">
          <w:rPr>
            <w:rStyle w:val="Hyperlink"/>
          </w:rPr>
          <w:t>Overview</w:t>
        </w:r>
        <w:r>
          <w:tab/>
        </w:r>
        <w:r>
          <w:fldChar w:fldCharType="begin"/>
        </w:r>
        <w:r>
          <w:instrText xml:space="preserve">PAGEREF _Toc7627671 \h</w:instrText>
        </w:r>
        <w:r>
          <w:fldChar w:fldCharType="separate"/>
        </w:r>
        <w:r w:rsidRPr="576442D7" w:rsidR="576442D7">
          <w:rPr>
            <w:rStyle w:val="Hyperlink"/>
          </w:rPr>
          <w:t>2</w:t>
        </w:r>
        <w:r>
          <w:fldChar w:fldCharType="end"/>
        </w:r>
      </w:hyperlink>
    </w:p>
    <w:p w:rsidRPr="00837FFA" w:rsidR="005A503A" w:rsidP="576442D7" w:rsidRDefault="00E42E84" w14:paraId="7B6B3777" w14:textId="1B4C76E1">
      <w:pPr>
        <w:pStyle w:val="TOC1"/>
        <w:tabs>
          <w:tab w:val="left" w:leader="none" w:pos="390"/>
          <w:tab w:val="right" w:leader="dot" w:pos="9720"/>
        </w:tabs>
        <w:rPr>
          <w:rFonts w:ascii="Calibri" w:hAnsi="Calibri" w:eastAsia="游明朝" w:cs="Arial" w:asciiTheme="minorAscii" w:hAnsiTheme="minorAscii" w:eastAsiaTheme="minorEastAsia" w:cstheme="minorBidi"/>
          <w:noProof/>
          <w:sz w:val="22"/>
          <w:szCs w:val="22"/>
          <w:lang w:val="en-IN" w:eastAsia="en-IN"/>
        </w:rPr>
      </w:pPr>
      <w:hyperlink w:anchor="_Toc1643153268">
        <w:r w:rsidRPr="576442D7" w:rsidR="576442D7">
          <w:rPr>
            <w:rStyle w:val="Hyperlink"/>
          </w:rPr>
          <w:t>2</w:t>
        </w:r>
        <w:r>
          <w:tab/>
        </w:r>
        <w:r w:rsidRPr="576442D7" w:rsidR="576442D7">
          <w:rPr>
            <w:rStyle w:val="Hyperlink"/>
          </w:rPr>
          <w:t>References</w:t>
        </w:r>
        <w:r>
          <w:tab/>
        </w:r>
        <w:r>
          <w:fldChar w:fldCharType="begin"/>
        </w:r>
        <w:r>
          <w:instrText xml:space="preserve">PAGEREF _Toc1643153268 \h</w:instrText>
        </w:r>
        <w:r>
          <w:fldChar w:fldCharType="separate"/>
        </w:r>
        <w:r w:rsidRPr="576442D7" w:rsidR="576442D7">
          <w:rPr>
            <w:rStyle w:val="Hyperlink"/>
          </w:rPr>
          <w:t>3</w:t>
        </w:r>
        <w:r>
          <w:fldChar w:fldCharType="end"/>
        </w:r>
      </w:hyperlink>
      <w:r>
        <w:fldChar w:fldCharType="end"/>
      </w:r>
    </w:p>
    <w:p w:rsidR="00665C4C" w:rsidRDefault="00665C4C" w14:paraId="10511876" w14:textId="73B2719B">
      <w:pPr>
        <w:pStyle w:val="Title"/>
        <w:jc w:val="left"/>
      </w:pPr>
    </w:p>
    <w:p w:rsidR="001E2BB3" w:rsidRDefault="001E2BB3" w14:paraId="14DC2B92" w14:textId="0416F5E3">
      <w:pPr>
        <w:spacing w:after="0"/>
        <w:rPr>
          <w:b/>
          <w:bCs/>
          <w:sz w:val="28"/>
        </w:rPr>
        <w:sectPr w:rsidR="001E2BB3" w:rsidSect="00FF1160">
          <w:headerReference w:type="default" r:id="rId8"/>
          <w:footerReference w:type="default" r:id="rId9"/>
          <w:headerReference w:type="first" r:id="rId10"/>
          <w:footerReference w:type="first" r:id="rId11"/>
          <w:footnotePr>
            <w:numRestart w:val="eachPage"/>
          </w:footnotePr>
          <w:pgSz w:w="12240" w:h="15840" w:orient="portrait" w:code="1"/>
          <w:pgMar w:top="923" w:right="1080" w:bottom="1440" w:left="1440" w:header="720" w:footer="875" w:gutter="0"/>
          <w:pgNumType w:start="1"/>
          <w:cols w:space="720"/>
          <w:titlePg/>
        </w:sectPr>
      </w:pPr>
    </w:p>
    <w:p w:rsidR="5F2433CD" w:rsidP="1E649215" w:rsidRDefault="5F2433CD" w14:paraId="52119100" w14:textId="5C2A66D4">
      <w:pPr>
        <w:pStyle w:val="Heading1"/>
        <w:rPr>
          <w:rFonts w:cs="Times New Roman"/>
        </w:rPr>
      </w:pPr>
      <w:bookmarkStart w:name="_Toc7627671" w:id="1537684637"/>
      <w:r w:rsidR="5F2433CD">
        <w:rPr/>
        <w:t>Overview</w:t>
      </w:r>
      <w:bookmarkEnd w:id="1537684637"/>
    </w:p>
    <w:p w:rsidR="576E25C4" w:rsidP="576442D7" w:rsidRDefault="576E25C4" w14:paraId="419E890F" w14:textId="69C8AF0D">
      <w:pPr>
        <w:shd w:val="clear" w:color="auto" w:fill="FFFFFF" w:themeFill="background1"/>
        <w:spacing w:before="360" w:beforeAutospacing="off" w:after="360" w:afterAutospacing="off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1F1F1F"/>
          <w:sz w:val="22"/>
          <w:szCs w:val="22"/>
          <w:lang w:val="en-US"/>
        </w:rPr>
      </w:pPr>
      <w:r w:rsidRPr="576442D7" w:rsidR="576E25C4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1F1F1F"/>
          <w:sz w:val="22"/>
          <w:szCs w:val="22"/>
          <w:lang w:val="en-US"/>
        </w:rPr>
        <w:t xml:space="preserve">Imagine a helpful </w:t>
      </w:r>
      <w:r w:rsidRPr="576442D7" w:rsidR="576E25C4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1F1F1F"/>
          <w:sz w:val="22"/>
          <w:szCs w:val="22"/>
          <w:lang w:val="en-US"/>
        </w:rPr>
        <w:t>buddy</w:t>
      </w:r>
      <w:r w:rsidRPr="576442D7" w:rsidR="576E25C4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1F1F1F"/>
          <w:sz w:val="22"/>
          <w:szCs w:val="22"/>
          <w:lang w:val="en-US"/>
        </w:rPr>
        <w:t xml:space="preserve"> who crawls all over your website, sniffing out vulnerabilities like a bloodhound on the scent of a juicy bone. </w:t>
      </w:r>
      <w:r w:rsidRPr="576442D7" w:rsidR="576E25C4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1F1F1F"/>
          <w:sz w:val="22"/>
          <w:szCs w:val="22"/>
          <w:lang w:val="en-US"/>
        </w:rPr>
        <w:t>That's</w:t>
      </w:r>
      <w:r w:rsidRPr="576442D7" w:rsidR="576E25C4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1F1F1F"/>
          <w:sz w:val="22"/>
          <w:szCs w:val="22"/>
          <w:lang w:val="en-US"/>
        </w:rPr>
        <w:t xml:space="preserve"> Zed Attack Proxy (ZAP) from OWASP, a free and open-source web application security scanner that empowers you to find and fix security flaws before attackers do.</w:t>
      </w:r>
    </w:p>
    <w:p w:rsidR="576E25C4" w:rsidP="576442D7" w:rsidRDefault="576E25C4" w14:paraId="7A797D99" w14:textId="337D819C">
      <w:pPr>
        <w:shd w:val="clear" w:color="auto" w:fill="FFFFFF" w:themeFill="background1"/>
        <w:spacing w:before="360" w:beforeAutospacing="off" w:after="360" w:afterAutospacing="off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1F1F1F"/>
          <w:sz w:val="22"/>
          <w:szCs w:val="22"/>
          <w:lang w:val="en-US"/>
        </w:rPr>
      </w:pPr>
      <w:r w:rsidRPr="576442D7" w:rsidR="576E25C4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1F1F1F"/>
          <w:sz w:val="22"/>
          <w:szCs w:val="22"/>
          <w:lang w:val="en-US"/>
        </w:rPr>
        <w:t xml:space="preserve">ZAP </w:t>
      </w:r>
      <w:r w:rsidRPr="576442D7" w:rsidR="576E25C4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1F1F1F"/>
          <w:sz w:val="22"/>
          <w:szCs w:val="22"/>
          <w:lang w:val="en-US"/>
        </w:rPr>
        <w:t>isn't</w:t>
      </w:r>
      <w:r w:rsidRPr="576442D7" w:rsidR="576E25C4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1F1F1F"/>
          <w:sz w:val="22"/>
          <w:szCs w:val="22"/>
          <w:lang w:val="en-US"/>
        </w:rPr>
        <w:t xml:space="preserve"> just a scanner, </w:t>
      </w:r>
      <w:r w:rsidRPr="576442D7" w:rsidR="576E25C4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1F1F1F"/>
          <w:sz w:val="22"/>
          <w:szCs w:val="22"/>
          <w:lang w:val="en-US"/>
        </w:rPr>
        <w:t>it's</w:t>
      </w:r>
      <w:r w:rsidRPr="576442D7" w:rsidR="576E25C4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1F1F1F"/>
          <w:sz w:val="22"/>
          <w:szCs w:val="22"/>
          <w:lang w:val="en-US"/>
        </w:rPr>
        <w:t xml:space="preserve"> a Swiss Army knife for security testing. Here's a quick glimpse of what it can do:</w:t>
      </w:r>
    </w:p>
    <w:p w:rsidR="576E25C4" w:rsidP="576442D7" w:rsidRDefault="576E25C4" w14:paraId="0838BA26" w14:textId="168B2BBE">
      <w:pPr>
        <w:pStyle w:val="ListParagraph"/>
        <w:numPr>
          <w:ilvl w:val="0"/>
          <w:numId w:val="18"/>
        </w:numPr>
        <w:spacing w:before="0" w:beforeAutospacing="off" w:after="0" w:afterAutospacing="off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1F1F1F"/>
          <w:sz w:val="22"/>
          <w:szCs w:val="22"/>
          <w:lang w:val="en-US"/>
        </w:rPr>
      </w:pPr>
      <w:r w:rsidRPr="576442D7" w:rsidR="576E25C4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1F1F1F"/>
          <w:sz w:val="22"/>
          <w:szCs w:val="22"/>
          <w:lang w:val="en-US"/>
        </w:rPr>
        <w:t xml:space="preserve">Intercept and analyze web traffic: ZAP acts as </w:t>
      </w:r>
      <w:r w:rsidRPr="576442D7" w:rsidR="576E25C4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1F1F1F"/>
          <w:sz w:val="22"/>
          <w:szCs w:val="22"/>
          <w:lang w:val="en-US"/>
        </w:rPr>
        <w:t>a middleman</w:t>
      </w:r>
      <w:r w:rsidRPr="576442D7" w:rsidR="576E25C4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1F1F1F"/>
          <w:sz w:val="22"/>
          <w:szCs w:val="22"/>
          <w:lang w:val="en-US"/>
        </w:rPr>
        <w:t xml:space="preserve"> between your browser and the web server, capturing all the data flowing back and forth. This lets it inspect requests and responses for suspicious activity.</w:t>
      </w:r>
    </w:p>
    <w:p w:rsidR="576E25C4" w:rsidP="576442D7" w:rsidRDefault="576E25C4" w14:paraId="7F0EA1A4" w14:textId="23C84C17">
      <w:pPr>
        <w:pStyle w:val="ListParagraph"/>
        <w:numPr>
          <w:ilvl w:val="0"/>
          <w:numId w:val="18"/>
        </w:numPr>
        <w:spacing w:before="0" w:beforeAutospacing="off" w:after="0" w:afterAutospacing="off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1F1F1F"/>
          <w:sz w:val="22"/>
          <w:szCs w:val="22"/>
          <w:lang w:val="en-US"/>
        </w:rPr>
      </w:pPr>
      <w:r w:rsidRPr="576442D7" w:rsidR="576E25C4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1F1F1F"/>
          <w:sz w:val="22"/>
          <w:szCs w:val="22"/>
          <w:lang w:val="en-US"/>
        </w:rPr>
        <w:t>Scan for vulnerabilities: ZAP has a built-in arsenal of scanners that automatically check for common web application vulnerabilities like SQL injection, cross-site scripting (XSS), and broken authentication.</w:t>
      </w:r>
    </w:p>
    <w:p w:rsidR="576E25C4" w:rsidP="576442D7" w:rsidRDefault="576E25C4" w14:paraId="0E7141AE" w14:textId="6EBBC810">
      <w:pPr>
        <w:pStyle w:val="ListParagraph"/>
        <w:numPr>
          <w:ilvl w:val="0"/>
          <w:numId w:val="18"/>
        </w:numPr>
        <w:spacing w:before="0" w:beforeAutospacing="off" w:after="0" w:afterAutospacing="off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1F1F1F"/>
          <w:sz w:val="22"/>
          <w:szCs w:val="22"/>
          <w:lang w:val="en-US"/>
        </w:rPr>
      </w:pPr>
      <w:r w:rsidRPr="576442D7" w:rsidR="576E25C4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1F1F1F"/>
          <w:sz w:val="22"/>
          <w:szCs w:val="22"/>
          <w:lang w:val="en-US"/>
        </w:rPr>
        <w:t>Fuzzing: ZAP can bombard your website with unexpected inputs to uncover hidden vulnerabilities that traditional scanners might miss.</w:t>
      </w:r>
    </w:p>
    <w:p w:rsidR="576E25C4" w:rsidP="576442D7" w:rsidRDefault="576E25C4" w14:paraId="7DF07661" w14:textId="53DF9B51">
      <w:pPr>
        <w:pStyle w:val="ListParagraph"/>
        <w:numPr>
          <w:ilvl w:val="0"/>
          <w:numId w:val="18"/>
        </w:numPr>
        <w:spacing w:before="0" w:beforeAutospacing="off" w:after="0" w:afterAutospacing="off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1F1F1F"/>
          <w:sz w:val="22"/>
          <w:szCs w:val="22"/>
          <w:lang w:val="en-US"/>
        </w:rPr>
      </w:pPr>
      <w:r w:rsidRPr="576442D7" w:rsidR="576E25C4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1F1F1F"/>
          <w:sz w:val="22"/>
          <w:szCs w:val="22"/>
          <w:lang w:val="en-US"/>
        </w:rPr>
        <w:t xml:space="preserve">Manual testing tools: ZAP </w:t>
      </w:r>
      <w:r w:rsidRPr="576442D7" w:rsidR="576E25C4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1F1F1F"/>
          <w:sz w:val="22"/>
          <w:szCs w:val="22"/>
          <w:lang w:val="en-US"/>
        </w:rPr>
        <w:t>provides</w:t>
      </w:r>
      <w:r w:rsidRPr="576442D7" w:rsidR="576E25C4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1F1F1F"/>
          <w:sz w:val="22"/>
          <w:szCs w:val="22"/>
          <w:lang w:val="en-US"/>
        </w:rPr>
        <w:t xml:space="preserve"> powerful tools for manually exploring your website and testing for vulnerabilities that require human intelligence.</w:t>
      </w:r>
    </w:p>
    <w:p w:rsidR="576E25C4" w:rsidP="576442D7" w:rsidRDefault="576E25C4" w14:paraId="4CBAEF6F" w14:textId="7F1325EF">
      <w:pPr>
        <w:pStyle w:val="ListParagraph"/>
        <w:numPr>
          <w:ilvl w:val="0"/>
          <w:numId w:val="18"/>
        </w:numPr>
        <w:spacing w:before="0" w:beforeAutospacing="off" w:after="0" w:afterAutospacing="off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1F1F1F"/>
          <w:sz w:val="22"/>
          <w:szCs w:val="22"/>
          <w:lang w:val="en-US"/>
        </w:rPr>
      </w:pPr>
      <w:r w:rsidRPr="576442D7" w:rsidR="576E25C4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1F1F1F"/>
          <w:sz w:val="22"/>
          <w:szCs w:val="22"/>
          <w:lang w:val="en-US"/>
        </w:rPr>
        <w:t>Customization and extensions: ZAP is highly customizable, and you can extend its functionality with a vast array of add-ons available in the OWASP ZAP Marketplace.</w:t>
      </w:r>
    </w:p>
    <w:p w:rsidR="576E25C4" w:rsidP="576442D7" w:rsidRDefault="576E25C4" w14:paraId="3A96DBE0" w14:textId="436764D8">
      <w:pPr>
        <w:spacing w:before="360" w:beforeAutospacing="off" w:after="360" w:afterAutospacing="off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1F1F1F"/>
          <w:sz w:val="22"/>
          <w:szCs w:val="22"/>
          <w:lang w:val="en-US"/>
        </w:rPr>
      </w:pPr>
      <w:r w:rsidRPr="576442D7" w:rsidR="576E25C4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1F1F1F"/>
          <w:sz w:val="22"/>
          <w:szCs w:val="22"/>
          <w:lang w:val="en-US"/>
        </w:rPr>
        <w:t>Why should you use ZAP?</w:t>
      </w:r>
    </w:p>
    <w:p w:rsidR="576E25C4" w:rsidP="576442D7" w:rsidRDefault="576E25C4" w14:paraId="32319D32" w14:textId="0894AD85">
      <w:pPr>
        <w:pStyle w:val="ListParagraph"/>
        <w:numPr>
          <w:ilvl w:val="0"/>
          <w:numId w:val="18"/>
        </w:numPr>
        <w:spacing w:before="0" w:beforeAutospacing="off" w:after="0" w:afterAutospacing="off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1F1F1F"/>
          <w:sz w:val="22"/>
          <w:szCs w:val="22"/>
          <w:lang w:val="en-US"/>
        </w:rPr>
      </w:pPr>
      <w:r w:rsidRPr="576442D7" w:rsidR="576E25C4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1F1F1F"/>
          <w:sz w:val="22"/>
          <w:szCs w:val="22"/>
          <w:lang w:val="en-US"/>
        </w:rPr>
        <w:t>It's</w:t>
      </w:r>
      <w:r w:rsidRPr="576442D7" w:rsidR="576E25C4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1F1F1F"/>
          <w:sz w:val="22"/>
          <w:szCs w:val="22"/>
          <w:lang w:val="en-US"/>
        </w:rPr>
        <w:t xml:space="preserve"> free and </w:t>
      </w:r>
      <w:r w:rsidRPr="576442D7" w:rsidR="576E25C4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1F1F1F"/>
          <w:sz w:val="22"/>
          <w:szCs w:val="22"/>
          <w:lang w:val="en-US"/>
        </w:rPr>
        <w:t>open source</w:t>
      </w:r>
      <w:r w:rsidRPr="576442D7" w:rsidR="576E25C4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1F1F1F"/>
          <w:sz w:val="22"/>
          <w:szCs w:val="22"/>
          <w:lang w:val="en-US"/>
        </w:rPr>
        <w:t xml:space="preserve">: Anyone can use it, regardless of budget or technical </w:t>
      </w:r>
      <w:r w:rsidRPr="576442D7" w:rsidR="576E25C4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1F1F1F"/>
          <w:sz w:val="22"/>
          <w:szCs w:val="22"/>
          <w:lang w:val="en-US"/>
        </w:rPr>
        <w:t>expertise</w:t>
      </w:r>
      <w:r w:rsidRPr="576442D7" w:rsidR="576E25C4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1F1F1F"/>
          <w:sz w:val="22"/>
          <w:szCs w:val="22"/>
          <w:lang w:val="en-US"/>
        </w:rPr>
        <w:t>.</w:t>
      </w:r>
    </w:p>
    <w:p w:rsidR="576E25C4" w:rsidP="576442D7" w:rsidRDefault="576E25C4" w14:paraId="3C4F7252" w14:textId="713F053A">
      <w:pPr>
        <w:pStyle w:val="ListParagraph"/>
        <w:numPr>
          <w:ilvl w:val="0"/>
          <w:numId w:val="18"/>
        </w:numPr>
        <w:spacing w:before="0" w:beforeAutospacing="off" w:after="0" w:afterAutospacing="off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1F1F1F"/>
          <w:sz w:val="22"/>
          <w:szCs w:val="22"/>
          <w:lang w:val="en-US"/>
        </w:rPr>
      </w:pPr>
      <w:r w:rsidRPr="576442D7" w:rsidR="576E25C4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1F1F1F"/>
          <w:sz w:val="22"/>
          <w:szCs w:val="22"/>
          <w:lang w:val="en-US"/>
        </w:rPr>
        <w:t>It's</w:t>
      </w:r>
      <w:r w:rsidRPr="576442D7" w:rsidR="576E25C4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1F1F1F"/>
          <w:sz w:val="22"/>
          <w:szCs w:val="22"/>
          <w:lang w:val="en-US"/>
        </w:rPr>
        <w:t xml:space="preserve"> easy to use: ZAP has a user-friendly interface, even for those new to web security testing.</w:t>
      </w:r>
    </w:p>
    <w:p w:rsidR="576E25C4" w:rsidP="576442D7" w:rsidRDefault="576E25C4" w14:paraId="507351C3" w14:textId="5C07DDCF">
      <w:pPr>
        <w:pStyle w:val="ListParagraph"/>
        <w:numPr>
          <w:ilvl w:val="0"/>
          <w:numId w:val="18"/>
        </w:numPr>
        <w:spacing w:before="0" w:beforeAutospacing="off" w:after="0" w:afterAutospacing="off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1F1F1F"/>
          <w:sz w:val="22"/>
          <w:szCs w:val="22"/>
          <w:lang w:val="en-US"/>
        </w:rPr>
      </w:pPr>
      <w:r w:rsidRPr="576442D7" w:rsidR="576E25C4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1F1F1F"/>
          <w:sz w:val="22"/>
          <w:szCs w:val="22"/>
          <w:lang w:val="en-US"/>
        </w:rPr>
        <w:t>It's</w:t>
      </w:r>
      <w:r w:rsidRPr="576442D7" w:rsidR="576E25C4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1F1F1F"/>
          <w:sz w:val="22"/>
          <w:szCs w:val="22"/>
          <w:lang w:val="en-US"/>
        </w:rPr>
        <w:t xml:space="preserve"> powerful: ZAP is packed with features and can handle complex security testing tasks.</w:t>
      </w:r>
    </w:p>
    <w:p w:rsidR="576E25C4" w:rsidP="576442D7" w:rsidRDefault="576E25C4" w14:paraId="45BCB390" w14:textId="6A3182C4">
      <w:pPr>
        <w:pStyle w:val="ListParagraph"/>
        <w:numPr>
          <w:ilvl w:val="0"/>
          <w:numId w:val="18"/>
        </w:numPr>
        <w:spacing w:before="0" w:beforeAutospacing="off" w:after="0" w:afterAutospacing="off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1F1F1F"/>
          <w:sz w:val="22"/>
          <w:szCs w:val="22"/>
          <w:lang w:val="en-US"/>
        </w:rPr>
      </w:pPr>
      <w:r w:rsidRPr="576442D7" w:rsidR="576E25C4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1F1F1F"/>
          <w:sz w:val="22"/>
          <w:szCs w:val="22"/>
          <w:lang w:val="en-US"/>
        </w:rPr>
        <w:t>It's</w:t>
      </w:r>
      <w:r w:rsidRPr="576442D7" w:rsidR="576E25C4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1F1F1F"/>
          <w:sz w:val="22"/>
          <w:szCs w:val="22"/>
          <w:lang w:val="en-US"/>
        </w:rPr>
        <w:t xml:space="preserve"> constantly evolving: The OWASP community actively develops and </w:t>
      </w:r>
      <w:r w:rsidRPr="576442D7" w:rsidR="576E25C4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1F1F1F"/>
          <w:sz w:val="22"/>
          <w:szCs w:val="22"/>
          <w:lang w:val="en-US"/>
        </w:rPr>
        <w:t>maintains</w:t>
      </w:r>
      <w:r w:rsidRPr="576442D7" w:rsidR="576E25C4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1F1F1F"/>
          <w:sz w:val="22"/>
          <w:szCs w:val="22"/>
          <w:lang w:val="en-US"/>
        </w:rPr>
        <w:t xml:space="preserve"> ZAP, adding new features and improvements regularly.</w:t>
      </w:r>
    </w:p>
    <w:p w:rsidR="576E25C4" w:rsidP="576442D7" w:rsidRDefault="576E25C4" w14:paraId="0D6DC852" w14:textId="754BFFD3">
      <w:pPr>
        <w:spacing w:before="360" w:beforeAutospacing="off" w:after="360" w:afterAutospacing="off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1F1F1F"/>
          <w:sz w:val="22"/>
          <w:szCs w:val="22"/>
          <w:lang w:val="en-US"/>
        </w:rPr>
      </w:pPr>
      <w:r w:rsidRPr="576442D7" w:rsidR="576E25C4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1F1F1F"/>
          <w:sz w:val="22"/>
          <w:szCs w:val="22"/>
          <w:lang w:val="en-US"/>
        </w:rPr>
        <w:t xml:space="preserve">Whether </w:t>
      </w:r>
      <w:r w:rsidRPr="576442D7" w:rsidR="576E25C4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1F1F1F"/>
          <w:sz w:val="22"/>
          <w:szCs w:val="22"/>
          <w:lang w:val="en-US"/>
        </w:rPr>
        <w:t>you're</w:t>
      </w:r>
      <w:r w:rsidRPr="576442D7" w:rsidR="576E25C4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1F1F1F"/>
          <w:sz w:val="22"/>
          <w:szCs w:val="22"/>
          <w:lang w:val="en-US"/>
        </w:rPr>
        <w:t xml:space="preserve"> a seasoned developer or just starting out, ZAP is a valuable tool to help you build and </w:t>
      </w:r>
      <w:r w:rsidRPr="576442D7" w:rsidR="576E25C4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1F1F1F"/>
          <w:sz w:val="22"/>
          <w:szCs w:val="22"/>
          <w:lang w:val="en-US"/>
        </w:rPr>
        <w:t>maintain</w:t>
      </w:r>
      <w:r w:rsidRPr="576442D7" w:rsidR="576E25C4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1F1F1F"/>
          <w:sz w:val="22"/>
          <w:szCs w:val="22"/>
          <w:lang w:val="en-US"/>
        </w:rPr>
        <w:t xml:space="preserve"> secure web applications.</w:t>
      </w:r>
    </w:p>
    <w:p w:rsidR="576442D7" w:rsidP="576442D7" w:rsidRDefault="576442D7" w14:paraId="37D5A35C" w14:textId="58C6FA39">
      <w:pPr>
        <w:pStyle w:val="Normal"/>
      </w:pPr>
    </w:p>
    <w:p w:rsidR="5786A230" w:rsidP="1E649215" w:rsidRDefault="5786A230" w14:paraId="5605F837" w14:textId="407B1025">
      <w:pPr>
        <w:pStyle w:val="Heading1"/>
        <w:rPr>
          <w:rFonts w:cs="Times New Roman"/>
        </w:rPr>
      </w:pPr>
      <w:bookmarkStart w:name="_Toc1643153268" w:id="1639812792"/>
      <w:r w:rsidR="5786A230">
        <w:rPr/>
        <w:t>References</w:t>
      </w:r>
      <w:bookmarkEnd w:id="1639812792"/>
    </w:p>
    <w:p w:rsidR="510E69B8" w:rsidP="510E69B8" w:rsidRDefault="510E69B8" w14:paraId="116ADD3A" w14:textId="3DB9D45D">
      <w:pPr>
        <w:spacing w:after="0"/>
      </w:pPr>
    </w:p>
    <w:p w:rsidR="510E69B8" w:rsidP="576442D7" w:rsidRDefault="510E69B8" w14:paraId="02A6C4D6" w14:textId="5B6F69BC">
      <w:pPr>
        <w:pStyle w:val="ListParagraph"/>
        <w:numPr>
          <w:ilvl w:val="0"/>
          <w:numId w:val="3"/>
        </w:numPr>
        <w:rPr>
          <w:noProof w:val="0"/>
          <w:lang w:val="en-IN"/>
        </w:rPr>
      </w:pPr>
      <w:hyperlink r:id="Rd5e48669efb944b9">
        <w:r w:rsidRPr="576442D7" w:rsidR="5DD4BC28">
          <w:rPr>
            <w:rStyle w:val="Hyperlink"/>
            <w:noProof w:val="0"/>
            <w:lang w:val="en-IN"/>
          </w:rPr>
          <w:t>https://www.youtube.com/watch?v=n679JqovhBQ</w:t>
        </w:r>
      </w:hyperlink>
    </w:p>
    <w:p w:rsidR="510E69B8" w:rsidP="576442D7" w:rsidRDefault="510E69B8" w14:paraId="299CF44F" w14:textId="7DA56AED">
      <w:pPr>
        <w:pStyle w:val="ListParagraph"/>
        <w:numPr>
          <w:ilvl w:val="0"/>
          <w:numId w:val="3"/>
        </w:numPr>
        <w:rPr>
          <w:noProof w:val="0"/>
          <w:lang w:val="en-IN"/>
        </w:rPr>
      </w:pPr>
      <w:hyperlink r:id="R1c5ee80be4a54964">
        <w:r w:rsidRPr="576442D7" w:rsidR="5DD4BC28">
          <w:rPr>
            <w:rStyle w:val="Hyperlink"/>
            <w:noProof w:val="0"/>
            <w:lang w:val="en-IN"/>
          </w:rPr>
          <w:t>https://www.zaproxy.org/</w:t>
        </w:r>
      </w:hyperlink>
    </w:p>
    <w:p w:rsidR="510E69B8" w:rsidP="510E69B8" w:rsidRDefault="510E69B8" w14:paraId="62136A3B" w14:textId="27AF7A21">
      <w:pPr>
        <w:rPr>
          <w:lang w:val="en-IN"/>
        </w:rPr>
      </w:pPr>
    </w:p>
    <w:p w:rsidR="510E69B8" w:rsidP="510E69B8" w:rsidRDefault="510E69B8" w14:paraId="08DDE60E" w14:textId="3E2A265B">
      <w:pPr>
        <w:spacing w:after="0"/>
      </w:pPr>
    </w:p>
    <w:p w:rsidR="510E69B8" w:rsidP="510E69B8" w:rsidRDefault="510E69B8" w14:paraId="3C248FAA" w14:textId="4488C703">
      <w:pPr>
        <w:spacing w:after="0"/>
      </w:pPr>
    </w:p>
    <w:p w:rsidR="510E69B8" w:rsidP="510E69B8" w:rsidRDefault="510E69B8" w14:paraId="27ADC8EA" w14:textId="608E44AA">
      <w:pPr>
        <w:spacing w:after="0"/>
      </w:pPr>
    </w:p>
    <w:p w:rsidR="510E69B8" w:rsidP="510E69B8" w:rsidRDefault="510E69B8" w14:paraId="7F716A41" w14:textId="4484BB15">
      <w:pPr>
        <w:spacing w:after="0"/>
      </w:pPr>
    </w:p>
    <w:p w:rsidR="510E69B8" w:rsidP="510E69B8" w:rsidRDefault="510E69B8" w14:paraId="1C014246" w14:textId="4C76568B">
      <w:pPr>
        <w:spacing w:after="0"/>
      </w:pPr>
    </w:p>
    <w:p w:rsidR="510E69B8" w:rsidP="510E69B8" w:rsidRDefault="510E69B8" w14:paraId="3F39EEDC" w14:textId="0B52CE1F">
      <w:pPr>
        <w:spacing w:after="0"/>
      </w:pPr>
    </w:p>
    <w:p w:rsidR="510E69B8" w:rsidP="510E69B8" w:rsidRDefault="510E69B8" w14:paraId="7A6F3DC8" w14:textId="187A187D">
      <w:pPr>
        <w:spacing w:after="0"/>
      </w:pPr>
    </w:p>
    <w:p w:rsidR="00292ECC" w:rsidRDefault="00292ECC" w14:paraId="7BAC18F9" w14:textId="06D18CAA">
      <w:pPr>
        <w:rPr>
          <w:lang w:val="en-IN"/>
        </w:rPr>
      </w:pPr>
    </w:p>
    <w:p w:rsidR="00237F4A" w:rsidRDefault="00237F4A" w14:paraId="0BD1CDC4" w14:textId="77777777">
      <w:pPr>
        <w:rPr>
          <w:lang w:val="en-IN"/>
        </w:rPr>
      </w:pPr>
    </w:p>
    <w:sectPr w:rsidR="00237F4A" w:rsidSect="008B165E">
      <w:footerReference w:type="default" r:id="rId21"/>
      <w:headerReference w:type="first" r:id="rId22"/>
      <w:footerReference w:type="first" r:id="rId23"/>
      <w:footnotePr>
        <w:numRestart w:val="eachPage"/>
      </w:footnotePr>
      <w:pgSz w:w="12240" w:h="15840" w:orient="portrait" w:code="1"/>
      <w:pgMar w:top="1224" w:right="1080" w:bottom="1440" w:left="1440" w:header="720" w:footer="55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4248B7" w:rsidRDefault="004248B7" w14:paraId="40A7D155" w14:textId="77777777">
      <w:pPr>
        <w:spacing w:after="0"/>
      </w:pPr>
      <w:r>
        <w:separator/>
      </w:r>
    </w:p>
  </w:endnote>
  <w:endnote w:type="continuationSeparator" w:id="0">
    <w:p w:rsidR="004248B7" w:rsidRDefault="004248B7" w14:paraId="54F95BD9" w14:textId="77777777">
      <w:pPr>
        <w:spacing w:after="0"/>
      </w:pPr>
      <w:r>
        <w:continuationSeparator/>
      </w:r>
    </w:p>
  </w:endnote>
  <w:endnote w:type="continuationNotice" w:id="1">
    <w:p w:rsidR="004248B7" w:rsidRDefault="004248B7" w14:paraId="6AA746F7" w14:textId="77777777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charset w:val="00"/>
    <w:family w:val="roman"/>
    <w:pitch w:val="variable"/>
    <w:sig w:usb0="00000287" w:usb1="00000000" w:usb2="00000000" w:usb3="00000000" w:csb0="0000009F" w:csb1="00000000"/>
  </w:font>
  <w:font w:name="TimesNewRoman,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entury Gothic">
    <w:charset w:val="00"/>
    <w:family w:val="swiss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665C4C" w:rsidRDefault="00665C4C" w14:paraId="7D5160B2" w14:textId="2B339F7D">
    <w:pPr>
      <w:pStyle w:val="Footer"/>
      <w:tabs>
        <w:tab w:val="clear" w:pos="4320"/>
        <w:tab w:val="clear" w:pos="8640"/>
        <w:tab w:val="left" w:pos="2880"/>
        <w:tab w:val="left" w:pos="9480"/>
      </w:tabs>
      <w:ind w:left="-720"/>
      <w:jc w:val="center"/>
      <w:rPr>
        <w:rStyle w:val="Hyperlink"/>
        <w:color w:val="auto"/>
        <w:u w:val="none"/>
      </w:rPr>
    </w:pPr>
    <w:r>
      <w:rPr>
        <w:rFonts w:ascii="Webdings" w:hAnsi="Webdings" w:eastAsia="Webdings" w:cs="Webdings"/>
        <w:b/>
        <w:bCs/>
        <w:color w:val="FF0000"/>
        <w:sz w:val="18"/>
      </w:rPr>
      <w:t>=</w:t>
    </w:r>
    <w:r>
      <w:rPr>
        <w:rStyle w:val="Hyperlink"/>
        <w:color w:val="auto"/>
        <w:u w:val="none"/>
      </w:rPr>
      <w:t xml:space="preserve">  </w:t>
    </w:r>
    <w:r w:rsidR="00195EF1">
      <w:rPr>
        <w:rStyle w:val="Hyperlink"/>
        <w:color w:val="auto"/>
        <w:u w:val="none"/>
      </w:rPr>
      <w:t xml:space="preserve">ProbePlus </w:t>
    </w:r>
    <w:r w:rsidR="00540DEC">
      <w:rPr>
        <w:rStyle w:val="Hyperlink"/>
        <w:color w:val="auto"/>
        <w:u w:val="none"/>
      </w:rPr>
      <w:t>–</w:t>
    </w:r>
    <w:r w:rsidR="00195EF1">
      <w:rPr>
        <w:rStyle w:val="Hyperlink"/>
        <w:color w:val="auto"/>
        <w:u w:val="none"/>
      </w:rPr>
      <w:t xml:space="preserve"> </w:t>
    </w:r>
    <w:r>
      <w:rPr>
        <w:rStyle w:val="Hyperlink"/>
        <w:color w:val="auto"/>
        <w:u w:val="none"/>
      </w:rPr>
      <w:t>Copyright</w:t>
    </w:r>
    <w:r w:rsidR="00540DEC">
      <w:rPr>
        <w:rStyle w:val="Hyperlink"/>
        <w:color w:val="auto"/>
        <w:u w:val="none"/>
      </w:rPr>
      <w:t xml:space="preserve"> </w:t>
    </w:r>
    <w:r>
      <w:rPr>
        <w:rStyle w:val="Hyperlink"/>
        <w:color w:val="auto"/>
        <w:u w:val="none"/>
      </w:rPr>
      <w:t xml:space="preserve">© </w:t>
    </w:r>
    <w:r w:rsidR="00540DEC">
      <w:rPr>
        <w:rStyle w:val="Hyperlink"/>
        <w:color w:val="auto"/>
        <w:u w:val="none"/>
      </w:rPr>
      <w:t xml:space="preserve"> 2023  </w:t>
    </w:r>
    <w:r w:rsidR="000670CE">
      <w:rPr>
        <w:rStyle w:val="Hyperlink"/>
        <w:color w:val="auto"/>
        <w:u w:val="none"/>
      </w:rPr>
      <w:t>| Confidential</w:t>
    </w:r>
    <w:r>
      <w:rPr>
        <w:rFonts w:ascii="Webdings" w:hAnsi="Webdings" w:eastAsia="Webdings" w:cs="Webdings"/>
        <w:b/>
        <w:bCs/>
        <w:color w:val="FF0000"/>
        <w:sz w:val="18"/>
      </w:rPr>
      <w:t>=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40"/>
      <w:gridCol w:w="3240"/>
      <w:gridCol w:w="3240"/>
    </w:tblGrid>
    <w:tr w:rsidR="54BA3AA0" w:rsidTr="54BA3AA0" w14:paraId="385CB2AC" w14:textId="77777777">
      <w:trPr>
        <w:trHeight w:val="300"/>
      </w:trPr>
      <w:tc>
        <w:tcPr>
          <w:tcW w:w="3240" w:type="dxa"/>
        </w:tcPr>
        <w:p w:rsidR="54BA3AA0" w:rsidP="54BA3AA0" w:rsidRDefault="54BA3AA0" w14:paraId="4C854061" w14:textId="3C023592">
          <w:pPr>
            <w:pStyle w:val="Header"/>
            <w:ind w:left="-115"/>
          </w:pPr>
        </w:p>
      </w:tc>
      <w:tc>
        <w:tcPr>
          <w:tcW w:w="3240" w:type="dxa"/>
        </w:tcPr>
        <w:p w:rsidR="54BA3AA0" w:rsidP="54BA3AA0" w:rsidRDefault="54BA3AA0" w14:paraId="1BE33A17" w14:textId="052E3E65">
          <w:pPr>
            <w:pStyle w:val="Header"/>
            <w:jc w:val="center"/>
          </w:pPr>
        </w:p>
      </w:tc>
      <w:tc>
        <w:tcPr>
          <w:tcW w:w="3240" w:type="dxa"/>
        </w:tcPr>
        <w:p w:rsidR="54BA3AA0" w:rsidP="54BA3AA0" w:rsidRDefault="54BA3AA0" w14:paraId="22C68BC6" w14:textId="21853E90">
          <w:pPr>
            <w:pStyle w:val="Header"/>
            <w:ind w:right="-115"/>
            <w:jc w:val="right"/>
          </w:pPr>
        </w:p>
      </w:tc>
    </w:tr>
  </w:tbl>
  <w:p w:rsidR="54BA3AA0" w:rsidP="54BA3AA0" w:rsidRDefault="54BA3AA0" w14:paraId="11DE7E6B" w14:textId="2BB0E07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16du wp14">
  <w:p w:rsidR="00665C4C" w:rsidP="00EF6CF1" w:rsidRDefault="00665C4C" w14:paraId="75C1485C" w14:textId="5408080E">
    <w:pPr>
      <w:pStyle w:val="Footer"/>
      <w:tabs>
        <w:tab w:val="clear" w:pos="4320"/>
        <w:tab w:val="clear" w:pos="8640"/>
        <w:tab w:val="left" w:pos="2880"/>
        <w:tab w:val="left" w:pos="9480"/>
      </w:tabs>
      <w:ind w:left="-567"/>
      <w:rPr>
        <w:rStyle w:val="Hyperlink"/>
        <w:color w:val="auto"/>
        <w:u w:val="none"/>
      </w:rPr>
    </w:pPr>
    <w:r>
      <w:rPr>
        <w:rStyle w:val="Hyperlink"/>
        <w:color w:val="auto"/>
        <w:u w:val="none"/>
      </w:rPr>
      <w:t>Copyright © 202</w:t>
    </w:r>
    <w:r w:rsidR="00522CCE">
      <w:rPr>
        <w:rStyle w:val="Hyperlink"/>
        <w:color w:val="auto"/>
        <w:u w:val="none"/>
      </w:rPr>
      <w:t>3</w:t>
    </w:r>
    <w:r w:rsidR="00EF6CF1">
      <w:rPr>
        <w:rStyle w:val="Hyperlink"/>
        <w:color w:val="auto"/>
        <w:u w:val="none"/>
      </w:rPr>
      <w:t xml:space="preserve">                      </w:t>
    </w:r>
    <w:r>
      <w:rPr>
        <w:rStyle w:val="Hyperlink"/>
        <w:color w:val="auto"/>
        <w:u w:val="none"/>
      </w:rPr>
      <w:t xml:space="preserve">                                                               </w:t>
    </w:r>
    <w:r w:rsidR="00EF6CF1">
      <w:rPr>
        <w:rStyle w:val="Hyperlink"/>
        <w:color w:val="auto"/>
        <w:u w:val="none"/>
      </w:rPr>
      <w:t xml:space="preserve">         </w:t>
    </w:r>
    <w:r w:rsidR="00920963">
      <w:rPr>
        <w:rStyle w:val="Hyperlink"/>
        <w:color w:val="auto"/>
        <w:u w:val="none"/>
      </w:rPr>
      <w:t>P</w:t>
    </w:r>
    <w:r w:rsidR="00522CCE">
      <w:rPr>
        <w:rStyle w:val="Hyperlink"/>
        <w:color w:val="auto"/>
        <w:u w:val="none"/>
      </w:rPr>
      <w:t>robePlus</w:t>
    </w:r>
    <w:r w:rsidR="00920963">
      <w:rPr>
        <w:rStyle w:val="Hyperlink"/>
        <w:color w:val="auto"/>
        <w:u w:val="none"/>
      </w:rPr>
      <w:t xml:space="preserve"> Confidential</w:t>
    </w:r>
  </w:p>
  <w:p w:rsidR="00EF6CF1" w:rsidP="008961AF" w:rsidRDefault="00EF6CF1" w14:paraId="66375780" w14:textId="4EBBF103">
    <w:pPr>
      <w:pStyle w:val="Footer"/>
      <w:tabs>
        <w:tab w:val="clear" w:pos="4320"/>
        <w:tab w:val="clear" w:pos="8640"/>
        <w:tab w:val="left" w:pos="7200"/>
      </w:tabs>
      <w:ind w:left="-720"/>
      <w:rPr>
        <w:rStyle w:val="Hyperlink"/>
        <w:color w:val="auto"/>
        <w:u w:val="none"/>
      </w:rPr>
    </w:pPr>
    <w:r>
      <w:rPr>
        <w:rFonts w:ascii="Arial" w:hAnsi="Arial" w:cs="Arial"/>
        <w:b/>
        <w:bCs/>
        <w:noProof/>
        <w:color w:val="FF0000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7D815049" wp14:editId="0BA300C7">
              <wp:simplePos x="0" y="0"/>
              <wp:positionH relativeFrom="column">
                <wp:posOffset>5697220</wp:posOffset>
              </wp:positionH>
              <wp:positionV relativeFrom="paragraph">
                <wp:posOffset>88265</wp:posOffset>
              </wp:positionV>
              <wp:extent cx="695325" cy="177165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325" cy="1771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65C4C" w:rsidRDefault="00665C4C" w14:paraId="45BC94DE" w14:textId="4CBEE992">
                          <w:pPr>
                            <w:pStyle w:val="Header"/>
                            <w:tabs>
                              <w:tab w:val="left" w:pos="8640"/>
                            </w:tabs>
                            <w:jc w:val="right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 w:rsidR="00984413">
                            <w:rPr>
                              <w:rStyle w:val="PageNumber"/>
                              <w:noProof/>
                            </w:rPr>
                            <w:t>10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  <w:r>
                            <w:rPr>
                              <w:rStyle w:val="PageNumber"/>
                            </w:rPr>
                            <w:t xml:space="preserve"> </w:t>
                          </w:r>
                          <w:r>
                            <w:rPr>
                              <w:rStyle w:val="PageNumber"/>
                              <w:b w:val="0"/>
                              <w:bCs/>
                            </w:rPr>
                            <w:t>of</w:t>
                          </w:r>
                          <w:r>
                            <w:rPr>
                              <w:rStyle w:val="PageNumber"/>
                            </w:rPr>
                            <w:t xml:space="preserve"> </w:t>
                          </w:r>
                          <w:r w:rsidR="00EC03CB">
                            <w:rPr>
                              <w:rStyle w:val="PageNumber"/>
                            </w:rPr>
                            <w:t>3</w:t>
                          </w:r>
                          <w:r w:rsidR="008F6C2E">
                            <w:rPr>
                              <w:rStyle w:val="PageNumber"/>
                            </w:rPr>
                            <w:t>2</w:t>
                          </w:r>
                        </w:p>
                        <w:p w:rsidR="00EC03CB" w:rsidRDefault="00EC03CB" w14:paraId="01ABFD39" w14:textId="77777777">
                          <w:pPr>
                            <w:pStyle w:val="Header"/>
                            <w:tabs>
                              <w:tab w:val="left" w:pos="8640"/>
                            </w:tabs>
                            <w:jc w:val="right"/>
                            <w:rPr>
                              <w:rStyle w:val="PageNumber"/>
                            </w:rPr>
                          </w:pPr>
                        </w:p>
                        <w:p w:rsidR="00127936" w:rsidRDefault="00127936" w14:paraId="46703911" w14:textId="77777777">
                          <w:pPr>
                            <w:pStyle w:val="Header"/>
                            <w:tabs>
                              <w:tab w:val="left" w:pos="8640"/>
                            </w:tabs>
                            <w:jc w:val="right"/>
                            <w:rPr>
                              <w:rStyle w:val="PageNumber"/>
                            </w:rPr>
                          </w:pPr>
                        </w:p>
                        <w:p w:rsidR="0007568F" w:rsidRDefault="0007568F" w14:paraId="1AB5EAD1" w14:textId="77777777">
                          <w:pPr>
                            <w:pStyle w:val="Header"/>
                            <w:tabs>
                              <w:tab w:val="left" w:pos="8640"/>
                            </w:tabs>
                            <w:jc w:val="right"/>
                            <w:rPr>
                              <w:rStyle w:val="PageNumber"/>
                            </w:rPr>
                          </w:pPr>
                        </w:p>
                        <w:p w:rsidR="00DC1D4D" w:rsidRDefault="00DC1D4D" w14:paraId="3281B9B4" w14:textId="77777777">
                          <w:pPr>
                            <w:pStyle w:val="Header"/>
                            <w:tabs>
                              <w:tab w:val="left" w:pos="8640"/>
                            </w:tabs>
                            <w:jc w:val="right"/>
                            <w:rPr>
                              <w:rStyle w:val="PageNumber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rto="http://schemas.microsoft.com/office/word/2006/arto" xmlns:a14="http://schemas.microsoft.com/office/drawing/2010/main" xmlns:a="http://schemas.openxmlformats.org/drawingml/2006/main">
          <w:pict>
            <v:shapetype id="_x0000_t202" coordsize="21600,21600" o:spt="202" path="m,l,21600r21600,l21600,xe" w14:anchorId="7D815049">
              <v:stroke joinstyle="miter"/>
              <v:path gradientshapeok="t" o:connecttype="rect"/>
            </v:shapetype>
            <v:shape id="Text Box 2" style="position:absolute;left:0;text-align:left;margin-left:448.6pt;margin-top:6.95pt;width:54.75pt;height:13.95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">
              <v:textbox inset="0,0,0,0">
                <w:txbxContent>
                  <w:p w:rsidR="00665C4C" w:rsidRDefault="00665C4C" w14:paraId="45BC94DE" w14:textId="4CBEE992">
                    <w:pPr>
                      <w:pStyle w:val="Header"/>
                      <w:tabs>
                        <w:tab w:val="left" w:pos="8640"/>
                      </w:tabs>
                      <w:jc w:val="right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 xml:space="preserve"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 w:rsidR="00984413">
                      <w:rPr>
                        <w:rStyle w:val="PageNumber"/>
                        <w:noProof/>
                      </w:rPr>
                      <w:t>10</w:t>
                    </w:r>
                    <w:r>
                      <w:rPr>
                        <w:rStyle w:val="PageNumber"/>
                      </w:rPr>
                      <w:fldChar w:fldCharType="end"/>
                    </w:r>
                    <w:r>
                      <w:rPr>
                        <w:rStyle w:val="PageNumber"/>
                      </w:rPr>
                      <w:t xml:space="preserve"> </w:t>
                    </w:r>
                    <w:r>
                      <w:rPr>
                        <w:rStyle w:val="PageNumber"/>
                        <w:b w:val="0"/>
                        <w:bCs/>
                      </w:rPr>
                      <w:t>of</w:t>
                    </w:r>
                    <w:r>
                      <w:rPr>
                        <w:rStyle w:val="PageNumber"/>
                      </w:rPr>
                      <w:t xml:space="preserve"> </w:t>
                    </w:r>
                    <w:r w:rsidR="00EC03CB">
                      <w:rPr>
                        <w:rStyle w:val="PageNumber"/>
                      </w:rPr>
                      <w:t>3</w:t>
                    </w:r>
                    <w:r w:rsidR="008F6C2E">
                      <w:rPr>
                        <w:rStyle w:val="PageNumber"/>
                      </w:rPr>
                      <w:t>2</w:t>
                    </w:r>
                  </w:p>
                  <w:p w:rsidR="00EC03CB" w:rsidRDefault="00EC03CB" w14:paraId="01ABFD39" w14:textId="77777777">
                    <w:pPr>
                      <w:pStyle w:val="Header"/>
                      <w:tabs>
                        <w:tab w:val="left" w:pos="8640"/>
                      </w:tabs>
                      <w:jc w:val="right"/>
                      <w:rPr>
                        <w:rStyle w:val="PageNumber"/>
                      </w:rPr>
                    </w:pPr>
                  </w:p>
                  <w:p w:rsidR="00127936" w:rsidRDefault="00127936" w14:paraId="46703911" w14:textId="77777777">
                    <w:pPr>
                      <w:pStyle w:val="Header"/>
                      <w:tabs>
                        <w:tab w:val="left" w:pos="8640"/>
                      </w:tabs>
                      <w:jc w:val="right"/>
                      <w:rPr>
                        <w:rStyle w:val="PageNumber"/>
                      </w:rPr>
                    </w:pPr>
                  </w:p>
                  <w:p w:rsidR="0007568F" w:rsidRDefault="0007568F" w14:paraId="1AB5EAD1" w14:textId="77777777">
                    <w:pPr>
                      <w:pStyle w:val="Header"/>
                      <w:tabs>
                        <w:tab w:val="left" w:pos="8640"/>
                      </w:tabs>
                      <w:jc w:val="right"/>
                      <w:rPr>
                        <w:rStyle w:val="PageNumber"/>
                      </w:rPr>
                    </w:pPr>
                  </w:p>
                  <w:p w:rsidR="00DC1D4D" w:rsidRDefault="00DC1D4D" w14:paraId="3281B9B4" w14:textId="77777777">
                    <w:pPr>
                      <w:pStyle w:val="Header"/>
                      <w:tabs>
                        <w:tab w:val="left" w:pos="8640"/>
                      </w:tabs>
                      <w:jc w:val="right"/>
                      <w:rPr>
                        <w:rStyle w:val="PageNumber"/>
                      </w:rPr>
                    </w:pPr>
                  </w:p>
                </w:txbxContent>
              </v:textbox>
            </v:shape>
          </w:pict>
        </mc:Fallback>
      </mc:AlternateContent>
    </w:r>
    <w:r w:rsidR="008961AF">
      <w:rPr>
        <w:rStyle w:val="Hyperlink"/>
        <w:color w:val="auto"/>
        <w:u w:val="none"/>
      </w:rPr>
      <w:tab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16du wp14">
  <w:p w:rsidR="00665C4C" w:rsidRDefault="004C3118" w14:paraId="5F2F5A1B" w14:textId="6E857225">
    <w:pPr>
      <w:pStyle w:val="Footer"/>
      <w:tabs>
        <w:tab w:val="clear" w:pos="4320"/>
        <w:tab w:val="clear" w:pos="8640"/>
        <w:tab w:val="left" w:pos="2880"/>
        <w:tab w:val="left" w:pos="9480"/>
      </w:tabs>
      <w:ind w:left="-720"/>
      <w:jc w:val="center"/>
      <w:rPr>
        <w:rStyle w:val="Hyperlink"/>
        <w:color w:val="auto"/>
        <w:u w:val="none"/>
      </w:rPr>
    </w:pPr>
    <w:r>
      <w:rPr>
        <w:rFonts w:ascii="Arial" w:hAnsi="Arial" w:cs="Arial"/>
        <w:b/>
        <w:bCs/>
        <w:noProof/>
        <w:color w:val="FF0000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4F1EDFD" wp14:editId="29DF1716">
              <wp:simplePos x="0" y="0"/>
              <wp:positionH relativeFrom="column">
                <wp:posOffset>5474970</wp:posOffset>
              </wp:positionH>
              <wp:positionV relativeFrom="paragraph">
                <wp:posOffset>90170</wp:posOffset>
              </wp:positionV>
              <wp:extent cx="695325" cy="17716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325" cy="1771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65C4C" w:rsidRDefault="00665C4C" w14:paraId="0137ECB1" w14:textId="77777777">
                          <w:pPr>
                            <w:pStyle w:val="Header"/>
                            <w:tabs>
                              <w:tab w:val="left" w:pos="8640"/>
                            </w:tabs>
                            <w:jc w:val="right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noProof/>
                            </w:rPr>
                            <w:t>1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  <w:r>
                            <w:rPr>
                              <w:rStyle w:val="PageNumber"/>
                            </w:rPr>
                            <w:t xml:space="preserve"> </w:t>
                          </w:r>
                          <w:r>
                            <w:rPr>
                              <w:rStyle w:val="PageNumber"/>
                              <w:b w:val="0"/>
                              <w:bCs/>
                            </w:rPr>
                            <w:t>of</w:t>
                          </w:r>
                          <w:r>
                            <w:rPr>
                              <w:rStyle w:val="PageNumber"/>
                            </w:rPr>
                            <w:t xml:space="preserve"> 13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rto="http://schemas.microsoft.com/office/word/2006/arto" xmlns:a14="http://schemas.microsoft.com/office/drawing/2010/main" xmlns:a="http://schemas.openxmlformats.org/drawingml/2006/main">
          <w:pict>
            <v:shapetype id="_x0000_t202" coordsize="21600,21600" o:spt="202" path="m,l,21600r21600,l21600,xe" w14:anchorId="64F1EDFD">
              <v:stroke joinstyle="miter"/>
              <v:path gradientshapeok="t" o:connecttype="rect"/>
            </v:shapetype>
            <v:shape id="Text Box 1" style="position:absolute;left:0;text-align:left;margin-left:431.1pt;margin-top:7.1pt;width:54.75pt;height:13.9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">
              <v:textbox inset="0,0,0,0">
                <w:txbxContent>
                  <w:p w:rsidR="00665C4C" w:rsidRDefault="00665C4C" w14:paraId="0137ECB1" w14:textId="77777777">
                    <w:pPr>
                      <w:pStyle w:val="Header"/>
                      <w:tabs>
                        <w:tab w:val="left" w:pos="8640"/>
                      </w:tabs>
                      <w:jc w:val="right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 xml:space="preserve"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  <w:noProof/>
                      </w:rPr>
                      <w:t>1</w:t>
                    </w:r>
                    <w:r>
                      <w:rPr>
                        <w:rStyle w:val="PageNumber"/>
                      </w:rPr>
                      <w:fldChar w:fldCharType="end"/>
                    </w:r>
                    <w:r>
                      <w:rPr>
                        <w:rStyle w:val="PageNumber"/>
                      </w:rPr>
                      <w:t xml:space="preserve"> </w:t>
                    </w:r>
                    <w:r>
                      <w:rPr>
                        <w:rStyle w:val="PageNumber"/>
                        <w:b w:val="0"/>
                        <w:bCs/>
                      </w:rPr>
                      <w:t>of</w:t>
                    </w:r>
                    <w:r>
                      <w:rPr>
                        <w:rStyle w:val="PageNumber"/>
                      </w:rPr>
                      <w:t xml:space="preserve"> 13</w:t>
                    </w:r>
                  </w:p>
                </w:txbxContent>
              </v:textbox>
            </v:shape>
          </w:pict>
        </mc:Fallback>
      </mc:AlternateContent>
    </w:r>
    <w:r w:rsidR="00665C4C">
      <w:rPr>
        <w:rFonts w:ascii="Webdings" w:hAnsi="Webdings" w:eastAsia="Webdings" w:cs="Webdings"/>
        <w:b/>
        <w:bCs/>
        <w:color w:val="FF0000"/>
        <w:sz w:val="18"/>
      </w:rPr>
      <w:t>=</w:t>
    </w:r>
    <w:r w:rsidR="00665C4C">
      <w:rPr>
        <w:rStyle w:val="Hyperlink"/>
        <w:color w:val="auto"/>
        <w:u w:val="none"/>
      </w:rPr>
      <w:t xml:space="preserve">  Copyright © 2002-2004</w:t>
    </w:r>
    <w:r w:rsidR="00665C4C">
      <w:rPr>
        <w:rFonts w:ascii="Century Gothic" w:hAnsi="Century Gothic" w:cs="Courier New"/>
        <w:b/>
        <w:bCs/>
        <w:color w:val="FF0000"/>
        <w:sz w:val="36"/>
      </w:rPr>
      <w:t xml:space="preserve"> </w:t>
    </w:r>
    <w:r w:rsidR="00665C4C">
      <w:rPr>
        <w:rFonts w:ascii="Century Gothic" w:hAnsi="Century Gothic" w:cs="Courier New"/>
        <w:b/>
        <w:bCs/>
        <w:color w:val="0000FF"/>
        <w:sz w:val="32"/>
      </w:rPr>
      <w:t>q</w:t>
    </w:r>
    <w:r w:rsidR="00665C4C">
      <w:rPr>
        <w:rFonts w:ascii="Century Gothic" w:hAnsi="Century Gothic" w:cs="Courier New"/>
        <w:b/>
        <w:bCs/>
        <w:color w:val="0000FF"/>
        <w:sz w:val="22"/>
      </w:rPr>
      <w:t xml:space="preserve">uantum </w:t>
    </w:r>
    <w:r w:rsidR="00665C4C">
      <w:rPr>
        <w:rFonts w:ascii="Century Gothic" w:hAnsi="Century Gothic" w:cs="Courier New"/>
        <w:b/>
        <w:bCs/>
        <w:color w:val="FF0000"/>
        <w:sz w:val="32"/>
      </w:rPr>
      <w:t>L</w:t>
    </w:r>
    <w:r w:rsidR="00665C4C">
      <w:rPr>
        <w:rFonts w:ascii="Century Gothic" w:hAnsi="Century Gothic" w:cs="Courier New"/>
        <w:b/>
        <w:bCs/>
        <w:color w:val="FF0000"/>
        <w:sz w:val="32"/>
        <w:vertAlign w:val="superscript"/>
      </w:rPr>
      <w:t>e</w:t>
    </w:r>
    <w:r w:rsidR="00665C4C">
      <w:rPr>
        <w:rFonts w:ascii="Century Gothic" w:hAnsi="Century Gothic" w:cs="Courier New"/>
        <w:b/>
        <w:bCs/>
        <w:color w:val="FF0000"/>
        <w:sz w:val="22"/>
      </w:rPr>
      <w:t>a</w:t>
    </w:r>
    <w:r w:rsidR="00665C4C">
      <w:rPr>
        <w:rFonts w:ascii="Century Gothic" w:hAnsi="Century Gothic" w:cs="Courier New"/>
        <w:b/>
        <w:bCs/>
        <w:color w:val="FF0000"/>
        <w:sz w:val="32"/>
      </w:rPr>
      <w:t>p</w:t>
    </w:r>
    <w:r w:rsidR="00665C4C">
      <w:rPr>
        <w:rFonts w:ascii="Century Gothic" w:hAnsi="Century Gothic" w:cs="Courier New"/>
        <w:b/>
        <w:bCs/>
        <w:color w:val="FF0000"/>
        <w:sz w:val="22"/>
      </w:rPr>
      <w:t>s</w:t>
    </w:r>
    <w:r w:rsidR="00665C4C">
      <w:rPr>
        <w:rFonts w:ascii="Century Gothic" w:hAnsi="Century Gothic" w:cs="Courier New"/>
        <w:b/>
        <w:bCs/>
        <w:color w:val="0000FF"/>
        <w:sz w:val="22"/>
      </w:rPr>
      <w:t xml:space="preserve">  </w:t>
    </w:r>
    <w:r w:rsidR="00665C4C">
      <w:rPr>
        <w:rFonts w:ascii="Webdings" w:hAnsi="Webdings" w:eastAsia="Webdings" w:cs="Webdings"/>
        <w:b/>
        <w:bCs/>
        <w:color w:val="FF0000"/>
        <w:sz w:val="18"/>
      </w:rPr>
      <w:t>=</w:t>
    </w:r>
    <w:r w:rsidR="00665C4C">
      <w:rPr>
        <w:rFonts w:ascii="Century Gothic" w:hAnsi="Century Gothic" w:cs="Courier New"/>
        <w:b/>
        <w:bCs/>
        <w:color w:val="FF0000"/>
        <w:sz w:val="36"/>
      </w:rPr>
      <w:t xml:space="preserve"> </w:t>
    </w:r>
    <w:r w:rsidR="00665C4C">
      <w:rPr>
        <w:rStyle w:val="Hyperlink"/>
        <w:color w:val="auto"/>
        <w:u w:val="none"/>
      </w:rPr>
      <w:t xml:space="preserve">www.quantum-leaps.com  </w:t>
    </w:r>
    <w:r w:rsidR="00665C4C">
      <w:rPr>
        <w:rFonts w:ascii="Webdings" w:hAnsi="Webdings" w:eastAsia="Webdings" w:cs="Webdings"/>
        <w:b/>
        <w:bCs/>
        <w:color w:val="FF0000"/>
        <w:sz w:val="18"/>
      </w:rPr>
      <w:t>=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4248B7" w:rsidRDefault="004248B7" w14:paraId="47A7080F" w14:textId="77777777">
      <w:pPr>
        <w:spacing w:after="0"/>
      </w:pPr>
      <w:r>
        <w:separator/>
      </w:r>
    </w:p>
  </w:footnote>
  <w:footnote w:type="continuationSeparator" w:id="0">
    <w:p w:rsidR="004248B7" w:rsidRDefault="004248B7" w14:paraId="39965733" w14:textId="77777777">
      <w:pPr>
        <w:spacing w:after="0"/>
      </w:pPr>
      <w:r>
        <w:continuationSeparator/>
      </w:r>
    </w:p>
  </w:footnote>
  <w:footnote w:type="continuationNotice" w:id="1">
    <w:p w:rsidR="004248B7" w:rsidRDefault="004248B7" w14:paraId="1AE7B86D" w14:textId="77777777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GridTable6Colorful"/>
      <w:tblW w:w="0" w:type="auto"/>
      <w:tblLook w:val="04A0" w:firstRow="1" w:lastRow="0" w:firstColumn="1" w:lastColumn="0" w:noHBand="0" w:noVBand="1"/>
    </w:tblPr>
    <w:tblGrid>
      <w:gridCol w:w="1942"/>
      <w:gridCol w:w="5424"/>
      <w:gridCol w:w="993"/>
      <w:gridCol w:w="1351"/>
    </w:tblGrid>
    <w:tr w:rsidRPr="00837FFA" w:rsidR="003A7B46" w:rsidTr="009E736D" w14:paraId="67477A03" w14:textId="77777777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1942" w:type="dxa"/>
        </w:tcPr>
        <w:p w:rsidRPr="00837FFA" w:rsidR="003A7B46" w:rsidP="003A7B46" w:rsidRDefault="0029174A" w14:paraId="13CD9FCA" w14:textId="17591F90">
          <w:pPr>
            <w:pStyle w:val="Header"/>
            <w:pBdr>
              <w:bottom w:val="none" w:color="auto" w:sz="0" w:space="0"/>
            </w:pBdr>
            <w:spacing w:after="0"/>
            <w:rPr>
              <w:sz w:val="28"/>
              <w:szCs w:val="36"/>
            </w:rPr>
          </w:pPr>
          <w:r>
            <w:rPr>
              <w:rFonts w:ascii="Cambria" w:hAnsi="Cambria"/>
              <w:b w:val="0"/>
              <w:bCs w:val="0"/>
              <w:sz w:val="28"/>
              <w:szCs w:val="36"/>
            </w:rPr>
            <w:t>ECGVue</w:t>
          </w:r>
        </w:p>
      </w:tc>
      <w:tc>
        <w:tcPr>
          <w:tcW w:w="5424" w:type="dxa"/>
        </w:tcPr>
        <w:p w:rsidRPr="003A7B46" w:rsidR="003A7B46" w:rsidP="003A7B46" w:rsidRDefault="003A7B46" w14:paraId="5277D4A9" w14:textId="3BDBC78F">
          <w:pPr>
            <w:pStyle w:val="Header"/>
            <w:pBdr>
              <w:bottom w:val="none" w:color="auto" w:sz="0" w:space="0"/>
            </w:pBdr>
            <w:spacing w:after="0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ascii="Cambria" w:hAnsi="Cambria"/>
              <w:b w:val="0"/>
              <w:bCs w:val="0"/>
              <w:sz w:val="28"/>
              <w:szCs w:val="36"/>
            </w:rPr>
          </w:pPr>
          <w:r w:rsidRPr="003A7B46">
            <w:rPr>
              <w:rFonts w:ascii="Cambria" w:hAnsi="Cambria"/>
              <w:b w:val="0"/>
              <w:bCs w:val="0"/>
              <w:sz w:val="28"/>
              <w:szCs w:val="36"/>
            </w:rPr>
            <w:t>Product Design Requirement Specification</w:t>
          </w:r>
        </w:p>
      </w:tc>
      <w:tc>
        <w:tcPr>
          <w:tcW w:w="993" w:type="dxa"/>
        </w:tcPr>
        <w:p w:rsidRPr="00837FFA" w:rsidR="003A7B46" w:rsidP="003A7B46" w:rsidRDefault="003A7B46" w14:paraId="5A262DC9" w14:textId="2B3010D0">
          <w:pPr>
            <w:pStyle w:val="Header"/>
            <w:pBdr>
              <w:bottom w:val="none" w:color="auto" w:sz="0" w:space="0"/>
            </w:pBdr>
            <w:spacing w:after="0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sz w:val="28"/>
              <w:szCs w:val="36"/>
            </w:rPr>
          </w:pPr>
          <w:r>
            <w:rPr>
              <w:rFonts w:ascii="Cambria" w:hAnsi="Cambria"/>
              <w:b w:val="0"/>
              <w:bCs w:val="0"/>
              <w:sz w:val="28"/>
              <w:szCs w:val="36"/>
            </w:rPr>
            <w:t>Rev. A</w:t>
          </w:r>
        </w:p>
      </w:tc>
      <w:tc>
        <w:tcPr>
          <w:tcW w:w="1351" w:type="dxa"/>
        </w:tcPr>
        <w:p w:rsidRPr="0029174A" w:rsidR="003A7B46" w:rsidP="0029174A" w:rsidRDefault="0029174A" w14:paraId="05B7626C" w14:textId="16F72012">
          <w:pPr>
            <w:pStyle w:val="Header"/>
            <w:pBdr>
              <w:bottom w:val="none" w:color="auto" w:sz="0" w:space="0"/>
            </w:pBdr>
            <w:spacing w:after="0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asciiTheme="minorHAnsi" w:hAnsiTheme="minorHAnsi" w:cstheme="minorHAnsi"/>
              <w:b w:val="0"/>
              <w:sz w:val="28"/>
              <w:szCs w:val="36"/>
            </w:rPr>
          </w:pPr>
          <w:r>
            <w:rPr>
              <w:rFonts w:asciiTheme="minorHAnsi" w:hAnsiTheme="minorHAnsi" w:cstheme="minorHAnsi"/>
              <w:b w:val="0"/>
              <w:sz w:val="28"/>
              <w:szCs w:val="36"/>
            </w:rPr>
            <w:t xml:space="preserve">Pg </w:t>
          </w:r>
          <w:r w:rsidRPr="0029174A">
            <w:rPr>
              <w:rFonts w:asciiTheme="minorHAnsi" w:hAnsiTheme="minorHAnsi" w:cstheme="minorHAnsi"/>
              <w:sz w:val="28"/>
              <w:szCs w:val="36"/>
            </w:rPr>
            <w:fldChar w:fldCharType="begin"/>
          </w:r>
          <w:r w:rsidRPr="0029174A">
            <w:rPr>
              <w:rFonts w:asciiTheme="minorHAnsi" w:hAnsiTheme="minorHAnsi" w:cstheme="minorHAnsi"/>
              <w:b w:val="0"/>
              <w:sz w:val="28"/>
              <w:szCs w:val="36"/>
            </w:rPr>
            <w:instrText xml:space="preserve"> PAGE </w:instrText>
          </w:r>
          <w:r w:rsidRPr="0029174A">
            <w:rPr>
              <w:rFonts w:asciiTheme="minorHAnsi" w:hAnsiTheme="minorHAnsi" w:cstheme="minorHAnsi"/>
              <w:sz w:val="28"/>
              <w:szCs w:val="36"/>
            </w:rPr>
            <w:fldChar w:fldCharType="separate"/>
          </w:r>
          <w:r w:rsidRPr="0029174A">
            <w:rPr>
              <w:rFonts w:asciiTheme="minorHAnsi" w:hAnsiTheme="minorHAnsi" w:cstheme="minorHAnsi"/>
              <w:b w:val="0"/>
              <w:sz w:val="28"/>
              <w:szCs w:val="36"/>
            </w:rPr>
            <w:t>9</w:t>
          </w:r>
          <w:r w:rsidRPr="0029174A">
            <w:rPr>
              <w:rFonts w:asciiTheme="minorHAnsi" w:hAnsiTheme="minorHAnsi" w:cstheme="minorHAnsi"/>
              <w:sz w:val="28"/>
              <w:szCs w:val="36"/>
            </w:rPr>
            <w:fldChar w:fldCharType="end"/>
          </w:r>
          <w:r w:rsidRPr="0029174A">
            <w:rPr>
              <w:rFonts w:asciiTheme="minorHAnsi" w:hAnsiTheme="minorHAnsi" w:cstheme="minorHAnsi"/>
              <w:b w:val="0"/>
              <w:sz w:val="28"/>
              <w:szCs w:val="36"/>
            </w:rPr>
            <w:t xml:space="preserve"> of 32</w:t>
          </w:r>
        </w:p>
      </w:tc>
    </w:tr>
  </w:tbl>
  <w:p w:rsidRPr="003A7B46" w:rsidR="00665C4C" w:rsidP="003A7B46" w:rsidRDefault="00665C4C" w14:paraId="5FECD5E1" w14:textId="36FC85EC">
    <w:pPr>
      <w:pStyle w:val="Header"/>
      <w:pBdr>
        <w:bottom w:val="none" w:color="auto" w:sz="0" w:space="0"/>
      </w:pBdr>
      <w:spacing w:after="0"/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837FFA" w:rsidP="00F83666" w:rsidRDefault="00837FFA" w14:paraId="08283D0F" w14:textId="77777777">
    <w:pPr>
      <w:pStyle w:val="Header"/>
      <w:pBdr>
        <w:bottom w:val="none" w:color="auto" w:sz="0" w:space="0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665C4C" w:rsidRDefault="00665C4C" w14:paraId="4AFE8BB3" w14:textId="77777777">
    <w:pPr>
      <w:pStyle w:val="Header"/>
      <w:tabs>
        <w:tab w:val="clear" w:pos="8460"/>
        <w:tab w:val="left" w:pos="7830"/>
      </w:tabs>
    </w:pPr>
    <w:r>
      <w:t>C/C++ Coding Standard</w:t>
    </w:r>
    <w:r>
      <w:tab/>
    </w:r>
    <w:r>
      <w:rPr>
        <w:rFonts w:ascii="Century Gothic" w:hAnsi="Century Gothic" w:cs="Courier New"/>
        <w:b/>
        <w:bCs/>
        <w:color w:val="0000FF"/>
        <w:sz w:val="32"/>
      </w:rPr>
      <w:t>q</w:t>
    </w:r>
    <w:r>
      <w:rPr>
        <w:rFonts w:ascii="Century Gothic" w:hAnsi="Century Gothic" w:cs="Courier New"/>
        <w:b/>
        <w:bCs/>
        <w:color w:val="0000FF"/>
        <w:sz w:val="22"/>
      </w:rPr>
      <w:t xml:space="preserve">uantum </w:t>
    </w:r>
    <w:r>
      <w:rPr>
        <w:rFonts w:ascii="Century Gothic" w:hAnsi="Century Gothic" w:cs="Courier New"/>
        <w:b/>
        <w:bCs/>
        <w:color w:val="FF0000"/>
        <w:sz w:val="32"/>
      </w:rPr>
      <w:t>L</w:t>
    </w:r>
    <w:r>
      <w:rPr>
        <w:rFonts w:ascii="Century Gothic" w:hAnsi="Century Gothic" w:cs="Courier New"/>
        <w:b/>
        <w:bCs/>
        <w:color w:val="FF0000"/>
        <w:sz w:val="32"/>
        <w:vertAlign w:val="superscript"/>
      </w:rPr>
      <w:t>e</w:t>
    </w:r>
    <w:r>
      <w:rPr>
        <w:rFonts w:ascii="Century Gothic" w:hAnsi="Century Gothic" w:cs="Courier New"/>
        <w:b/>
        <w:bCs/>
        <w:color w:val="FF0000"/>
        <w:sz w:val="22"/>
      </w:rPr>
      <w:t>a</w:t>
    </w:r>
    <w:r>
      <w:rPr>
        <w:rFonts w:ascii="Century Gothic" w:hAnsi="Century Gothic" w:cs="Courier New"/>
        <w:b/>
        <w:bCs/>
        <w:color w:val="FF0000"/>
        <w:sz w:val="32"/>
      </w:rPr>
      <w:t>p</w:t>
    </w:r>
    <w:r>
      <w:rPr>
        <w:rFonts w:ascii="Century Gothic" w:hAnsi="Century Gothic" w:cs="Courier New"/>
        <w:b/>
        <w:bCs/>
        <w:color w:val="FF0000"/>
        <w:sz w:val="22"/>
      </w:rPr>
      <w:t>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17">
    <w:nsid w:val="2378b4f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FFFFFF7C"/>
    <w:multiLevelType w:val="singleLevel"/>
    <w:tmpl w:val="23EA533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D06AB9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1929F0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99E0A6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D12BD8C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A258B5A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21F63A7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A2E4754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30E0718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0F613862"/>
    <w:multiLevelType w:val="hybridMultilevel"/>
    <w:tmpl w:val="1834CDE0"/>
    <w:lvl w:ilvl="0" w:tplc="3F50445E">
      <w:start w:val="1"/>
      <w:numFmt w:val="bullet"/>
      <w:pStyle w:val="Bulleted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 w:tplc="A8F0A6F6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10" w15:restartNumberingAfterBreak="0">
    <w:nsid w:val="1D5A3EAC"/>
    <w:multiLevelType w:val="multilevel"/>
    <w:tmpl w:val="70B44AA6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720"/>
        </w:tabs>
        <w:ind w:left="0" w:firstLine="0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1" w15:restartNumberingAfterBreak="0">
    <w:nsid w:val="2B600CB2"/>
    <w:multiLevelType w:val="hybridMultilevel"/>
    <w:tmpl w:val="FFFFFFFF"/>
    <w:lvl w:ilvl="0" w:tplc="61D23E2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6F40B9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A12979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A385A0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898CC6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8864C6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D88396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EE8339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684204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2D8EB82A"/>
    <w:multiLevelType w:val="hybridMultilevel"/>
    <w:tmpl w:val="FFFFFFFF"/>
    <w:lvl w:ilvl="0" w:tplc="1E0636A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4A2921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EBC670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62AAF9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126598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1C6F7C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DA0515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7DCD0B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DC83F5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39D75320"/>
    <w:multiLevelType w:val="hybridMultilevel"/>
    <w:tmpl w:val="FFFFFFFF"/>
    <w:lvl w:ilvl="0" w:tplc="6FD6F00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6B6B39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B8C4F3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91C8F1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DE8C0D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B20DED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A1471F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1DAC34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762F8D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5500A524"/>
    <w:multiLevelType w:val="hybridMultilevel"/>
    <w:tmpl w:val="FFFFFFFF"/>
    <w:lvl w:ilvl="0" w:tplc="12464CAE">
      <w:start w:val="1"/>
      <w:numFmt w:val="decimal"/>
      <w:lvlText w:val="%1."/>
      <w:lvlJc w:val="left"/>
      <w:pPr>
        <w:ind w:left="720" w:hanging="360"/>
      </w:pPr>
    </w:lvl>
    <w:lvl w:ilvl="1" w:tplc="1B388B9A">
      <w:start w:val="1"/>
      <w:numFmt w:val="lowerLetter"/>
      <w:lvlText w:val="%2."/>
      <w:lvlJc w:val="left"/>
      <w:pPr>
        <w:ind w:left="1440" w:hanging="360"/>
      </w:pPr>
    </w:lvl>
    <w:lvl w:ilvl="2" w:tplc="0A6401CC">
      <w:start w:val="1"/>
      <w:numFmt w:val="lowerRoman"/>
      <w:lvlText w:val="%3."/>
      <w:lvlJc w:val="right"/>
      <w:pPr>
        <w:ind w:left="2160" w:hanging="180"/>
      </w:pPr>
    </w:lvl>
    <w:lvl w:ilvl="3" w:tplc="4AFC3482">
      <w:start w:val="1"/>
      <w:numFmt w:val="decimal"/>
      <w:lvlText w:val="%4."/>
      <w:lvlJc w:val="left"/>
      <w:pPr>
        <w:ind w:left="2880" w:hanging="360"/>
      </w:pPr>
    </w:lvl>
    <w:lvl w:ilvl="4" w:tplc="AC74941C">
      <w:start w:val="1"/>
      <w:numFmt w:val="lowerLetter"/>
      <w:lvlText w:val="%5."/>
      <w:lvlJc w:val="left"/>
      <w:pPr>
        <w:ind w:left="3600" w:hanging="360"/>
      </w:pPr>
    </w:lvl>
    <w:lvl w:ilvl="5" w:tplc="641AAD3E">
      <w:start w:val="1"/>
      <w:numFmt w:val="lowerRoman"/>
      <w:lvlText w:val="%6."/>
      <w:lvlJc w:val="right"/>
      <w:pPr>
        <w:ind w:left="4320" w:hanging="180"/>
      </w:pPr>
    </w:lvl>
    <w:lvl w:ilvl="6" w:tplc="9DB46A14">
      <w:start w:val="1"/>
      <w:numFmt w:val="decimal"/>
      <w:lvlText w:val="%7."/>
      <w:lvlJc w:val="left"/>
      <w:pPr>
        <w:ind w:left="5040" w:hanging="360"/>
      </w:pPr>
    </w:lvl>
    <w:lvl w:ilvl="7" w:tplc="E17E3686">
      <w:start w:val="1"/>
      <w:numFmt w:val="lowerLetter"/>
      <w:lvlText w:val="%8."/>
      <w:lvlJc w:val="left"/>
      <w:pPr>
        <w:ind w:left="5760" w:hanging="360"/>
      </w:pPr>
    </w:lvl>
    <w:lvl w:ilvl="8" w:tplc="3388689E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2523AF"/>
    <w:multiLevelType w:val="hybridMultilevel"/>
    <w:tmpl w:val="8BE8B6DE"/>
    <w:lvl w:ilvl="0" w:tplc="F982715C">
      <w:start w:val="1"/>
      <w:numFmt w:val="bullet"/>
      <w:pStyle w:val="List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7EB711AF"/>
    <w:multiLevelType w:val="hybridMultilevel"/>
    <w:tmpl w:val="FFFFFFFF"/>
    <w:lvl w:ilvl="0" w:tplc="2E1C773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A8613F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32891F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B0C9A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B7A136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9CAC0D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B06CFF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59A773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6FAB17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8">
    <w:abstractNumId w:val="17"/>
  </w:num>
  <w:num w:numId="1" w16cid:durableId="792750085">
    <w:abstractNumId w:val="13"/>
  </w:num>
  <w:num w:numId="2" w16cid:durableId="1886334268">
    <w:abstractNumId w:val="12"/>
  </w:num>
  <w:num w:numId="3" w16cid:durableId="120345103">
    <w:abstractNumId w:val="14"/>
  </w:num>
  <w:num w:numId="4" w16cid:durableId="1341934203">
    <w:abstractNumId w:val="11"/>
  </w:num>
  <w:num w:numId="5" w16cid:durableId="592053022">
    <w:abstractNumId w:val="16"/>
  </w:num>
  <w:num w:numId="6" w16cid:durableId="1320622568">
    <w:abstractNumId w:val="7"/>
  </w:num>
  <w:num w:numId="7" w16cid:durableId="401023280">
    <w:abstractNumId w:val="6"/>
  </w:num>
  <w:num w:numId="8" w16cid:durableId="1041249563">
    <w:abstractNumId w:val="5"/>
  </w:num>
  <w:num w:numId="9" w16cid:durableId="83647390">
    <w:abstractNumId w:val="4"/>
  </w:num>
  <w:num w:numId="10" w16cid:durableId="1163624114">
    <w:abstractNumId w:val="8"/>
  </w:num>
  <w:num w:numId="11" w16cid:durableId="742415241">
    <w:abstractNumId w:val="3"/>
  </w:num>
  <w:num w:numId="12" w16cid:durableId="1115441620">
    <w:abstractNumId w:val="2"/>
  </w:num>
  <w:num w:numId="13" w16cid:durableId="1888951362">
    <w:abstractNumId w:val="1"/>
  </w:num>
  <w:num w:numId="14" w16cid:durableId="913396109">
    <w:abstractNumId w:val="0"/>
  </w:num>
  <w:num w:numId="15" w16cid:durableId="573051194">
    <w:abstractNumId w:val="9"/>
  </w:num>
  <w:num w:numId="16" w16cid:durableId="128520630">
    <w:abstractNumId w:val="15"/>
  </w:num>
  <w:num w:numId="17" w16cid:durableId="1781217276">
    <w:abstractNumId w:val="10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activeWritingStyle w:lang="en-IN" w:vendorID="64" w:dllVersion="0" w:nlCheck="1" w:checkStyle="0" w:appName="MSWord"/>
  <w:attachedTemplate r:id="rId1"/>
  <w:linkStyles/>
  <w:trackRevisions w:val="false"/>
  <w:defaultTabStop w:val="720"/>
  <w:autoHyphenation/>
  <w:doNotHyphenateCaps/>
  <w:drawingGridHorizontalSpacing w:val="29"/>
  <w:drawingGridVerticalSpacing w:val="29"/>
  <w:displayHorizontalDrawingGridEvery w:val="0"/>
  <w:displayVerticalDrawingGridEvery w:val="0"/>
  <w:doNotUseMarginsForDrawingGridOrigin/>
  <w:drawingGridHorizontalOrigin w:val="1699"/>
  <w:drawingGridVerticalOrigin w:val="1987"/>
  <w:noPunctuationKerning/>
  <w:characterSpacingControl w:val="doNotCompress"/>
  <w:hdrShapeDefaults>
    <o:shapedefaults v:ext="edit" spidmax="2050">
      <o:colormru v:ext="edit" colors="#ddd,#36f"/>
    </o:shapedefaults>
  </w:hdrShapeDefaults>
  <w:footnotePr>
    <w:numRestart w:val="eachPage"/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8BB"/>
    <w:rsid w:val="00000008"/>
    <w:rsid w:val="00000808"/>
    <w:rsid w:val="00000E77"/>
    <w:rsid w:val="000012DD"/>
    <w:rsid w:val="00001589"/>
    <w:rsid w:val="000019F6"/>
    <w:rsid w:val="00001AB3"/>
    <w:rsid w:val="00002009"/>
    <w:rsid w:val="00003446"/>
    <w:rsid w:val="00003CCE"/>
    <w:rsid w:val="00004901"/>
    <w:rsid w:val="0000515C"/>
    <w:rsid w:val="00005402"/>
    <w:rsid w:val="0000614D"/>
    <w:rsid w:val="000063C3"/>
    <w:rsid w:val="000064A4"/>
    <w:rsid w:val="00006A50"/>
    <w:rsid w:val="00006E0C"/>
    <w:rsid w:val="00007CBA"/>
    <w:rsid w:val="0000FFD5"/>
    <w:rsid w:val="00010788"/>
    <w:rsid w:val="000119C4"/>
    <w:rsid w:val="00011E21"/>
    <w:rsid w:val="00013D91"/>
    <w:rsid w:val="00014423"/>
    <w:rsid w:val="00015FE2"/>
    <w:rsid w:val="0001655C"/>
    <w:rsid w:val="00016590"/>
    <w:rsid w:val="000166E9"/>
    <w:rsid w:val="00021550"/>
    <w:rsid w:val="00021876"/>
    <w:rsid w:val="00022704"/>
    <w:rsid w:val="00022A8E"/>
    <w:rsid w:val="000239D0"/>
    <w:rsid w:val="00023A4C"/>
    <w:rsid w:val="00023F72"/>
    <w:rsid w:val="00024894"/>
    <w:rsid w:val="00024BCB"/>
    <w:rsid w:val="00024C1B"/>
    <w:rsid w:val="00025780"/>
    <w:rsid w:val="00026669"/>
    <w:rsid w:val="00027015"/>
    <w:rsid w:val="00027820"/>
    <w:rsid w:val="00027869"/>
    <w:rsid w:val="00027BB5"/>
    <w:rsid w:val="00030140"/>
    <w:rsid w:val="00031467"/>
    <w:rsid w:val="000325E4"/>
    <w:rsid w:val="00033154"/>
    <w:rsid w:val="000332F4"/>
    <w:rsid w:val="00033321"/>
    <w:rsid w:val="0003377F"/>
    <w:rsid w:val="00034B11"/>
    <w:rsid w:val="000354A8"/>
    <w:rsid w:val="00036807"/>
    <w:rsid w:val="000373F2"/>
    <w:rsid w:val="0003745C"/>
    <w:rsid w:val="00037A75"/>
    <w:rsid w:val="00040096"/>
    <w:rsid w:val="00040B28"/>
    <w:rsid w:val="00042061"/>
    <w:rsid w:val="00042178"/>
    <w:rsid w:val="00042A59"/>
    <w:rsid w:val="00042B3D"/>
    <w:rsid w:val="0004411C"/>
    <w:rsid w:val="00044F72"/>
    <w:rsid w:val="00045CE3"/>
    <w:rsid w:val="00045CF5"/>
    <w:rsid w:val="00046A4B"/>
    <w:rsid w:val="00046F6E"/>
    <w:rsid w:val="000473AC"/>
    <w:rsid w:val="0004795C"/>
    <w:rsid w:val="00047DC5"/>
    <w:rsid w:val="00050A21"/>
    <w:rsid w:val="0005194B"/>
    <w:rsid w:val="000519BA"/>
    <w:rsid w:val="00052F32"/>
    <w:rsid w:val="00053C92"/>
    <w:rsid w:val="0005578A"/>
    <w:rsid w:val="00056DD3"/>
    <w:rsid w:val="00056F28"/>
    <w:rsid w:val="00056FFA"/>
    <w:rsid w:val="0005746B"/>
    <w:rsid w:val="00057DE2"/>
    <w:rsid w:val="00060393"/>
    <w:rsid w:val="000619A0"/>
    <w:rsid w:val="0006296D"/>
    <w:rsid w:val="00062DDC"/>
    <w:rsid w:val="0006356A"/>
    <w:rsid w:val="000641B9"/>
    <w:rsid w:val="0006448C"/>
    <w:rsid w:val="0006529B"/>
    <w:rsid w:val="00065D1D"/>
    <w:rsid w:val="000670CE"/>
    <w:rsid w:val="00067101"/>
    <w:rsid w:val="0006711B"/>
    <w:rsid w:val="0006715C"/>
    <w:rsid w:val="0006795D"/>
    <w:rsid w:val="00070012"/>
    <w:rsid w:val="0007033E"/>
    <w:rsid w:val="00070A16"/>
    <w:rsid w:val="0007100B"/>
    <w:rsid w:val="00071C37"/>
    <w:rsid w:val="00071D46"/>
    <w:rsid w:val="000732C4"/>
    <w:rsid w:val="00074925"/>
    <w:rsid w:val="00074B1A"/>
    <w:rsid w:val="00074FB9"/>
    <w:rsid w:val="0007568F"/>
    <w:rsid w:val="000757FD"/>
    <w:rsid w:val="000760E5"/>
    <w:rsid w:val="00076157"/>
    <w:rsid w:val="000766EF"/>
    <w:rsid w:val="0007693E"/>
    <w:rsid w:val="00076B2E"/>
    <w:rsid w:val="000777E7"/>
    <w:rsid w:val="0008010F"/>
    <w:rsid w:val="00081000"/>
    <w:rsid w:val="00081A9E"/>
    <w:rsid w:val="000821A6"/>
    <w:rsid w:val="000826CA"/>
    <w:rsid w:val="0008367B"/>
    <w:rsid w:val="00085447"/>
    <w:rsid w:val="000854BE"/>
    <w:rsid w:val="00085893"/>
    <w:rsid w:val="00086A85"/>
    <w:rsid w:val="00086C01"/>
    <w:rsid w:val="00087118"/>
    <w:rsid w:val="0008742D"/>
    <w:rsid w:val="00087F8E"/>
    <w:rsid w:val="00091124"/>
    <w:rsid w:val="00091855"/>
    <w:rsid w:val="00091B34"/>
    <w:rsid w:val="00091FFC"/>
    <w:rsid w:val="00092998"/>
    <w:rsid w:val="00092DAC"/>
    <w:rsid w:val="00092F7E"/>
    <w:rsid w:val="00093734"/>
    <w:rsid w:val="00093738"/>
    <w:rsid w:val="00093F2D"/>
    <w:rsid w:val="000962E1"/>
    <w:rsid w:val="000A0E60"/>
    <w:rsid w:val="000A1416"/>
    <w:rsid w:val="000A1AD1"/>
    <w:rsid w:val="000A1B94"/>
    <w:rsid w:val="000A1D88"/>
    <w:rsid w:val="000A20E4"/>
    <w:rsid w:val="000A264F"/>
    <w:rsid w:val="000A2E2D"/>
    <w:rsid w:val="000A3922"/>
    <w:rsid w:val="000A58B2"/>
    <w:rsid w:val="000A5FA4"/>
    <w:rsid w:val="000A71F8"/>
    <w:rsid w:val="000B0C3C"/>
    <w:rsid w:val="000B0E99"/>
    <w:rsid w:val="000B22C6"/>
    <w:rsid w:val="000B2743"/>
    <w:rsid w:val="000B2DD6"/>
    <w:rsid w:val="000B3746"/>
    <w:rsid w:val="000B3A83"/>
    <w:rsid w:val="000B3D60"/>
    <w:rsid w:val="000B4195"/>
    <w:rsid w:val="000B4867"/>
    <w:rsid w:val="000B4F3D"/>
    <w:rsid w:val="000B595E"/>
    <w:rsid w:val="000B5C57"/>
    <w:rsid w:val="000C078D"/>
    <w:rsid w:val="000C14D8"/>
    <w:rsid w:val="000C1B1C"/>
    <w:rsid w:val="000C226E"/>
    <w:rsid w:val="000C2FB5"/>
    <w:rsid w:val="000C310D"/>
    <w:rsid w:val="000C3269"/>
    <w:rsid w:val="000C418A"/>
    <w:rsid w:val="000C5897"/>
    <w:rsid w:val="000C659C"/>
    <w:rsid w:val="000C66A7"/>
    <w:rsid w:val="000C6BB7"/>
    <w:rsid w:val="000C6F39"/>
    <w:rsid w:val="000C76C0"/>
    <w:rsid w:val="000C7C16"/>
    <w:rsid w:val="000C7FB2"/>
    <w:rsid w:val="000D070E"/>
    <w:rsid w:val="000D1517"/>
    <w:rsid w:val="000D1A46"/>
    <w:rsid w:val="000D25C2"/>
    <w:rsid w:val="000D25F4"/>
    <w:rsid w:val="000D2CB5"/>
    <w:rsid w:val="000D4FB2"/>
    <w:rsid w:val="000D521D"/>
    <w:rsid w:val="000D5355"/>
    <w:rsid w:val="000D72D4"/>
    <w:rsid w:val="000D79C2"/>
    <w:rsid w:val="000E022B"/>
    <w:rsid w:val="000E07B9"/>
    <w:rsid w:val="000E101A"/>
    <w:rsid w:val="000E165A"/>
    <w:rsid w:val="000E209E"/>
    <w:rsid w:val="000E42AC"/>
    <w:rsid w:val="000E4A68"/>
    <w:rsid w:val="000E4A7A"/>
    <w:rsid w:val="000E4AA9"/>
    <w:rsid w:val="000E5BF4"/>
    <w:rsid w:val="000E72FC"/>
    <w:rsid w:val="000E735E"/>
    <w:rsid w:val="000E76F6"/>
    <w:rsid w:val="000F0C5A"/>
    <w:rsid w:val="000F2B8C"/>
    <w:rsid w:val="000F3859"/>
    <w:rsid w:val="000F416C"/>
    <w:rsid w:val="000F4181"/>
    <w:rsid w:val="000F4B42"/>
    <w:rsid w:val="000F5153"/>
    <w:rsid w:val="000F55BA"/>
    <w:rsid w:val="000F5ACC"/>
    <w:rsid w:val="000F5BA2"/>
    <w:rsid w:val="000F75A6"/>
    <w:rsid w:val="001005DF"/>
    <w:rsid w:val="00100968"/>
    <w:rsid w:val="00100A40"/>
    <w:rsid w:val="00101579"/>
    <w:rsid w:val="00103F09"/>
    <w:rsid w:val="00104D09"/>
    <w:rsid w:val="00105073"/>
    <w:rsid w:val="0010539C"/>
    <w:rsid w:val="001063E5"/>
    <w:rsid w:val="00106E1D"/>
    <w:rsid w:val="001072A6"/>
    <w:rsid w:val="00107651"/>
    <w:rsid w:val="001105B1"/>
    <w:rsid w:val="00110A5D"/>
    <w:rsid w:val="00110F2C"/>
    <w:rsid w:val="00112D1D"/>
    <w:rsid w:val="00113910"/>
    <w:rsid w:val="00114A8F"/>
    <w:rsid w:val="00114A9F"/>
    <w:rsid w:val="00115203"/>
    <w:rsid w:val="001176D2"/>
    <w:rsid w:val="00117CA9"/>
    <w:rsid w:val="00120333"/>
    <w:rsid w:val="001226A8"/>
    <w:rsid w:val="00123084"/>
    <w:rsid w:val="00123199"/>
    <w:rsid w:val="00123964"/>
    <w:rsid w:val="001243E0"/>
    <w:rsid w:val="001267EC"/>
    <w:rsid w:val="00127936"/>
    <w:rsid w:val="00127C0B"/>
    <w:rsid w:val="00130953"/>
    <w:rsid w:val="0013175C"/>
    <w:rsid w:val="001322BF"/>
    <w:rsid w:val="001322F0"/>
    <w:rsid w:val="00133296"/>
    <w:rsid w:val="00133F94"/>
    <w:rsid w:val="00135A8D"/>
    <w:rsid w:val="00135F50"/>
    <w:rsid w:val="00135F6D"/>
    <w:rsid w:val="0013776C"/>
    <w:rsid w:val="00137856"/>
    <w:rsid w:val="00137984"/>
    <w:rsid w:val="0014004B"/>
    <w:rsid w:val="00141A8C"/>
    <w:rsid w:val="00141C23"/>
    <w:rsid w:val="0014277D"/>
    <w:rsid w:val="00142E71"/>
    <w:rsid w:val="0014480E"/>
    <w:rsid w:val="00145A35"/>
    <w:rsid w:val="00146D17"/>
    <w:rsid w:val="00146EAE"/>
    <w:rsid w:val="00147728"/>
    <w:rsid w:val="0014772F"/>
    <w:rsid w:val="00147825"/>
    <w:rsid w:val="00151FB5"/>
    <w:rsid w:val="001523D4"/>
    <w:rsid w:val="00152AAF"/>
    <w:rsid w:val="00152C16"/>
    <w:rsid w:val="00153270"/>
    <w:rsid w:val="00155C75"/>
    <w:rsid w:val="001609BC"/>
    <w:rsid w:val="00161757"/>
    <w:rsid w:val="00161D24"/>
    <w:rsid w:val="001632A9"/>
    <w:rsid w:val="001633B0"/>
    <w:rsid w:val="001641EB"/>
    <w:rsid w:val="00164A37"/>
    <w:rsid w:val="00164EBC"/>
    <w:rsid w:val="001655EE"/>
    <w:rsid w:val="00165619"/>
    <w:rsid w:val="00166305"/>
    <w:rsid w:val="0017024C"/>
    <w:rsid w:val="001704DE"/>
    <w:rsid w:val="00170861"/>
    <w:rsid w:val="0017133C"/>
    <w:rsid w:val="00172401"/>
    <w:rsid w:val="00172773"/>
    <w:rsid w:val="0017321E"/>
    <w:rsid w:val="001744E8"/>
    <w:rsid w:val="00174970"/>
    <w:rsid w:val="00176112"/>
    <w:rsid w:val="0017751A"/>
    <w:rsid w:val="00177A83"/>
    <w:rsid w:val="00177B57"/>
    <w:rsid w:val="00180D41"/>
    <w:rsid w:val="00181E1D"/>
    <w:rsid w:val="001829DB"/>
    <w:rsid w:val="00183946"/>
    <w:rsid w:val="00184849"/>
    <w:rsid w:val="00185381"/>
    <w:rsid w:val="001865D1"/>
    <w:rsid w:val="00186AE4"/>
    <w:rsid w:val="00187286"/>
    <w:rsid w:val="001906BE"/>
    <w:rsid w:val="00190C43"/>
    <w:rsid w:val="00190F63"/>
    <w:rsid w:val="00191504"/>
    <w:rsid w:val="00195EF1"/>
    <w:rsid w:val="001967CF"/>
    <w:rsid w:val="001972B2"/>
    <w:rsid w:val="00197F9E"/>
    <w:rsid w:val="001A0CF1"/>
    <w:rsid w:val="001A1159"/>
    <w:rsid w:val="001A321F"/>
    <w:rsid w:val="001A3747"/>
    <w:rsid w:val="001A3A0E"/>
    <w:rsid w:val="001A5150"/>
    <w:rsid w:val="001A66F2"/>
    <w:rsid w:val="001A6E2D"/>
    <w:rsid w:val="001A7C96"/>
    <w:rsid w:val="001B076A"/>
    <w:rsid w:val="001B14DE"/>
    <w:rsid w:val="001B2F42"/>
    <w:rsid w:val="001B3050"/>
    <w:rsid w:val="001B363A"/>
    <w:rsid w:val="001B3CEC"/>
    <w:rsid w:val="001B6164"/>
    <w:rsid w:val="001B7143"/>
    <w:rsid w:val="001B7AA1"/>
    <w:rsid w:val="001C01D8"/>
    <w:rsid w:val="001C06FF"/>
    <w:rsid w:val="001C1071"/>
    <w:rsid w:val="001C2555"/>
    <w:rsid w:val="001C3D45"/>
    <w:rsid w:val="001C4C74"/>
    <w:rsid w:val="001C649F"/>
    <w:rsid w:val="001C70D5"/>
    <w:rsid w:val="001D0CC3"/>
    <w:rsid w:val="001D0DE4"/>
    <w:rsid w:val="001D10F7"/>
    <w:rsid w:val="001D4EB4"/>
    <w:rsid w:val="001D53AF"/>
    <w:rsid w:val="001D5B38"/>
    <w:rsid w:val="001D6338"/>
    <w:rsid w:val="001D6CE7"/>
    <w:rsid w:val="001D7656"/>
    <w:rsid w:val="001D79C9"/>
    <w:rsid w:val="001D7E47"/>
    <w:rsid w:val="001D7EB3"/>
    <w:rsid w:val="001E0832"/>
    <w:rsid w:val="001E28EB"/>
    <w:rsid w:val="001E2BB3"/>
    <w:rsid w:val="001E2E69"/>
    <w:rsid w:val="001E3A72"/>
    <w:rsid w:val="001E44DF"/>
    <w:rsid w:val="001E5E60"/>
    <w:rsid w:val="001E6712"/>
    <w:rsid w:val="001E76A8"/>
    <w:rsid w:val="001E79C9"/>
    <w:rsid w:val="001F005A"/>
    <w:rsid w:val="001F0404"/>
    <w:rsid w:val="001F0744"/>
    <w:rsid w:val="001F0D7B"/>
    <w:rsid w:val="001F23C0"/>
    <w:rsid w:val="001F331D"/>
    <w:rsid w:val="001F37A8"/>
    <w:rsid w:val="001F3841"/>
    <w:rsid w:val="001F3865"/>
    <w:rsid w:val="001F3CB9"/>
    <w:rsid w:val="001F3DA7"/>
    <w:rsid w:val="001F4247"/>
    <w:rsid w:val="001F5E45"/>
    <w:rsid w:val="001F701B"/>
    <w:rsid w:val="001F7D9E"/>
    <w:rsid w:val="001F7DA1"/>
    <w:rsid w:val="00200228"/>
    <w:rsid w:val="0020192D"/>
    <w:rsid w:val="002020A9"/>
    <w:rsid w:val="00202C48"/>
    <w:rsid w:val="00205197"/>
    <w:rsid w:val="00206770"/>
    <w:rsid w:val="00206838"/>
    <w:rsid w:val="0020703B"/>
    <w:rsid w:val="00207EF5"/>
    <w:rsid w:val="002103F9"/>
    <w:rsid w:val="00210705"/>
    <w:rsid w:val="00211919"/>
    <w:rsid w:val="00214783"/>
    <w:rsid w:val="002147CC"/>
    <w:rsid w:val="0021566E"/>
    <w:rsid w:val="002167DC"/>
    <w:rsid w:val="00216802"/>
    <w:rsid w:val="00217384"/>
    <w:rsid w:val="00217480"/>
    <w:rsid w:val="00221603"/>
    <w:rsid w:val="002227CF"/>
    <w:rsid w:val="00223106"/>
    <w:rsid w:val="00223286"/>
    <w:rsid w:val="0022579C"/>
    <w:rsid w:val="00226078"/>
    <w:rsid w:val="0022659A"/>
    <w:rsid w:val="00226A75"/>
    <w:rsid w:val="0022710E"/>
    <w:rsid w:val="002275EE"/>
    <w:rsid w:val="00229804"/>
    <w:rsid w:val="002302F3"/>
    <w:rsid w:val="0023089F"/>
    <w:rsid w:val="0023156A"/>
    <w:rsid w:val="002341DF"/>
    <w:rsid w:val="00234D50"/>
    <w:rsid w:val="00236E82"/>
    <w:rsid w:val="00237CEF"/>
    <w:rsid w:val="00237F4A"/>
    <w:rsid w:val="002408D3"/>
    <w:rsid w:val="002410C2"/>
    <w:rsid w:val="00241449"/>
    <w:rsid w:val="00243AEE"/>
    <w:rsid w:val="00243C8E"/>
    <w:rsid w:val="00243EF5"/>
    <w:rsid w:val="002451F9"/>
    <w:rsid w:val="00245625"/>
    <w:rsid w:val="00245DB7"/>
    <w:rsid w:val="002466EC"/>
    <w:rsid w:val="0024681C"/>
    <w:rsid w:val="00247271"/>
    <w:rsid w:val="00247F18"/>
    <w:rsid w:val="00250636"/>
    <w:rsid w:val="00250A53"/>
    <w:rsid w:val="00251203"/>
    <w:rsid w:val="002517C4"/>
    <w:rsid w:val="00251BB9"/>
    <w:rsid w:val="00252127"/>
    <w:rsid w:val="00252890"/>
    <w:rsid w:val="00252DA1"/>
    <w:rsid w:val="00253CDF"/>
    <w:rsid w:val="00255004"/>
    <w:rsid w:val="00255996"/>
    <w:rsid w:val="00256B19"/>
    <w:rsid w:val="00257659"/>
    <w:rsid w:val="00257B4E"/>
    <w:rsid w:val="00260C7E"/>
    <w:rsid w:val="00260CB4"/>
    <w:rsid w:val="00261374"/>
    <w:rsid w:val="00261604"/>
    <w:rsid w:val="00261C12"/>
    <w:rsid w:val="00262E55"/>
    <w:rsid w:val="00263374"/>
    <w:rsid w:val="00264FBD"/>
    <w:rsid w:val="002653BE"/>
    <w:rsid w:val="00265823"/>
    <w:rsid w:val="002665CE"/>
    <w:rsid w:val="00266D9D"/>
    <w:rsid w:val="0026747F"/>
    <w:rsid w:val="00270E7F"/>
    <w:rsid w:val="00271507"/>
    <w:rsid w:val="002718D1"/>
    <w:rsid w:val="0027289D"/>
    <w:rsid w:val="00272A3B"/>
    <w:rsid w:val="00272AC6"/>
    <w:rsid w:val="0027376F"/>
    <w:rsid w:val="0027457A"/>
    <w:rsid w:val="0027460A"/>
    <w:rsid w:val="002750D8"/>
    <w:rsid w:val="002751F3"/>
    <w:rsid w:val="002759F5"/>
    <w:rsid w:val="00277329"/>
    <w:rsid w:val="002773D3"/>
    <w:rsid w:val="00283626"/>
    <w:rsid w:val="0028387B"/>
    <w:rsid w:val="00283A4D"/>
    <w:rsid w:val="00283ED7"/>
    <w:rsid w:val="00284F0C"/>
    <w:rsid w:val="002850F4"/>
    <w:rsid w:val="0028511B"/>
    <w:rsid w:val="00285B97"/>
    <w:rsid w:val="00286DC9"/>
    <w:rsid w:val="002873EC"/>
    <w:rsid w:val="0028773F"/>
    <w:rsid w:val="002913B0"/>
    <w:rsid w:val="0029174A"/>
    <w:rsid w:val="002919F5"/>
    <w:rsid w:val="00292ECC"/>
    <w:rsid w:val="00293B8A"/>
    <w:rsid w:val="00294032"/>
    <w:rsid w:val="0029492A"/>
    <w:rsid w:val="00294C86"/>
    <w:rsid w:val="002965E0"/>
    <w:rsid w:val="002966EF"/>
    <w:rsid w:val="00297262"/>
    <w:rsid w:val="0029766E"/>
    <w:rsid w:val="002A00D6"/>
    <w:rsid w:val="002A0980"/>
    <w:rsid w:val="002A1411"/>
    <w:rsid w:val="002A1A4B"/>
    <w:rsid w:val="002A2418"/>
    <w:rsid w:val="002A2575"/>
    <w:rsid w:val="002A310F"/>
    <w:rsid w:val="002A3640"/>
    <w:rsid w:val="002A38D1"/>
    <w:rsid w:val="002A3C0A"/>
    <w:rsid w:val="002A4C2F"/>
    <w:rsid w:val="002A6417"/>
    <w:rsid w:val="002A7E88"/>
    <w:rsid w:val="002B118A"/>
    <w:rsid w:val="002B128A"/>
    <w:rsid w:val="002B2FAE"/>
    <w:rsid w:val="002B35BC"/>
    <w:rsid w:val="002B3D3E"/>
    <w:rsid w:val="002B4125"/>
    <w:rsid w:val="002B509B"/>
    <w:rsid w:val="002B566D"/>
    <w:rsid w:val="002B56A5"/>
    <w:rsid w:val="002B6E22"/>
    <w:rsid w:val="002B7198"/>
    <w:rsid w:val="002C33B3"/>
    <w:rsid w:val="002C34A9"/>
    <w:rsid w:val="002C3999"/>
    <w:rsid w:val="002C3AE6"/>
    <w:rsid w:val="002C3B58"/>
    <w:rsid w:val="002C476D"/>
    <w:rsid w:val="002C4C56"/>
    <w:rsid w:val="002C5C61"/>
    <w:rsid w:val="002C645F"/>
    <w:rsid w:val="002C6E6E"/>
    <w:rsid w:val="002C7AEC"/>
    <w:rsid w:val="002D1B8B"/>
    <w:rsid w:val="002D1BE2"/>
    <w:rsid w:val="002D4A49"/>
    <w:rsid w:val="002D4C8F"/>
    <w:rsid w:val="002D6352"/>
    <w:rsid w:val="002D677C"/>
    <w:rsid w:val="002D69E1"/>
    <w:rsid w:val="002D70BC"/>
    <w:rsid w:val="002D7974"/>
    <w:rsid w:val="002E0A85"/>
    <w:rsid w:val="002E0F14"/>
    <w:rsid w:val="002E15C8"/>
    <w:rsid w:val="002E28EE"/>
    <w:rsid w:val="002E2B0A"/>
    <w:rsid w:val="002E3BE0"/>
    <w:rsid w:val="002E4CDE"/>
    <w:rsid w:val="002E559F"/>
    <w:rsid w:val="002E6A1E"/>
    <w:rsid w:val="002E6C0D"/>
    <w:rsid w:val="002E6FF0"/>
    <w:rsid w:val="002E7814"/>
    <w:rsid w:val="002F0046"/>
    <w:rsid w:val="002F0184"/>
    <w:rsid w:val="002F0437"/>
    <w:rsid w:val="002F07F9"/>
    <w:rsid w:val="002F2564"/>
    <w:rsid w:val="002F337C"/>
    <w:rsid w:val="002F3513"/>
    <w:rsid w:val="002F4562"/>
    <w:rsid w:val="002F4EDD"/>
    <w:rsid w:val="002F6A1F"/>
    <w:rsid w:val="002F6D35"/>
    <w:rsid w:val="002F6FC4"/>
    <w:rsid w:val="002F7A72"/>
    <w:rsid w:val="00300794"/>
    <w:rsid w:val="00300CE1"/>
    <w:rsid w:val="00301035"/>
    <w:rsid w:val="00301246"/>
    <w:rsid w:val="00301F6F"/>
    <w:rsid w:val="00302944"/>
    <w:rsid w:val="00303B06"/>
    <w:rsid w:val="00306148"/>
    <w:rsid w:val="00307996"/>
    <w:rsid w:val="003079D0"/>
    <w:rsid w:val="003103CF"/>
    <w:rsid w:val="00310756"/>
    <w:rsid w:val="003108BD"/>
    <w:rsid w:val="00310D69"/>
    <w:rsid w:val="00310D96"/>
    <w:rsid w:val="003118F2"/>
    <w:rsid w:val="00312197"/>
    <w:rsid w:val="0031294C"/>
    <w:rsid w:val="003131EB"/>
    <w:rsid w:val="00313E01"/>
    <w:rsid w:val="00314878"/>
    <w:rsid w:val="00315808"/>
    <w:rsid w:val="00316111"/>
    <w:rsid w:val="00316205"/>
    <w:rsid w:val="00316D28"/>
    <w:rsid w:val="0031772D"/>
    <w:rsid w:val="0032220A"/>
    <w:rsid w:val="00322AEC"/>
    <w:rsid w:val="00322B50"/>
    <w:rsid w:val="00323139"/>
    <w:rsid w:val="003245F7"/>
    <w:rsid w:val="00324ED9"/>
    <w:rsid w:val="00326D44"/>
    <w:rsid w:val="00326F27"/>
    <w:rsid w:val="00327789"/>
    <w:rsid w:val="00330B13"/>
    <w:rsid w:val="00330DA9"/>
    <w:rsid w:val="00330DAB"/>
    <w:rsid w:val="00331094"/>
    <w:rsid w:val="00331476"/>
    <w:rsid w:val="003314CF"/>
    <w:rsid w:val="00331A15"/>
    <w:rsid w:val="00331B7E"/>
    <w:rsid w:val="00331F12"/>
    <w:rsid w:val="003321B9"/>
    <w:rsid w:val="00332259"/>
    <w:rsid w:val="00332428"/>
    <w:rsid w:val="00332704"/>
    <w:rsid w:val="00332FDC"/>
    <w:rsid w:val="003349A5"/>
    <w:rsid w:val="00335239"/>
    <w:rsid w:val="00335C7A"/>
    <w:rsid w:val="00335DD8"/>
    <w:rsid w:val="003360AF"/>
    <w:rsid w:val="00336AAE"/>
    <w:rsid w:val="00336E43"/>
    <w:rsid w:val="003401BE"/>
    <w:rsid w:val="00340624"/>
    <w:rsid w:val="00340D5E"/>
    <w:rsid w:val="00341C04"/>
    <w:rsid w:val="00344F64"/>
    <w:rsid w:val="003457C6"/>
    <w:rsid w:val="00345F6C"/>
    <w:rsid w:val="0034612F"/>
    <w:rsid w:val="00346B29"/>
    <w:rsid w:val="003473B3"/>
    <w:rsid w:val="00347453"/>
    <w:rsid w:val="00347FEB"/>
    <w:rsid w:val="00350334"/>
    <w:rsid w:val="00353410"/>
    <w:rsid w:val="00353588"/>
    <w:rsid w:val="00353B17"/>
    <w:rsid w:val="00353BD1"/>
    <w:rsid w:val="00354539"/>
    <w:rsid w:val="00354CD0"/>
    <w:rsid w:val="00360514"/>
    <w:rsid w:val="00361F4D"/>
    <w:rsid w:val="003620B7"/>
    <w:rsid w:val="003622FE"/>
    <w:rsid w:val="00362C72"/>
    <w:rsid w:val="00362DCB"/>
    <w:rsid w:val="00364808"/>
    <w:rsid w:val="003657AB"/>
    <w:rsid w:val="0036586D"/>
    <w:rsid w:val="00365D19"/>
    <w:rsid w:val="00367695"/>
    <w:rsid w:val="00370CBC"/>
    <w:rsid w:val="003710D6"/>
    <w:rsid w:val="003734DA"/>
    <w:rsid w:val="00375951"/>
    <w:rsid w:val="00375AED"/>
    <w:rsid w:val="00376204"/>
    <w:rsid w:val="0037653A"/>
    <w:rsid w:val="00376A73"/>
    <w:rsid w:val="00376F0F"/>
    <w:rsid w:val="003803B6"/>
    <w:rsid w:val="0038092E"/>
    <w:rsid w:val="00380DE1"/>
    <w:rsid w:val="00381B3D"/>
    <w:rsid w:val="00381D6A"/>
    <w:rsid w:val="00383839"/>
    <w:rsid w:val="003838CE"/>
    <w:rsid w:val="003843E0"/>
    <w:rsid w:val="00385A72"/>
    <w:rsid w:val="00386B3E"/>
    <w:rsid w:val="00387716"/>
    <w:rsid w:val="00387BAF"/>
    <w:rsid w:val="00390B73"/>
    <w:rsid w:val="0039191B"/>
    <w:rsid w:val="00392560"/>
    <w:rsid w:val="00392941"/>
    <w:rsid w:val="00393919"/>
    <w:rsid w:val="00394CCD"/>
    <w:rsid w:val="003956B1"/>
    <w:rsid w:val="00395E38"/>
    <w:rsid w:val="00395FCE"/>
    <w:rsid w:val="0039674F"/>
    <w:rsid w:val="003A0389"/>
    <w:rsid w:val="003A0C3A"/>
    <w:rsid w:val="003A130B"/>
    <w:rsid w:val="003A146E"/>
    <w:rsid w:val="003A1891"/>
    <w:rsid w:val="003A35E8"/>
    <w:rsid w:val="003A3F26"/>
    <w:rsid w:val="003A4954"/>
    <w:rsid w:val="003A5C0C"/>
    <w:rsid w:val="003A6A53"/>
    <w:rsid w:val="003A758A"/>
    <w:rsid w:val="003A7B46"/>
    <w:rsid w:val="003A7D1B"/>
    <w:rsid w:val="003B06EB"/>
    <w:rsid w:val="003B18FA"/>
    <w:rsid w:val="003B1D61"/>
    <w:rsid w:val="003B28A7"/>
    <w:rsid w:val="003B2C3E"/>
    <w:rsid w:val="003B2D8A"/>
    <w:rsid w:val="003B5507"/>
    <w:rsid w:val="003B5E1F"/>
    <w:rsid w:val="003B63E2"/>
    <w:rsid w:val="003B6424"/>
    <w:rsid w:val="003B6CAD"/>
    <w:rsid w:val="003C0284"/>
    <w:rsid w:val="003C069D"/>
    <w:rsid w:val="003C0B2F"/>
    <w:rsid w:val="003C0B59"/>
    <w:rsid w:val="003C17D2"/>
    <w:rsid w:val="003C2546"/>
    <w:rsid w:val="003C2726"/>
    <w:rsid w:val="003C3AEF"/>
    <w:rsid w:val="003C53B1"/>
    <w:rsid w:val="003C56A6"/>
    <w:rsid w:val="003C5797"/>
    <w:rsid w:val="003C5C0C"/>
    <w:rsid w:val="003C6637"/>
    <w:rsid w:val="003C6BCF"/>
    <w:rsid w:val="003C6FCB"/>
    <w:rsid w:val="003C72B2"/>
    <w:rsid w:val="003C733E"/>
    <w:rsid w:val="003C7F84"/>
    <w:rsid w:val="003D05A5"/>
    <w:rsid w:val="003D05FF"/>
    <w:rsid w:val="003D11E0"/>
    <w:rsid w:val="003D1270"/>
    <w:rsid w:val="003D22D4"/>
    <w:rsid w:val="003D2428"/>
    <w:rsid w:val="003D2584"/>
    <w:rsid w:val="003D3AD7"/>
    <w:rsid w:val="003D3BAE"/>
    <w:rsid w:val="003D3DBD"/>
    <w:rsid w:val="003D434F"/>
    <w:rsid w:val="003D655B"/>
    <w:rsid w:val="003D6E50"/>
    <w:rsid w:val="003E131B"/>
    <w:rsid w:val="003E1635"/>
    <w:rsid w:val="003E1ABD"/>
    <w:rsid w:val="003E301F"/>
    <w:rsid w:val="003E3C2E"/>
    <w:rsid w:val="003E3E36"/>
    <w:rsid w:val="003E4640"/>
    <w:rsid w:val="003E5AE9"/>
    <w:rsid w:val="003E5D13"/>
    <w:rsid w:val="003E6231"/>
    <w:rsid w:val="003E6AFF"/>
    <w:rsid w:val="003E7553"/>
    <w:rsid w:val="003E79D4"/>
    <w:rsid w:val="003E7ECD"/>
    <w:rsid w:val="003F0BF0"/>
    <w:rsid w:val="003F0F25"/>
    <w:rsid w:val="003F0FDB"/>
    <w:rsid w:val="003F1D7D"/>
    <w:rsid w:val="003F1FA4"/>
    <w:rsid w:val="003F26B2"/>
    <w:rsid w:val="003F2A87"/>
    <w:rsid w:val="003F2E03"/>
    <w:rsid w:val="003F3CA8"/>
    <w:rsid w:val="003F51D6"/>
    <w:rsid w:val="003F59A3"/>
    <w:rsid w:val="003F6F4B"/>
    <w:rsid w:val="003F700D"/>
    <w:rsid w:val="003F7483"/>
    <w:rsid w:val="003F769F"/>
    <w:rsid w:val="003F772B"/>
    <w:rsid w:val="004023EC"/>
    <w:rsid w:val="004024FD"/>
    <w:rsid w:val="00403FCB"/>
    <w:rsid w:val="004045FD"/>
    <w:rsid w:val="00404CE0"/>
    <w:rsid w:val="00410DE9"/>
    <w:rsid w:val="004116C2"/>
    <w:rsid w:val="004121EE"/>
    <w:rsid w:val="0041225E"/>
    <w:rsid w:val="004135D5"/>
    <w:rsid w:val="00413D35"/>
    <w:rsid w:val="00414240"/>
    <w:rsid w:val="00414CCA"/>
    <w:rsid w:val="00415C36"/>
    <w:rsid w:val="00416478"/>
    <w:rsid w:val="00416B2E"/>
    <w:rsid w:val="00417793"/>
    <w:rsid w:val="00417EB6"/>
    <w:rsid w:val="004215DA"/>
    <w:rsid w:val="00421681"/>
    <w:rsid w:val="00421F85"/>
    <w:rsid w:val="0042212D"/>
    <w:rsid w:val="004225B9"/>
    <w:rsid w:val="00422D85"/>
    <w:rsid w:val="0042312F"/>
    <w:rsid w:val="00423796"/>
    <w:rsid w:val="0042384A"/>
    <w:rsid w:val="00423C53"/>
    <w:rsid w:val="004248B7"/>
    <w:rsid w:val="00424DA0"/>
    <w:rsid w:val="00425BED"/>
    <w:rsid w:val="00425EE1"/>
    <w:rsid w:val="00426177"/>
    <w:rsid w:val="004261BA"/>
    <w:rsid w:val="00426CB4"/>
    <w:rsid w:val="00426EDA"/>
    <w:rsid w:val="00427139"/>
    <w:rsid w:val="00427C7A"/>
    <w:rsid w:val="00430939"/>
    <w:rsid w:val="00430E27"/>
    <w:rsid w:val="00431125"/>
    <w:rsid w:val="004314D9"/>
    <w:rsid w:val="0043234F"/>
    <w:rsid w:val="0043272D"/>
    <w:rsid w:val="00432D6F"/>
    <w:rsid w:val="004332E4"/>
    <w:rsid w:val="00433FE1"/>
    <w:rsid w:val="0043465B"/>
    <w:rsid w:val="0043496A"/>
    <w:rsid w:val="00434E15"/>
    <w:rsid w:val="00436206"/>
    <w:rsid w:val="00436607"/>
    <w:rsid w:val="00436E8E"/>
    <w:rsid w:val="004370D5"/>
    <w:rsid w:val="004373A9"/>
    <w:rsid w:val="00437485"/>
    <w:rsid w:val="00437E85"/>
    <w:rsid w:val="00440361"/>
    <w:rsid w:val="00440ABF"/>
    <w:rsid w:val="00441241"/>
    <w:rsid w:val="0044362B"/>
    <w:rsid w:val="0044492C"/>
    <w:rsid w:val="00444D41"/>
    <w:rsid w:val="00445C63"/>
    <w:rsid w:val="00447AFB"/>
    <w:rsid w:val="0045085D"/>
    <w:rsid w:val="00451EBC"/>
    <w:rsid w:val="00452CAE"/>
    <w:rsid w:val="00453C91"/>
    <w:rsid w:val="00454716"/>
    <w:rsid w:val="00455784"/>
    <w:rsid w:val="004559E0"/>
    <w:rsid w:val="00455FD4"/>
    <w:rsid w:val="0045610A"/>
    <w:rsid w:val="00457533"/>
    <w:rsid w:val="004576A3"/>
    <w:rsid w:val="00457C7D"/>
    <w:rsid w:val="00460228"/>
    <w:rsid w:val="00460449"/>
    <w:rsid w:val="00461665"/>
    <w:rsid w:val="004617A1"/>
    <w:rsid w:val="00462E91"/>
    <w:rsid w:val="00463006"/>
    <w:rsid w:val="00464109"/>
    <w:rsid w:val="00464443"/>
    <w:rsid w:val="0046445F"/>
    <w:rsid w:val="00464B80"/>
    <w:rsid w:val="00466142"/>
    <w:rsid w:val="00467215"/>
    <w:rsid w:val="004705DD"/>
    <w:rsid w:val="00470617"/>
    <w:rsid w:val="00470FB6"/>
    <w:rsid w:val="004713B6"/>
    <w:rsid w:val="00471BB5"/>
    <w:rsid w:val="0047212B"/>
    <w:rsid w:val="00473712"/>
    <w:rsid w:val="00476381"/>
    <w:rsid w:val="00477278"/>
    <w:rsid w:val="00481179"/>
    <w:rsid w:val="0048137C"/>
    <w:rsid w:val="00481961"/>
    <w:rsid w:val="0048357B"/>
    <w:rsid w:val="0048374C"/>
    <w:rsid w:val="00483ABE"/>
    <w:rsid w:val="00483AE5"/>
    <w:rsid w:val="00485E85"/>
    <w:rsid w:val="00487473"/>
    <w:rsid w:val="0048779A"/>
    <w:rsid w:val="00487ACE"/>
    <w:rsid w:val="0049080F"/>
    <w:rsid w:val="0049092F"/>
    <w:rsid w:val="00490EE7"/>
    <w:rsid w:val="00491626"/>
    <w:rsid w:val="004922AF"/>
    <w:rsid w:val="00492BDD"/>
    <w:rsid w:val="0049547F"/>
    <w:rsid w:val="004954B5"/>
    <w:rsid w:val="00495872"/>
    <w:rsid w:val="00495D65"/>
    <w:rsid w:val="0049671A"/>
    <w:rsid w:val="00496B62"/>
    <w:rsid w:val="0049724D"/>
    <w:rsid w:val="004978B7"/>
    <w:rsid w:val="004A0FCE"/>
    <w:rsid w:val="004A1ED7"/>
    <w:rsid w:val="004A36E2"/>
    <w:rsid w:val="004A4003"/>
    <w:rsid w:val="004A407B"/>
    <w:rsid w:val="004A60C2"/>
    <w:rsid w:val="004A6384"/>
    <w:rsid w:val="004A7EBD"/>
    <w:rsid w:val="004A7FAE"/>
    <w:rsid w:val="004B0105"/>
    <w:rsid w:val="004B1D2B"/>
    <w:rsid w:val="004B3879"/>
    <w:rsid w:val="004B3D94"/>
    <w:rsid w:val="004B3E88"/>
    <w:rsid w:val="004B4509"/>
    <w:rsid w:val="004B5343"/>
    <w:rsid w:val="004B63F8"/>
    <w:rsid w:val="004B659C"/>
    <w:rsid w:val="004C2166"/>
    <w:rsid w:val="004C3118"/>
    <w:rsid w:val="004C3256"/>
    <w:rsid w:val="004C385D"/>
    <w:rsid w:val="004C3E88"/>
    <w:rsid w:val="004C4316"/>
    <w:rsid w:val="004C5478"/>
    <w:rsid w:val="004C58E9"/>
    <w:rsid w:val="004C6D9B"/>
    <w:rsid w:val="004C7B7D"/>
    <w:rsid w:val="004C7CDE"/>
    <w:rsid w:val="004D0851"/>
    <w:rsid w:val="004D0EA7"/>
    <w:rsid w:val="004D24F5"/>
    <w:rsid w:val="004D3EB6"/>
    <w:rsid w:val="004D4B6B"/>
    <w:rsid w:val="004D4C5F"/>
    <w:rsid w:val="004D6018"/>
    <w:rsid w:val="004D6C60"/>
    <w:rsid w:val="004D79FE"/>
    <w:rsid w:val="004E13F5"/>
    <w:rsid w:val="004E24DB"/>
    <w:rsid w:val="004E3C0D"/>
    <w:rsid w:val="004E3F7D"/>
    <w:rsid w:val="004E4C95"/>
    <w:rsid w:val="004E5A05"/>
    <w:rsid w:val="004E6457"/>
    <w:rsid w:val="004E67D4"/>
    <w:rsid w:val="004E6DD2"/>
    <w:rsid w:val="004E7DF3"/>
    <w:rsid w:val="004E7F4E"/>
    <w:rsid w:val="004F0308"/>
    <w:rsid w:val="004F0961"/>
    <w:rsid w:val="004F233F"/>
    <w:rsid w:val="004F3096"/>
    <w:rsid w:val="004F31A5"/>
    <w:rsid w:val="004F3363"/>
    <w:rsid w:val="004F414C"/>
    <w:rsid w:val="004F4326"/>
    <w:rsid w:val="004F4FA9"/>
    <w:rsid w:val="004F57D8"/>
    <w:rsid w:val="004F5A73"/>
    <w:rsid w:val="004F5EE5"/>
    <w:rsid w:val="004F64F2"/>
    <w:rsid w:val="004F7460"/>
    <w:rsid w:val="004F76F1"/>
    <w:rsid w:val="00500CBF"/>
    <w:rsid w:val="00501DB7"/>
    <w:rsid w:val="00502076"/>
    <w:rsid w:val="0050319C"/>
    <w:rsid w:val="005032DD"/>
    <w:rsid w:val="00503C36"/>
    <w:rsid w:val="00503E54"/>
    <w:rsid w:val="00504172"/>
    <w:rsid w:val="00504B90"/>
    <w:rsid w:val="0051169C"/>
    <w:rsid w:val="00511B6C"/>
    <w:rsid w:val="00511FC7"/>
    <w:rsid w:val="00512DE0"/>
    <w:rsid w:val="00513011"/>
    <w:rsid w:val="00513077"/>
    <w:rsid w:val="00513402"/>
    <w:rsid w:val="005137FE"/>
    <w:rsid w:val="00514369"/>
    <w:rsid w:val="005143BC"/>
    <w:rsid w:val="0051581A"/>
    <w:rsid w:val="00516363"/>
    <w:rsid w:val="00517ED5"/>
    <w:rsid w:val="0052242F"/>
    <w:rsid w:val="00522538"/>
    <w:rsid w:val="00522C57"/>
    <w:rsid w:val="00522CCE"/>
    <w:rsid w:val="00523329"/>
    <w:rsid w:val="00523434"/>
    <w:rsid w:val="00523E40"/>
    <w:rsid w:val="0052433B"/>
    <w:rsid w:val="00524FFE"/>
    <w:rsid w:val="00525002"/>
    <w:rsid w:val="00526184"/>
    <w:rsid w:val="00526831"/>
    <w:rsid w:val="00526E7D"/>
    <w:rsid w:val="005272D5"/>
    <w:rsid w:val="00531FB7"/>
    <w:rsid w:val="00532B7B"/>
    <w:rsid w:val="00534259"/>
    <w:rsid w:val="00536CBF"/>
    <w:rsid w:val="005377FE"/>
    <w:rsid w:val="00537F0E"/>
    <w:rsid w:val="00540DEC"/>
    <w:rsid w:val="005413ED"/>
    <w:rsid w:val="00541949"/>
    <w:rsid w:val="00542783"/>
    <w:rsid w:val="00542E71"/>
    <w:rsid w:val="00544F94"/>
    <w:rsid w:val="0054509D"/>
    <w:rsid w:val="00545EAC"/>
    <w:rsid w:val="005469EE"/>
    <w:rsid w:val="00547EDB"/>
    <w:rsid w:val="00552967"/>
    <w:rsid w:val="00552C16"/>
    <w:rsid w:val="00552EAA"/>
    <w:rsid w:val="00553D6F"/>
    <w:rsid w:val="005553B2"/>
    <w:rsid w:val="005603B6"/>
    <w:rsid w:val="005604FC"/>
    <w:rsid w:val="00560D82"/>
    <w:rsid w:val="005613F8"/>
    <w:rsid w:val="00561911"/>
    <w:rsid w:val="00561CB1"/>
    <w:rsid w:val="00563398"/>
    <w:rsid w:val="005639FA"/>
    <w:rsid w:val="00563AEA"/>
    <w:rsid w:val="00563B82"/>
    <w:rsid w:val="00564396"/>
    <w:rsid w:val="005643D2"/>
    <w:rsid w:val="00564E77"/>
    <w:rsid w:val="0056677E"/>
    <w:rsid w:val="005669B3"/>
    <w:rsid w:val="00567A67"/>
    <w:rsid w:val="00567BA9"/>
    <w:rsid w:val="00567F04"/>
    <w:rsid w:val="00571037"/>
    <w:rsid w:val="005710AA"/>
    <w:rsid w:val="005719BD"/>
    <w:rsid w:val="00571A05"/>
    <w:rsid w:val="00572992"/>
    <w:rsid w:val="00572B7B"/>
    <w:rsid w:val="00573172"/>
    <w:rsid w:val="00573A4F"/>
    <w:rsid w:val="00573D23"/>
    <w:rsid w:val="00574B1C"/>
    <w:rsid w:val="00575421"/>
    <w:rsid w:val="00575F3D"/>
    <w:rsid w:val="00576464"/>
    <w:rsid w:val="005775F0"/>
    <w:rsid w:val="0057780D"/>
    <w:rsid w:val="00577F0D"/>
    <w:rsid w:val="0058018C"/>
    <w:rsid w:val="005801B4"/>
    <w:rsid w:val="00581D0B"/>
    <w:rsid w:val="00582A07"/>
    <w:rsid w:val="00584188"/>
    <w:rsid w:val="00584644"/>
    <w:rsid w:val="00584F34"/>
    <w:rsid w:val="00585802"/>
    <w:rsid w:val="0058591E"/>
    <w:rsid w:val="005860F4"/>
    <w:rsid w:val="0058614D"/>
    <w:rsid w:val="00586DA4"/>
    <w:rsid w:val="005871FA"/>
    <w:rsid w:val="005879EC"/>
    <w:rsid w:val="00587ECB"/>
    <w:rsid w:val="00591D57"/>
    <w:rsid w:val="00592616"/>
    <w:rsid w:val="00592920"/>
    <w:rsid w:val="005931C0"/>
    <w:rsid w:val="0059482B"/>
    <w:rsid w:val="0059556D"/>
    <w:rsid w:val="00596C2D"/>
    <w:rsid w:val="005A42A3"/>
    <w:rsid w:val="005A4BF9"/>
    <w:rsid w:val="005A503A"/>
    <w:rsid w:val="005A5F25"/>
    <w:rsid w:val="005A6B41"/>
    <w:rsid w:val="005A7D4B"/>
    <w:rsid w:val="005B174B"/>
    <w:rsid w:val="005B4F62"/>
    <w:rsid w:val="005B5622"/>
    <w:rsid w:val="005B7049"/>
    <w:rsid w:val="005B74A6"/>
    <w:rsid w:val="005B78DF"/>
    <w:rsid w:val="005C0D6A"/>
    <w:rsid w:val="005C111D"/>
    <w:rsid w:val="005C1234"/>
    <w:rsid w:val="005C1B6D"/>
    <w:rsid w:val="005C26A6"/>
    <w:rsid w:val="005C30D9"/>
    <w:rsid w:val="005C34A1"/>
    <w:rsid w:val="005C37D2"/>
    <w:rsid w:val="005C3B44"/>
    <w:rsid w:val="005C5B3C"/>
    <w:rsid w:val="005C68D3"/>
    <w:rsid w:val="005C6B1B"/>
    <w:rsid w:val="005C7DB3"/>
    <w:rsid w:val="005D0968"/>
    <w:rsid w:val="005D157F"/>
    <w:rsid w:val="005D3269"/>
    <w:rsid w:val="005D34D9"/>
    <w:rsid w:val="005D36DF"/>
    <w:rsid w:val="005D41A0"/>
    <w:rsid w:val="005D4303"/>
    <w:rsid w:val="005D47D6"/>
    <w:rsid w:val="005D61CC"/>
    <w:rsid w:val="005D6C5C"/>
    <w:rsid w:val="005D7B19"/>
    <w:rsid w:val="005E0995"/>
    <w:rsid w:val="005E31FC"/>
    <w:rsid w:val="005E47C0"/>
    <w:rsid w:val="005E4B53"/>
    <w:rsid w:val="005E4E8B"/>
    <w:rsid w:val="005F07B7"/>
    <w:rsid w:val="005F1AF7"/>
    <w:rsid w:val="005F4F25"/>
    <w:rsid w:val="005F52BE"/>
    <w:rsid w:val="005F5AFC"/>
    <w:rsid w:val="005F5D79"/>
    <w:rsid w:val="005F6458"/>
    <w:rsid w:val="005F649A"/>
    <w:rsid w:val="00600EAC"/>
    <w:rsid w:val="00601DD9"/>
    <w:rsid w:val="00602119"/>
    <w:rsid w:val="0060298C"/>
    <w:rsid w:val="00603AD3"/>
    <w:rsid w:val="00603CFE"/>
    <w:rsid w:val="00603D81"/>
    <w:rsid w:val="006052AE"/>
    <w:rsid w:val="00605432"/>
    <w:rsid w:val="00605E2D"/>
    <w:rsid w:val="00610670"/>
    <w:rsid w:val="00610998"/>
    <w:rsid w:val="00610BAB"/>
    <w:rsid w:val="0061138A"/>
    <w:rsid w:val="006114B3"/>
    <w:rsid w:val="00611D0F"/>
    <w:rsid w:val="00611D43"/>
    <w:rsid w:val="006128A5"/>
    <w:rsid w:val="00612B10"/>
    <w:rsid w:val="00614550"/>
    <w:rsid w:val="00614E44"/>
    <w:rsid w:val="006152F1"/>
    <w:rsid w:val="00616E18"/>
    <w:rsid w:val="00617229"/>
    <w:rsid w:val="00620092"/>
    <w:rsid w:val="00620D70"/>
    <w:rsid w:val="00622BFB"/>
    <w:rsid w:val="00623D4A"/>
    <w:rsid w:val="00624C5C"/>
    <w:rsid w:val="006252D4"/>
    <w:rsid w:val="006255DF"/>
    <w:rsid w:val="00625FC3"/>
    <w:rsid w:val="00626465"/>
    <w:rsid w:val="0062748A"/>
    <w:rsid w:val="00627E78"/>
    <w:rsid w:val="00627E92"/>
    <w:rsid w:val="00631016"/>
    <w:rsid w:val="00631232"/>
    <w:rsid w:val="00631433"/>
    <w:rsid w:val="0063231E"/>
    <w:rsid w:val="00632CD5"/>
    <w:rsid w:val="00633229"/>
    <w:rsid w:val="006338E3"/>
    <w:rsid w:val="00633B74"/>
    <w:rsid w:val="00635293"/>
    <w:rsid w:val="0063571A"/>
    <w:rsid w:val="0063583F"/>
    <w:rsid w:val="00635A70"/>
    <w:rsid w:val="00636059"/>
    <w:rsid w:val="006368A1"/>
    <w:rsid w:val="00636B4A"/>
    <w:rsid w:val="0063727F"/>
    <w:rsid w:val="00640823"/>
    <w:rsid w:val="00640E86"/>
    <w:rsid w:val="00641B43"/>
    <w:rsid w:val="00642004"/>
    <w:rsid w:val="006420F4"/>
    <w:rsid w:val="0064219D"/>
    <w:rsid w:val="00642FA9"/>
    <w:rsid w:val="006448DD"/>
    <w:rsid w:val="00644A52"/>
    <w:rsid w:val="00644B40"/>
    <w:rsid w:val="00644C6D"/>
    <w:rsid w:val="00645210"/>
    <w:rsid w:val="0064530A"/>
    <w:rsid w:val="00650597"/>
    <w:rsid w:val="00650699"/>
    <w:rsid w:val="00651667"/>
    <w:rsid w:val="00653B60"/>
    <w:rsid w:val="00654346"/>
    <w:rsid w:val="00654BD9"/>
    <w:rsid w:val="00654F6B"/>
    <w:rsid w:val="006565F6"/>
    <w:rsid w:val="00656CB1"/>
    <w:rsid w:val="00656FA0"/>
    <w:rsid w:val="00660AF2"/>
    <w:rsid w:val="00660F9D"/>
    <w:rsid w:val="0066212C"/>
    <w:rsid w:val="0066336C"/>
    <w:rsid w:val="006641AA"/>
    <w:rsid w:val="00664B3F"/>
    <w:rsid w:val="00664E42"/>
    <w:rsid w:val="0066501E"/>
    <w:rsid w:val="0066597C"/>
    <w:rsid w:val="00665AA2"/>
    <w:rsid w:val="00665BCD"/>
    <w:rsid w:val="00665C4C"/>
    <w:rsid w:val="00666380"/>
    <w:rsid w:val="006670BA"/>
    <w:rsid w:val="00667E2F"/>
    <w:rsid w:val="00671294"/>
    <w:rsid w:val="00671551"/>
    <w:rsid w:val="00671A76"/>
    <w:rsid w:val="00671CDC"/>
    <w:rsid w:val="00674697"/>
    <w:rsid w:val="00674BDD"/>
    <w:rsid w:val="006751D8"/>
    <w:rsid w:val="006770A0"/>
    <w:rsid w:val="00680B54"/>
    <w:rsid w:val="0068138D"/>
    <w:rsid w:val="00681DC9"/>
    <w:rsid w:val="00682167"/>
    <w:rsid w:val="00682801"/>
    <w:rsid w:val="006831F7"/>
    <w:rsid w:val="00683261"/>
    <w:rsid w:val="00683C47"/>
    <w:rsid w:val="00684929"/>
    <w:rsid w:val="006869D0"/>
    <w:rsid w:val="00687DE7"/>
    <w:rsid w:val="0069008B"/>
    <w:rsid w:val="00690284"/>
    <w:rsid w:val="00692D6B"/>
    <w:rsid w:val="006932E3"/>
    <w:rsid w:val="006937F0"/>
    <w:rsid w:val="00694803"/>
    <w:rsid w:val="00696400"/>
    <w:rsid w:val="00696A14"/>
    <w:rsid w:val="00696EA7"/>
    <w:rsid w:val="006A2CFD"/>
    <w:rsid w:val="006A302E"/>
    <w:rsid w:val="006A3086"/>
    <w:rsid w:val="006A3B8B"/>
    <w:rsid w:val="006A3DC8"/>
    <w:rsid w:val="006A450D"/>
    <w:rsid w:val="006A7C5A"/>
    <w:rsid w:val="006A7E9C"/>
    <w:rsid w:val="006B1406"/>
    <w:rsid w:val="006B17D5"/>
    <w:rsid w:val="006B1C4C"/>
    <w:rsid w:val="006B1EC8"/>
    <w:rsid w:val="006B3D72"/>
    <w:rsid w:val="006B3D7B"/>
    <w:rsid w:val="006B4C2E"/>
    <w:rsid w:val="006B53E3"/>
    <w:rsid w:val="006B6847"/>
    <w:rsid w:val="006B7D1D"/>
    <w:rsid w:val="006C05F4"/>
    <w:rsid w:val="006C071B"/>
    <w:rsid w:val="006C0DCF"/>
    <w:rsid w:val="006C0EFE"/>
    <w:rsid w:val="006C1F6F"/>
    <w:rsid w:val="006C21C7"/>
    <w:rsid w:val="006C363A"/>
    <w:rsid w:val="006C4190"/>
    <w:rsid w:val="006C52B1"/>
    <w:rsid w:val="006C580B"/>
    <w:rsid w:val="006C75FA"/>
    <w:rsid w:val="006D1471"/>
    <w:rsid w:val="006D3AC9"/>
    <w:rsid w:val="006D3B30"/>
    <w:rsid w:val="006D43BB"/>
    <w:rsid w:val="006D525E"/>
    <w:rsid w:val="006D5FB6"/>
    <w:rsid w:val="006D66BA"/>
    <w:rsid w:val="006D69EE"/>
    <w:rsid w:val="006D7039"/>
    <w:rsid w:val="006D77AE"/>
    <w:rsid w:val="006E1A1E"/>
    <w:rsid w:val="006E1D73"/>
    <w:rsid w:val="006E2272"/>
    <w:rsid w:val="006E44E5"/>
    <w:rsid w:val="006E4512"/>
    <w:rsid w:val="006E6356"/>
    <w:rsid w:val="006E6615"/>
    <w:rsid w:val="006E68BB"/>
    <w:rsid w:val="006E7068"/>
    <w:rsid w:val="006E725B"/>
    <w:rsid w:val="006E777C"/>
    <w:rsid w:val="006E7ABC"/>
    <w:rsid w:val="006F0159"/>
    <w:rsid w:val="006F02A9"/>
    <w:rsid w:val="006F0F7F"/>
    <w:rsid w:val="006F24F8"/>
    <w:rsid w:val="006F2BB6"/>
    <w:rsid w:val="006F4332"/>
    <w:rsid w:val="006F527B"/>
    <w:rsid w:val="006F55C8"/>
    <w:rsid w:val="006F596A"/>
    <w:rsid w:val="006F6710"/>
    <w:rsid w:val="006F699A"/>
    <w:rsid w:val="006F6D4E"/>
    <w:rsid w:val="006F7087"/>
    <w:rsid w:val="0070002A"/>
    <w:rsid w:val="007000BA"/>
    <w:rsid w:val="00700E26"/>
    <w:rsid w:val="00701286"/>
    <w:rsid w:val="00701552"/>
    <w:rsid w:val="0070381D"/>
    <w:rsid w:val="00704130"/>
    <w:rsid w:val="007048D3"/>
    <w:rsid w:val="00704F45"/>
    <w:rsid w:val="00706808"/>
    <w:rsid w:val="0070769F"/>
    <w:rsid w:val="00710F54"/>
    <w:rsid w:val="00711CA3"/>
    <w:rsid w:val="00712272"/>
    <w:rsid w:val="00712930"/>
    <w:rsid w:val="00714CB0"/>
    <w:rsid w:val="0071508D"/>
    <w:rsid w:val="00717AF9"/>
    <w:rsid w:val="00721DE0"/>
    <w:rsid w:val="007231DA"/>
    <w:rsid w:val="0072320D"/>
    <w:rsid w:val="00723B25"/>
    <w:rsid w:val="0072435B"/>
    <w:rsid w:val="0072599F"/>
    <w:rsid w:val="00725E5A"/>
    <w:rsid w:val="00726855"/>
    <w:rsid w:val="007300C7"/>
    <w:rsid w:val="007307AA"/>
    <w:rsid w:val="00731C95"/>
    <w:rsid w:val="00732422"/>
    <w:rsid w:val="00733DC4"/>
    <w:rsid w:val="00734108"/>
    <w:rsid w:val="007342DD"/>
    <w:rsid w:val="00735386"/>
    <w:rsid w:val="00735CC0"/>
    <w:rsid w:val="00736494"/>
    <w:rsid w:val="0073693B"/>
    <w:rsid w:val="00736D55"/>
    <w:rsid w:val="00737DAE"/>
    <w:rsid w:val="00740475"/>
    <w:rsid w:val="00740A3C"/>
    <w:rsid w:val="0074146F"/>
    <w:rsid w:val="007426C6"/>
    <w:rsid w:val="00742BB0"/>
    <w:rsid w:val="00744139"/>
    <w:rsid w:val="007449DA"/>
    <w:rsid w:val="007452C7"/>
    <w:rsid w:val="00746449"/>
    <w:rsid w:val="00747B55"/>
    <w:rsid w:val="00747FF8"/>
    <w:rsid w:val="0074C66C"/>
    <w:rsid w:val="0075027F"/>
    <w:rsid w:val="00750C99"/>
    <w:rsid w:val="007511D9"/>
    <w:rsid w:val="00751568"/>
    <w:rsid w:val="007519DF"/>
    <w:rsid w:val="00751F17"/>
    <w:rsid w:val="0075345B"/>
    <w:rsid w:val="007534A2"/>
    <w:rsid w:val="007549BF"/>
    <w:rsid w:val="00755D38"/>
    <w:rsid w:val="00755F36"/>
    <w:rsid w:val="00757439"/>
    <w:rsid w:val="0076024D"/>
    <w:rsid w:val="00761795"/>
    <w:rsid w:val="00761D48"/>
    <w:rsid w:val="007629C7"/>
    <w:rsid w:val="00762B5B"/>
    <w:rsid w:val="00762C50"/>
    <w:rsid w:val="007633BB"/>
    <w:rsid w:val="007656FF"/>
    <w:rsid w:val="00765919"/>
    <w:rsid w:val="007659DE"/>
    <w:rsid w:val="00765EDA"/>
    <w:rsid w:val="0076679E"/>
    <w:rsid w:val="0076692C"/>
    <w:rsid w:val="00767266"/>
    <w:rsid w:val="007676A3"/>
    <w:rsid w:val="007679BD"/>
    <w:rsid w:val="0077176F"/>
    <w:rsid w:val="0077221F"/>
    <w:rsid w:val="00772259"/>
    <w:rsid w:val="00772818"/>
    <w:rsid w:val="0077514D"/>
    <w:rsid w:val="00780658"/>
    <w:rsid w:val="007807F1"/>
    <w:rsid w:val="00780E4A"/>
    <w:rsid w:val="007810C0"/>
    <w:rsid w:val="00781914"/>
    <w:rsid w:val="00782311"/>
    <w:rsid w:val="0078328D"/>
    <w:rsid w:val="00783347"/>
    <w:rsid w:val="00783DBB"/>
    <w:rsid w:val="007842B4"/>
    <w:rsid w:val="007848DD"/>
    <w:rsid w:val="00785ACA"/>
    <w:rsid w:val="007860A8"/>
    <w:rsid w:val="007863BA"/>
    <w:rsid w:val="007874E8"/>
    <w:rsid w:val="00787C60"/>
    <w:rsid w:val="007903A2"/>
    <w:rsid w:val="00790796"/>
    <w:rsid w:val="007909B7"/>
    <w:rsid w:val="0079384B"/>
    <w:rsid w:val="00794B7D"/>
    <w:rsid w:val="007951CC"/>
    <w:rsid w:val="0079545E"/>
    <w:rsid w:val="007955C9"/>
    <w:rsid w:val="00796F36"/>
    <w:rsid w:val="007979C4"/>
    <w:rsid w:val="007A056F"/>
    <w:rsid w:val="007A14E4"/>
    <w:rsid w:val="007A1687"/>
    <w:rsid w:val="007A1FAF"/>
    <w:rsid w:val="007A550D"/>
    <w:rsid w:val="007A60D4"/>
    <w:rsid w:val="007A61E8"/>
    <w:rsid w:val="007A70A7"/>
    <w:rsid w:val="007A7125"/>
    <w:rsid w:val="007A7223"/>
    <w:rsid w:val="007A778D"/>
    <w:rsid w:val="007A7EB8"/>
    <w:rsid w:val="007B1E06"/>
    <w:rsid w:val="007B2E3A"/>
    <w:rsid w:val="007B2E63"/>
    <w:rsid w:val="007B3696"/>
    <w:rsid w:val="007B46E4"/>
    <w:rsid w:val="007B5C11"/>
    <w:rsid w:val="007B6478"/>
    <w:rsid w:val="007B7EC2"/>
    <w:rsid w:val="007C0D95"/>
    <w:rsid w:val="007C1A7A"/>
    <w:rsid w:val="007C2615"/>
    <w:rsid w:val="007C4059"/>
    <w:rsid w:val="007C49A3"/>
    <w:rsid w:val="007C4BF4"/>
    <w:rsid w:val="007C59AA"/>
    <w:rsid w:val="007C5CE1"/>
    <w:rsid w:val="007C775E"/>
    <w:rsid w:val="007C7D60"/>
    <w:rsid w:val="007D0C2E"/>
    <w:rsid w:val="007D1738"/>
    <w:rsid w:val="007D25A8"/>
    <w:rsid w:val="007D32EF"/>
    <w:rsid w:val="007D37A2"/>
    <w:rsid w:val="007D398E"/>
    <w:rsid w:val="007D4182"/>
    <w:rsid w:val="007D4A6D"/>
    <w:rsid w:val="007D5209"/>
    <w:rsid w:val="007E1344"/>
    <w:rsid w:val="007E26D2"/>
    <w:rsid w:val="007E3757"/>
    <w:rsid w:val="007E3CCB"/>
    <w:rsid w:val="007E3E30"/>
    <w:rsid w:val="007E467E"/>
    <w:rsid w:val="007E4B66"/>
    <w:rsid w:val="007E58A2"/>
    <w:rsid w:val="007E68BB"/>
    <w:rsid w:val="007E7BC3"/>
    <w:rsid w:val="007F06B8"/>
    <w:rsid w:val="007F10C6"/>
    <w:rsid w:val="007F15EA"/>
    <w:rsid w:val="007F1D47"/>
    <w:rsid w:val="007F201D"/>
    <w:rsid w:val="007F20EE"/>
    <w:rsid w:val="007F2A13"/>
    <w:rsid w:val="007F2CDF"/>
    <w:rsid w:val="007F2EF1"/>
    <w:rsid w:val="007F335F"/>
    <w:rsid w:val="007F37C5"/>
    <w:rsid w:val="007F3BC8"/>
    <w:rsid w:val="007F3CDF"/>
    <w:rsid w:val="007F562E"/>
    <w:rsid w:val="007F5A54"/>
    <w:rsid w:val="007F700F"/>
    <w:rsid w:val="007F780B"/>
    <w:rsid w:val="007F7B3A"/>
    <w:rsid w:val="007F7E6F"/>
    <w:rsid w:val="00800215"/>
    <w:rsid w:val="00800616"/>
    <w:rsid w:val="0080095A"/>
    <w:rsid w:val="00800AB4"/>
    <w:rsid w:val="00801E39"/>
    <w:rsid w:val="00802781"/>
    <w:rsid w:val="00802A0B"/>
    <w:rsid w:val="00802D22"/>
    <w:rsid w:val="00803FA9"/>
    <w:rsid w:val="00804B11"/>
    <w:rsid w:val="00804B35"/>
    <w:rsid w:val="0080611E"/>
    <w:rsid w:val="00806175"/>
    <w:rsid w:val="00807643"/>
    <w:rsid w:val="00807B8F"/>
    <w:rsid w:val="00807FAF"/>
    <w:rsid w:val="00810ADD"/>
    <w:rsid w:val="00810DB2"/>
    <w:rsid w:val="008115EE"/>
    <w:rsid w:val="008122AF"/>
    <w:rsid w:val="0081241B"/>
    <w:rsid w:val="00812699"/>
    <w:rsid w:val="00812D74"/>
    <w:rsid w:val="00812D87"/>
    <w:rsid w:val="00812E5A"/>
    <w:rsid w:val="00813C53"/>
    <w:rsid w:val="00813D4C"/>
    <w:rsid w:val="00814A2D"/>
    <w:rsid w:val="00815254"/>
    <w:rsid w:val="0082010B"/>
    <w:rsid w:val="00820EF5"/>
    <w:rsid w:val="008216C7"/>
    <w:rsid w:val="008223DF"/>
    <w:rsid w:val="00822FF4"/>
    <w:rsid w:val="008261F6"/>
    <w:rsid w:val="00826296"/>
    <w:rsid w:val="008274EB"/>
    <w:rsid w:val="008306AA"/>
    <w:rsid w:val="00830C4E"/>
    <w:rsid w:val="008312AE"/>
    <w:rsid w:val="0083295D"/>
    <w:rsid w:val="008348C6"/>
    <w:rsid w:val="0083509A"/>
    <w:rsid w:val="008368E1"/>
    <w:rsid w:val="00837FFA"/>
    <w:rsid w:val="00840D82"/>
    <w:rsid w:val="00840DEF"/>
    <w:rsid w:val="00841B6F"/>
    <w:rsid w:val="00842241"/>
    <w:rsid w:val="00842372"/>
    <w:rsid w:val="0084524B"/>
    <w:rsid w:val="00846805"/>
    <w:rsid w:val="00846A5D"/>
    <w:rsid w:val="00847689"/>
    <w:rsid w:val="008503CE"/>
    <w:rsid w:val="00852568"/>
    <w:rsid w:val="008527E8"/>
    <w:rsid w:val="00853E19"/>
    <w:rsid w:val="008548FB"/>
    <w:rsid w:val="00855F72"/>
    <w:rsid w:val="0085679E"/>
    <w:rsid w:val="00857804"/>
    <w:rsid w:val="0085799E"/>
    <w:rsid w:val="008579B1"/>
    <w:rsid w:val="00857E22"/>
    <w:rsid w:val="00861DD2"/>
    <w:rsid w:val="008620C0"/>
    <w:rsid w:val="0086225F"/>
    <w:rsid w:val="00862350"/>
    <w:rsid w:val="00862CBF"/>
    <w:rsid w:val="008639D8"/>
    <w:rsid w:val="0086464D"/>
    <w:rsid w:val="00864CD7"/>
    <w:rsid w:val="00865E53"/>
    <w:rsid w:val="00865FA7"/>
    <w:rsid w:val="008666C6"/>
    <w:rsid w:val="00866A56"/>
    <w:rsid w:val="00867320"/>
    <w:rsid w:val="00867C40"/>
    <w:rsid w:val="00867E4A"/>
    <w:rsid w:val="00867F0A"/>
    <w:rsid w:val="008703A0"/>
    <w:rsid w:val="0087131D"/>
    <w:rsid w:val="00872B23"/>
    <w:rsid w:val="00872C0F"/>
    <w:rsid w:val="00872CE5"/>
    <w:rsid w:val="00873178"/>
    <w:rsid w:val="00873268"/>
    <w:rsid w:val="00874339"/>
    <w:rsid w:val="0087688A"/>
    <w:rsid w:val="00880110"/>
    <w:rsid w:val="00880455"/>
    <w:rsid w:val="0088229E"/>
    <w:rsid w:val="0088247E"/>
    <w:rsid w:val="00882631"/>
    <w:rsid w:val="00883A5C"/>
    <w:rsid w:val="00883B29"/>
    <w:rsid w:val="008847A1"/>
    <w:rsid w:val="00885461"/>
    <w:rsid w:val="00885D8F"/>
    <w:rsid w:val="008865A9"/>
    <w:rsid w:val="008865B5"/>
    <w:rsid w:val="008868BE"/>
    <w:rsid w:val="00886B56"/>
    <w:rsid w:val="00887353"/>
    <w:rsid w:val="00891EEB"/>
    <w:rsid w:val="0089336D"/>
    <w:rsid w:val="00893558"/>
    <w:rsid w:val="00894523"/>
    <w:rsid w:val="00895905"/>
    <w:rsid w:val="00895934"/>
    <w:rsid w:val="00895B4C"/>
    <w:rsid w:val="008961AF"/>
    <w:rsid w:val="00896C6A"/>
    <w:rsid w:val="00897888"/>
    <w:rsid w:val="00897A04"/>
    <w:rsid w:val="00897C16"/>
    <w:rsid w:val="00897C83"/>
    <w:rsid w:val="008A07A7"/>
    <w:rsid w:val="008A1205"/>
    <w:rsid w:val="008A12C5"/>
    <w:rsid w:val="008A14EC"/>
    <w:rsid w:val="008A159A"/>
    <w:rsid w:val="008A1C5E"/>
    <w:rsid w:val="008A3BED"/>
    <w:rsid w:val="008A44E5"/>
    <w:rsid w:val="008A57C5"/>
    <w:rsid w:val="008A589E"/>
    <w:rsid w:val="008A5E06"/>
    <w:rsid w:val="008A642E"/>
    <w:rsid w:val="008A6F03"/>
    <w:rsid w:val="008A79C1"/>
    <w:rsid w:val="008B0B68"/>
    <w:rsid w:val="008B1457"/>
    <w:rsid w:val="008B165E"/>
    <w:rsid w:val="008B2D2A"/>
    <w:rsid w:val="008B3B7A"/>
    <w:rsid w:val="008B65D1"/>
    <w:rsid w:val="008B7074"/>
    <w:rsid w:val="008B751D"/>
    <w:rsid w:val="008C0506"/>
    <w:rsid w:val="008C2356"/>
    <w:rsid w:val="008C288E"/>
    <w:rsid w:val="008C34A5"/>
    <w:rsid w:val="008C4E32"/>
    <w:rsid w:val="008C5360"/>
    <w:rsid w:val="008C5945"/>
    <w:rsid w:val="008C59BA"/>
    <w:rsid w:val="008D06CD"/>
    <w:rsid w:val="008D183A"/>
    <w:rsid w:val="008D18CD"/>
    <w:rsid w:val="008D2297"/>
    <w:rsid w:val="008D244A"/>
    <w:rsid w:val="008D28A7"/>
    <w:rsid w:val="008D3A57"/>
    <w:rsid w:val="008D414C"/>
    <w:rsid w:val="008D4608"/>
    <w:rsid w:val="008D6AC7"/>
    <w:rsid w:val="008D6ECE"/>
    <w:rsid w:val="008D7280"/>
    <w:rsid w:val="008D7469"/>
    <w:rsid w:val="008E0024"/>
    <w:rsid w:val="008E2A33"/>
    <w:rsid w:val="008E3B48"/>
    <w:rsid w:val="008E3F5D"/>
    <w:rsid w:val="008E47FF"/>
    <w:rsid w:val="008E4E08"/>
    <w:rsid w:val="008E5263"/>
    <w:rsid w:val="008E584E"/>
    <w:rsid w:val="008E5F4E"/>
    <w:rsid w:val="008F1A20"/>
    <w:rsid w:val="008F243C"/>
    <w:rsid w:val="008F2578"/>
    <w:rsid w:val="008F334F"/>
    <w:rsid w:val="008F3A69"/>
    <w:rsid w:val="008F3BBD"/>
    <w:rsid w:val="008F3CB6"/>
    <w:rsid w:val="008F3E0F"/>
    <w:rsid w:val="008F3F30"/>
    <w:rsid w:val="008F3FB4"/>
    <w:rsid w:val="008F40E0"/>
    <w:rsid w:val="008F413E"/>
    <w:rsid w:val="008F4F7E"/>
    <w:rsid w:val="008F566A"/>
    <w:rsid w:val="008F5FB1"/>
    <w:rsid w:val="008F6C2E"/>
    <w:rsid w:val="008F7010"/>
    <w:rsid w:val="008F7367"/>
    <w:rsid w:val="008F760A"/>
    <w:rsid w:val="008F76C1"/>
    <w:rsid w:val="009000CD"/>
    <w:rsid w:val="00900EF4"/>
    <w:rsid w:val="009010C4"/>
    <w:rsid w:val="009017BA"/>
    <w:rsid w:val="00901BD4"/>
    <w:rsid w:val="0090353D"/>
    <w:rsid w:val="00903A1A"/>
    <w:rsid w:val="0090452A"/>
    <w:rsid w:val="009047A2"/>
    <w:rsid w:val="00904F92"/>
    <w:rsid w:val="00904FD0"/>
    <w:rsid w:val="00905456"/>
    <w:rsid w:val="00905486"/>
    <w:rsid w:val="009057CB"/>
    <w:rsid w:val="00905BEB"/>
    <w:rsid w:val="009061C5"/>
    <w:rsid w:val="00906504"/>
    <w:rsid w:val="0091049C"/>
    <w:rsid w:val="00910933"/>
    <w:rsid w:val="009129D5"/>
    <w:rsid w:val="00912C27"/>
    <w:rsid w:val="00913793"/>
    <w:rsid w:val="00913E7E"/>
    <w:rsid w:val="00914054"/>
    <w:rsid w:val="00914169"/>
    <w:rsid w:val="00914556"/>
    <w:rsid w:val="00914971"/>
    <w:rsid w:val="00914BD1"/>
    <w:rsid w:val="009152A8"/>
    <w:rsid w:val="00916E28"/>
    <w:rsid w:val="00920107"/>
    <w:rsid w:val="00920188"/>
    <w:rsid w:val="00920963"/>
    <w:rsid w:val="00920CDC"/>
    <w:rsid w:val="00922214"/>
    <w:rsid w:val="00924A3F"/>
    <w:rsid w:val="00924ACF"/>
    <w:rsid w:val="00925F62"/>
    <w:rsid w:val="00927C45"/>
    <w:rsid w:val="00930B20"/>
    <w:rsid w:val="009310D2"/>
    <w:rsid w:val="00931B07"/>
    <w:rsid w:val="009324B4"/>
    <w:rsid w:val="00933D2D"/>
    <w:rsid w:val="00934599"/>
    <w:rsid w:val="00934C96"/>
    <w:rsid w:val="00934CE4"/>
    <w:rsid w:val="00934D67"/>
    <w:rsid w:val="00935C4C"/>
    <w:rsid w:val="00935D91"/>
    <w:rsid w:val="009369E4"/>
    <w:rsid w:val="00936C9C"/>
    <w:rsid w:val="00936E87"/>
    <w:rsid w:val="009371FC"/>
    <w:rsid w:val="00937729"/>
    <w:rsid w:val="00937EEC"/>
    <w:rsid w:val="009417B7"/>
    <w:rsid w:val="00941A5A"/>
    <w:rsid w:val="0094254A"/>
    <w:rsid w:val="0094256F"/>
    <w:rsid w:val="009426E0"/>
    <w:rsid w:val="00942724"/>
    <w:rsid w:val="009435E1"/>
    <w:rsid w:val="009449B3"/>
    <w:rsid w:val="009458E0"/>
    <w:rsid w:val="009458E3"/>
    <w:rsid w:val="00946573"/>
    <w:rsid w:val="009479C3"/>
    <w:rsid w:val="00950F10"/>
    <w:rsid w:val="00951059"/>
    <w:rsid w:val="009521DF"/>
    <w:rsid w:val="00952246"/>
    <w:rsid w:val="00952775"/>
    <w:rsid w:val="00952C0E"/>
    <w:rsid w:val="00953557"/>
    <w:rsid w:val="0095436C"/>
    <w:rsid w:val="00954471"/>
    <w:rsid w:val="00956EA1"/>
    <w:rsid w:val="00962052"/>
    <w:rsid w:val="00962E50"/>
    <w:rsid w:val="00964240"/>
    <w:rsid w:val="009645BA"/>
    <w:rsid w:val="009655A7"/>
    <w:rsid w:val="009656A2"/>
    <w:rsid w:val="009660BE"/>
    <w:rsid w:val="00966560"/>
    <w:rsid w:val="009668DA"/>
    <w:rsid w:val="00967AE2"/>
    <w:rsid w:val="00967ECA"/>
    <w:rsid w:val="00970D02"/>
    <w:rsid w:val="00970FB9"/>
    <w:rsid w:val="009712FA"/>
    <w:rsid w:val="0097286A"/>
    <w:rsid w:val="00973372"/>
    <w:rsid w:val="0097345D"/>
    <w:rsid w:val="00973E2B"/>
    <w:rsid w:val="0097401D"/>
    <w:rsid w:val="009755DB"/>
    <w:rsid w:val="009766D4"/>
    <w:rsid w:val="00976E1B"/>
    <w:rsid w:val="00977FC8"/>
    <w:rsid w:val="0098181B"/>
    <w:rsid w:val="00982010"/>
    <w:rsid w:val="00984413"/>
    <w:rsid w:val="00985493"/>
    <w:rsid w:val="0098698D"/>
    <w:rsid w:val="00990AFA"/>
    <w:rsid w:val="00990F6D"/>
    <w:rsid w:val="00991203"/>
    <w:rsid w:val="00991856"/>
    <w:rsid w:val="009918A1"/>
    <w:rsid w:val="00993141"/>
    <w:rsid w:val="00993E08"/>
    <w:rsid w:val="009940F7"/>
    <w:rsid w:val="009949A0"/>
    <w:rsid w:val="00994C5A"/>
    <w:rsid w:val="009956D9"/>
    <w:rsid w:val="009A0184"/>
    <w:rsid w:val="009A1574"/>
    <w:rsid w:val="009A2823"/>
    <w:rsid w:val="009A3629"/>
    <w:rsid w:val="009A3C22"/>
    <w:rsid w:val="009A5602"/>
    <w:rsid w:val="009A6597"/>
    <w:rsid w:val="009A6D9E"/>
    <w:rsid w:val="009A6E6D"/>
    <w:rsid w:val="009A6EA0"/>
    <w:rsid w:val="009A7210"/>
    <w:rsid w:val="009A72DD"/>
    <w:rsid w:val="009A7A0F"/>
    <w:rsid w:val="009B0987"/>
    <w:rsid w:val="009B123C"/>
    <w:rsid w:val="009B2205"/>
    <w:rsid w:val="009B3268"/>
    <w:rsid w:val="009B40C2"/>
    <w:rsid w:val="009B423C"/>
    <w:rsid w:val="009B4C1D"/>
    <w:rsid w:val="009B607D"/>
    <w:rsid w:val="009C0CB1"/>
    <w:rsid w:val="009C1DC4"/>
    <w:rsid w:val="009C2B88"/>
    <w:rsid w:val="009C31DE"/>
    <w:rsid w:val="009C3682"/>
    <w:rsid w:val="009C40F5"/>
    <w:rsid w:val="009C5160"/>
    <w:rsid w:val="009C5285"/>
    <w:rsid w:val="009C78FD"/>
    <w:rsid w:val="009D05A2"/>
    <w:rsid w:val="009D0AD8"/>
    <w:rsid w:val="009D11AC"/>
    <w:rsid w:val="009D2771"/>
    <w:rsid w:val="009D284E"/>
    <w:rsid w:val="009D2A03"/>
    <w:rsid w:val="009D2F26"/>
    <w:rsid w:val="009D4128"/>
    <w:rsid w:val="009D471D"/>
    <w:rsid w:val="009D531C"/>
    <w:rsid w:val="009D6261"/>
    <w:rsid w:val="009D6301"/>
    <w:rsid w:val="009E038A"/>
    <w:rsid w:val="009E062E"/>
    <w:rsid w:val="009E2330"/>
    <w:rsid w:val="009E2E05"/>
    <w:rsid w:val="009E3334"/>
    <w:rsid w:val="009E33B3"/>
    <w:rsid w:val="009E34FA"/>
    <w:rsid w:val="009E5501"/>
    <w:rsid w:val="009E65F1"/>
    <w:rsid w:val="009E6A58"/>
    <w:rsid w:val="009E7252"/>
    <w:rsid w:val="009E736D"/>
    <w:rsid w:val="009F1180"/>
    <w:rsid w:val="009F19FF"/>
    <w:rsid w:val="009F2281"/>
    <w:rsid w:val="009F2BBB"/>
    <w:rsid w:val="009F2C57"/>
    <w:rsid w:val="009F4668"/>
    <w:rsid w:val="009F4AD1"/>
    <w:rsid w:val="009F5F86"/>
    <w:rsid w:val="009F62B0"/>
    <w:rsid w:val="009F7438"/>
    <w:rsid w:val="009F74C9"/>
    <w:rsid w:val="009F7BFC"/>
    <w:rsid w:val="00A00410"/>
    <w:rsid w:val="00A01894"/>
    <w:rsid w:val="00A01CC1"/>
    <w:rsid w:val="00A01D00"/>
    <w:rsid w:val="00A025AF"/>
    <w:rsid w:val="00A03409"/>
    <w:rsid w:val="00A0359C"/>
    <w:rsid w:val="00A0360F"/>
    <w:rsid w:val="00A03A8B"/>
    <w:rsid w:val="00A05536"/>
    <w:rsid w:val="00A055DF"/>
    <w:rsid w:val="00A05607"/>
    <w:rsid w:val="00A0629A"/>
    <w:rsid w:val="00A06755"/>
    <w:rsid w:val="00A10719"/>
    <w:rsid w:val="00A110A8"/>
    <w:rsid w:val="00A12248"/>
    <w:rsid w:val="00A1299D"/>
    <w:rsid w:val="00A12D59"/>
    <w:rsid w:val="00A12DE8"/>
    <w:rsid w:val="00A12E0E"/>
    <w:rsid w:val="00A13C18"/>
    <w:rsid w:val="00A14331"/>
    <w:rsid w:val="00A145FA"/>
    <w:rsid w:val="00A153EC"/>
    <w:rsid w:val="00A15A26"/>
    <w:rsid w:val="00A15DD9"/>
    <w:rsid w:val="00A16336"/>
    <w:rsid w:val="00A16792"/>
    <w:rsid w:val="00A16A3F"/>
    <w:rsid w:val="00A16EB0"/>
    <w:rsid w:val="00A1714B"/>
    <w:rsid w:val="00A17E0B"/>
    <w:rsid w:val="00A20166"/>
    <w:rsid w:val="00A207CF"/>
    <w:rsid w:val="00A20A8F"/>
    <w:rsid w:val="00A21274"/>
    <w:rsid w:val="00A22650"/>
    <w:rsid w:val="00A22B8E"/>
    <w:rsid w:val="00A22BCC"/>
    <w:rsid w:val="00A22F92"/>
    <w:rsid w:val="00A2306C"/>
    <w:rsid w:val="00A24E79"/>
    <w:rsid w:val="00A25F19"/>
    <w:rsid w:val="00A25F4D"/>
    <w:rsid w:val="00A26690"/>
    <w:rsid w:val="00A273D5"/>
    <w:rsid w:val="00A300DF"/>
    <w:rsid w:val="00A30125"/>
    <w:rsid w:val="00A30FAC"/>
    <w:rsid w:val="00A312EF"/>
    <w:rsid w:val="00A317A8"/>
    <w:rsid w:val="00A31E71"/>
    <w:rsid w:val="00A32082"/>
    <w:rsid w:val="00A34883"/>
    <w:rsid w:val="00A34F58"/>
    <w:rsid w:val="00A34F62"/>
    <w:rsid w:val="00A351D9"/>
    <w:rsid w:val="00A35779"/>
    <w:rsid w:val="00A35A24"/>
    <w:rsid w:val="00A36440"/>
    <w:rsid w:val="00A36C50"/>
    <w:rsid w:val="00A37B08"/>
    <w:rsid w:val="00A4274C"/>
    <w:rsid w:val="00A436C4"/>
    <w:rsid w:val="00A43F81"/>
    <w:rsid w:val="00A442A2"/>
    <w:rsid w:val="00A449B2"/>
    <w:rsid w:val="00A459EF"/>
    <w:rsid w:val="00A45AC3"/>
    <w:rsid w:val="00A45B8B"/>
    <w:rsid w:val="00A45BBF"/>
    <w:rsid w:val="00A46087"/>
    <w:rsid w:val="00A46088"/>
    <w:rsid w:val="00A46270"/>
    <w:rsid w:val="00A463C1"/>
    <w:rsid w:val="00A46AEB"/>
    <w:rsid w:val="00A474DF"/>
    <w:rsid w:val="00A47744"/>
    <w:rsid w:val="00A47DE8"/>
    <w:rsid w:val="00A504A7"/>
    <w:rsid w:val="00A508A5"/>
    <w:rsid w:val="00A50B6E"/>
    <w:rsid w:val="00A50E8A"/>
    <w:rsid w:val="00A51289"/>
    <w:rsid w:val="00A52F37"/>
    <w:rsid w:val="00A531F3"/>
    <w:rsid w:val="00A53FED"/>
    <w:rsid w:val="00A546A8"/>
    <w:rsid w:val="00A6101F"/>
    <w:rsid w:val="00A61401"/>
    <w:rsid w:val="00A61473"/>
    <w:rsid w:val="00A61B69"/>
    <w:rsid w:val="00A61CCD"/>
    <w:rsid w:val="00A6220C"/>
    <w:rsid w:val="00A63054"/>
    <w:rsid w:val="00A63C12"/>
    <w:rsid w:val="00A640C3"/>
    <w:rsid w:val="00A6412A"/>
    <w:rsid w:val="00A64F3B"/>
    <w:rsid w:val="00A6518D"/>
    <w:rsid w:val="00A66580"/>
    <w:rsid w:val="00A66906"/>
    <w:rsid w:val="00A66B6F"/>
    <w:rsid w:val="00A66D8A"/>
    <w:rsid w:val="00A6740B"/>
    <w:rsid w:val="00A67DD4"/>
    <w:rsid w:val="00A700E9"/>
    <w:rsid w:val="00A701AC"/>
    <w:rsid w:val="00A712A4"/>
    <w:rsid w:val="00A71DD2"/>
    <w:rsid w:val="00A724D7"/>
    <w:rsid w:val="00A727CF"/>
    <w:rsid w:val="00A7285F"/>
    <w:rsid w:val="00A73EA3"/>
    <w:rsid w:val="00A76795"/>
    <w:rsid w:val="00A76EB7"/>
    <w:rsid w:val="00A80095"/>
    <w:rsid w:val="00A824BD"/>
    <w:rsid w:val="00A83284"/>
    <w:rsid w:val="00A83B75"/>
    <w:rsid w:val="00A83C9F"/>
    <w:rsid w:val="00A83FEE"/>
    <w:rsid w:val="00A84487"/>
    <w:rsid w:val="00A8469A"/>
    <w:rsid w:val="00A86ABE"/>
    <w:rsid w:val="00A90216"/>
    <w:rsid w:val="00A919A7"/>
    <w:rsid w:val="00A924B0"/>
    <w:rsid w:val="00A94A4B"/>
    <w:rsid w:val="00A94C41"/>
    <w:rsid w:val="00A95F92"/>
    <w:rsid w:val="00A962E6"/>
    <w:rsid w:val="00A96C57"/>
    <w:rsid w:val="00A96F8A"/>
    <w:rsid w:val="00AA0BD3"/>
    <w:rsid w:val="00AA30A1"/>
    <w:rsid w:val="00AA3860"/>
    <w:rsid w:val="00AA4F76"/>
    <w:rsid w:val="00AA5284"/>
    <w:rsid w:val="00AA5CFB"/>
    <w:rsid w:val="00AA5E3A"/>
    <w:rsid w:val="00AA5FCE"/>
    <w:rsid w:val="00AA75CA"/>
    <w:rsid w:val="00AA79DC"/>
    <w:rsid w:val="00AB0E3B"/>
    <w:rsid w:val="00AB1039"/>
    <w:rsid w:val="00AB13BD"/>
    <w:rsid w:val="00AB15DB"/>
    <w:rsid w:val="00AB2D99"/>
    <w:rsid w:val="00AB30A1"/>
    <w:rsid w:val="00AB4641"/>
    <w:rsid w:val="00AB4C96"/>
    <w:rsid w:val="00AB4CCF"/>
    <w:rsid w:val="00AB54FA"/>
    <w:rsid w:val="00AB5EF1"/>
    <w:rsid w:val="00AB5FD1"/>
    <w:rsid w:val="00AB684A"/>
    <w:rsid w:val="00AB75AA"/>
    <w:rsid w:val="00AC0015"/>
    <w:rsid w:val="00AC051A"/>
    <w:rsid w:val="00AC1714"/>
    <w:rsid w:val="00AC1A3D"/>
    <w:rsid w:val="00AC1EE1"/>
    <w:rsid w:val="00AC23BD"/>
    <w:rsid w:val="00AC265F"/>
    <w:rsid w:val="00AC56A4"/>
    <w:rsid w:val="00AC59D6"/>
    <w:rsid w:val="00AC6F09"/>
    <w:rsid w:val="00AC75B0"/>
    <w:rsid w:val="00AD0543"/>
    <w:rsid w:val="00AD1BA9"/>
    <w:rsid w:val="00AD3349"/>
    <w:rsid w:val="00AD5459"/>
    <w:rsid w:val="00AD63A1"/>
    <w:rsid w:val="00AD6CE7"/>
    <w:rsid w:val="00AD7181"/>
    <w:rsid w:val="00AD7558"/>
    <w:rsid w:val="00AD7A46"/>
    <w:rsid w:val="00AE04E3"/>
    <w:rsid w:val="00AE0E9C"/>
    <w:rsid w:val="00AE1E42"/>
    <w:rsid w:val="00AE28A3"/>
    <w:rsid w:val="00AE3054"/>
    <w:rsid w:val="00AE36F5"/>
    <w:rsid w:val="00AE37CF"/>
    <w:rsid w:val="00AE4050"/>
    <w:rsid w:val="00AE4FF2"/>
    <w:rsid w:val="00AE50DD"/>
    <w:rsid w:val="00AE52BF"/>
    <w:rsid w:val="00AE57F7"/>
    <w:rsid w:val="00AE6125"/>
    <w:rsid w:val="00AE6309"/>
    <w:rsid w:val="00AE6AFF"/>
    <w:rsid w:val="00AE7F9B"/>
    <w:rsid w:val="00AF033F"/>
    <w:rsid w:val="00AF07E5"/>
    <w:rsid w:val="00AF0CF4"/>
    <w:rsid w:val="00AF2040"/>
    <w:rsid w:val="00AF301C"/>
    <w:rsid w:val="00AF363E"/>
    <w:rsid w:val="00AF387E"/>
    <w:rsid w:val="00AF4922"/>
    <w:rsid w:val="00AF4AA6"/>
    <w:rsid w:val="00AF594B"/>
    <w:rsid w:val="00AF6D29"/>
    <w:rsid w:val="00AF6D62"/>
    <w:rsid w:val="00B00F2A"/>
    <w:rsid w:val="00B02165"/>
    <w:rsid w:val="00B02871"/>
    <w:rsid w:val="00B02D46"/>
    <w:rsid w:val="00B030AB"/>
    <w:rsid w:val="00B039C7"/>
    <w:rsid w:val="00B03E4E"/>
    <w:rsid w:val="00B04CFC"/>
    <w:rsid w:val="00B05071"/>
    <w:rsid w:val="00B054DE"/>
    <w:rsid w:val="00B05CCC"/>
    <w:rsid w:val="00B05FE2"/>
    <w:rsid w:val="00B06489"/>
    <w:rsid w:val="00B07C2B"/>
    <w:rsid w:val="00B10AF6"/>
    <w:rsid w:val="00B113B9"/>
    <w:rsid w:val="00B11537"/>
    <w:rsid w:val="00B12441"/>
    <w:rsid w:val="00B12445"/>
    <w:rsid w:val="00B12A7A"/>
    <w:rsid w:val="00B12DB5"/>
    <w:rsid w:val="00B13D4A"/>
    <w:rsid w:val="00B13F69"/>
    <w:rsid w:val="00B14ED3"/>
    <w:rsid w:val="00B15258"/>
    <w:rsid w:val="00B16356"/>
    <w:rsid w:val="00B16C9A"/>
    <w:rsid w:val="00B17168"/>
    <w:rsid w:val="00B2009C"/>
    <w:rsid w:val="00B20ED9"/>
    <w:rsid w:val="00B2319E"/>
    <w:rsid w:val="00B233A1"/>
    <w:rsid w:val="00B23786"/>
    <w:rsid w:val="00B24AAF"/>
    <w:rsid w:val="00B2595C"/>
    <w:rsid w:val="00B25EC3"/>
    <w:rsid w:val="00B26142"/>
    <w:rsid w:val="00B269D3"/>
    <w:rsid w:val="00B277D5"/>
    <w:rsid w:val="00B30551"/>
    <w:rsid w:val="00B30FA7"/>
    <w:rsid w:val="00B32A52"/>
    <w:rsid w:val="00B33D5D"/>
    <w:rsid w:val="00B33F8C"/>
    <w:rsid w:val="00B34296"/>
    <w:rsid w:val="00B3521A"/>
    <w:rsid w:val="00B357A6"/>
    <w:rsid w:val="00B35A79"/>
    <w:rsid w:val="00B366F6"/>
    <w:rsid w:val="00B36D34"/>
    <w:rsid w:val="00B41579"/>
    <w:rsid w:val="00B44BA6"/>
    <w:rsid w:val="00B456A5"/>
    <w:rsid w:val="00B46096"/>
    <w:rsid w:val="00B5060E"/>
    <w:rsid w:val="00B512E3"/>
    <w:rsid w:val="00B513F7"/>
    <w:rsid w:val="00B5166B"/>
    <w:rsid w:val="00B5169C"/>
    <w:rsid w:val="00B51BD6"/>
    <w:rsid w:val="00B52C61"/>
    <w:rsid w:val="00B535BF"/>
    <w:rsid w:val="00B5432F"/>
    <w:rsid w:val="00B55066"/>
    <w:rsid w:val="00B56660"/>
    <w:rsid w:val="00B56A6E"/>
    <w:rsid w:val="00B56D9C"/>
    <w:rsid w:val="00B62267"/>
    <w:rsid w:val="00B62728"/>
    <w:rsid w:val="00B62DBA"/>
    <w:rsid w:val="00B640BF"/>
    <w:rsid w:val="00B644D6"/>
    <w:rsid w:val="00B658A4"/>
    <w:rsid w:val="00B65A8C"/>
    <w:rsid w:val="00B65C9D"/>
    <w:rsid w:val="00B65D5A"/>
    <w:rsid w:val="00B66303"/>
    <w:rsid w:val="00B67402"/>
    <w:rsid w:val="00B6771A"/>
    <w:rsid w:val="00B67925"/>
    <w:rsid w:val="00B67AD3"/>
    <w:rsid w:val="00B67F0B"/>
    <w:rsid w:val="00B70767"/>
    <w:rsid w:val="00B70F9B"/>
    <w:rsid w:val="00B71242"/>
    <w:rsid w:val="00B725E3"/>
    <w:rsid w:val="00B72B7A"/>
    <w:rsid w:val="00B72D81"/>
    <w:rsid w:val="00B735A7"/>
    <w:rsid w:val="00B735D0"/>
    <w:rsid w:val="00B74647"/>
    <w:rsid w:val="00B74D9B"/>
    <w:rsid w:val="00B751DF"/>
    <w:rsid w:val="00B808B2"/>
    <w:rsid w:val="00B809DB"/>
    <w:rsid w:val="00B80A27"/>
    <w:rsid w:val="00B84B64"/>
    <w:rsid w:val="00B85F3A"/>
    <w:rsid w:val="00B87E36"/>
    <w:rsid w:val="00B87EFF"/>
    <w:rsid w:val="00B901BB"/>
    <w:rsid w:val="00B92ACC"/>
    <w:rsid w:val="00B93289"/>
    <w:rsid w:val="00B936B4"/>
    <w:rsid w:val="00B94580"/>
    <w:rsid w:val="00B94675"/>
    <w:rsid w:val="00B948C3"/>
    <w:rsid w:val="00B94CC9"/>
    <w:rsid w:val="00B9553A"/>
    <w:rsid w:val="00B9579C"/>
    <w:rsid w:val="00B95809"/>
    <w:rsid w:val="00B95B9A"/>
    <w:rsid w:val="00B961DC"/>
    <w:rsid w:val="00B96206"/>
    <w:rsid w:val="00B962CC"/>
    <w:rsid w:val="00B96565"/>
    <w:rsid w:val="00B96B0E"/>
    <w:rsid w:val="00B974B7"/>
    <w:rsid w:val="00B97864"/>
    <w:rsid w:val="00BA02D6"/>
    <w:rsid w:val="00BA2683"/>
    <w:rsid w:val="00BA4A58"/>
    <w:rsid w:val="00BA4B54"/>
    <w:rsid w:val="00BA4F9F"/>
    <w:rsid w:val="00BA59B7"/>
    <w:rsid w:val="00BA6233"/>
    <w:rsid w:val="00BA6760"/>
    <w:rsid w:val="00BA7315"/>
    <w:rsid w:val="00BA785C"/>
    <w:rsid w:val="00BB16C2"/>
    <w:rsid w:val="00BB2486"/>
    <w:rsid w:val="00BB303D"/>
    <w:rsid w:val="00BB4244"/>
    <w:rsid w:val="00BB521C"/>
    <w:rsid w:val="00BB53B5"/>
    <w:rsid w:val="00BB56AA"/>
    <w:rsid w:val="00BB584D"/>
    <w:rsid w:val="00BB60E2"/>
    <w:rsid w:val="00BB613A"/>
    <w:rsid w:val="00BB693D"/>
    <w:rsid w:val="00BB6FCE"/>
    <w:rsid w:val="00BB7421"/>
    <w:rsid w:val="00BC03C1"/>
    <w:rsid w:val="00BC08B5"/>
    <w:rsid w:val="00BC149A"/>
    <w:rsid w:val="00BC1DFE"/>
    <w:rsid w:val="00BC2F27"/>
    <w:rsid w:val="00BC306C"/>
    <w:rsid w:val="00BC3543"/>
    <w:rsid w:val="00BC42E2"/>
    <w:rsid w:val="00BC5537"/>
    <w:rsid w:val="00BC56BD"/>
    <w:rsid w:val="00BC6C80"/>
    <w:rsid w:val="00BC7140"/>
    <w:rsid w:val="00BC7504"/>
    <w:rsid w:val="00BD070F"/>
    <w:rsid w:val="00BD1A33"/>
    <w:rsid w:val="00BD272B"/>
    <w:rsid w:val="00BD373A"/>
    <w:rsid w:val="00BD3867"/>
    <w:rsid w:val="00BD3A81"/>
    <w:rsid w:val="00BD45C7"/>
    <w:rsid w:val="00BD4BB0"/>
    <w:rsid w:val="00BD57F8"/>
    <w:rsid w:val="00BD5A56"/>
    <w:rsid w:val="00BE0183"/>
    <w:rsid w:val="00BE3551"/>
    <w:rsid w:val="00BE382A"/>
    <w:rsid w:val="00BE3857"/>
    <w:rsid w:val="00BE3AC0"/>
    <w:rsid w:val="00BE3AE8"/>
    <w:rsid w:val="00BE42DA"/>
    <w:rsid w:val="00BE43EA"/>
    <w:rsid w:val="00BE491D"/>
    <w:rsid w:val="00BE4EA3"/>
    <w:rsid w:val="00BE56D9"/>
    <w:rsid w:val="00BE6D83"/>
    <w:rsid w:val="00BE6E92"/>
    <w:rsid w:val="00BE74D1"/>
    <w:rsid w:val="00BE7F28"/>
    <w:rsid w:val="00BF1101"/>
    <w:rsid w:val="00BF2A7E"/>
    <w:rsid w:val="00BF33F7"/>
    <w:rsid w:val="00BF399D"/>
    <w:rsid w:val="00BF3D82"/>
    <w:rsid w:val="00BF50EF"/>
    <w:rsid w:val="00BF5744"/>
    <w:rsid w:val="00BF5A3C"/>
    <w:rsid w:val="00BF5B7A"/>
    <w:rsid w:val="00BF6F75"/>
    <w:rsid w:val="00BF72B5"/>
    <w:rsid w:val="00BF75AE"/>
    <w:rsid w:val="00BF7BCE"/>
    <w:rsid w:val="00C000BB"/>
    <w:rsid w:val="00C01D14"/>
    <w:rsid w:val="00C01FE4"/>
    <w:rsid w:val="00C02ACA"/>
    <w:rsid w:val="00C02C22"/>
    <w:rsid w:val="00C02F93"/>
    <w:rsid w:val="00C03A8C"/>
    <w:rsid w:val="00C03B31"/>
    <w:rsid w:val="00C05429"/>
    <w:rsid w:val="00C05456"/>
    <w:rsid w:val="00C05571"/>
    <w:rsid w:val="00C06FC0"/>
    <w:rsid w:val="00C07AD8"/>
    <w:rsid w:val="00C115CF"/>
    <w:rsid w:val="00C11894"/>
    <w:rsid w:val="00C12B61"/>
    <w:rsid w:val="00C138B1"/>
    <w:rsid w:val="00C13952"/>
    <w:rsid w:val="00C14C3A"/>
    <w:rsid w:val="00C14CC5"/>
    <w:rsid w:val="00C150D9"/>
    <w:rsid w:val="00C1559C"/>
    <w:rsid w:val="00C15F63"/>
    <w:rsid w:val="00C1658A"/>
    <w:rsid w:val="00C16AC6"/>
    <w:rsid w:val="00C173E4"/>
    <w:rsid w:val="00C17458"/>
    <w:rsid w:val="00C20124"/>
    <w:rsid w:val="00C20C78"/>
    <w:rsid w:val="00C2144C"/>
    <w:rsid w:val="00C2230B"/>
    <w:rsid w:val="00C22766"/>
    <w:rsid w:val="00C22F2D"/>
    <w:rsid w:val="00C25531"/>
    <w:rsid w:val="00C25ADA"/>
    <w:rsid w:val="00C25F8E"/>
    <w:rsid w:val="00C2699C"/>
    <w:rsid w:val="00C26BDE"/>
    <w:rsid w:val="00C2728C"/>
    <w:rsid w:val="00C306BC"/>
    <w:rsid w:val="00C30EEF"/>
    <w:rsid w:val="00C313CA"/>
    <w:rsid w:val="00C32062"/>
    <w:rsid w:val="00C32B35"/>
    <w:rsid w:val="00C33458"/>
    <w:rsid w:val="00C34561"/>
    <w:rsid w:val="00C34592"/>
    <w:rsid w:val="00C354C3"/>
    <w:rsid w:val="00C36342"/>
    <w:rsid w:val="00C372E2"/>
    <w:rsid w:val="00C3730B"/>
    <w:rsid w:val="00C373FB"/>
    <w:rsid w:val="00C37AD6"/>
    <w:rsid w:val="00C37FBA"/>
    <w:rsid w:val="00C421F9"/>
    <w:rsid w:val="00C42269"/>
    <w:rsid w:val="00C424B2"/>
    <w:rsid w:val="00C43883"/>
    <w:rsid w:val="00C451D1"/>
    <w:rsid w:val="00C4546A"/>
    <w:rsid w:val="00C471CA"/>
    <w:rsid w:val="00C50C84"/>
    <w:rsid w:val="00C51592"/>
    <w:rsid w:val="00C51E14"/>
    <w:rsid w:val="00C52714"/>
    <w:rsid w:val="00C55EE2"/>
    <w:rsid w:val="00C5680D"/>
    <w:rsid w:val="00C5735F"/>
    <w:rsid w:val="00C5780E"/>
    <w:rsid w:val="00C57BFE"/>
    <w:rsid w:val="00C57F03"/>
    <w:rsid w:val="00C60593"/>
    <w:rsid w:val="00C60644"/>
    <w:rsid w:val="00C60E8D"/>
    <w:rsid w:val="00C61316"/>
    <w:rsid w:val="00C622EC"/>
    <w:rsid w:val="00C624E7"/>
    <w:rsid w:val="00C62FE2"/>
    <w:rsid w:val="00C6340B"/>
    <w:rsid w:val="00C63766"/>
    <w:rsid w:val="00C64689"/>
    <w:rsid w:val="00C65526"/>
    <w:rsid w:val="00C6559A"/>
    <w:rsid w:val="00C65B85"/>
    <w:rsid w:val="00C665D5"/>
    <w:rsid w:val="00C710A2"/>
    <w:rsid w:val="00C71207"/>
    <w:rsid w:val="00C71BE6"/>
    <w:rsid w:val="00C72017"/>
    <w:rsid w:val="00C72AD4"/>
    <w:rsid w:val="00C72D97"/>
    <w:rsid w:val="00C73316"/>
    <w:rsid w:val="00C737D6"/>
    <w:rsid w:val="00C73D49"/>
    <w:rsid w:val="00C7554F"/>
    <w:rsid w:val="00C759FE"/>
    <w:rsid w:val="00C75A20"/>
    <w:rsid w:val="00C75E31"/>
    <w:rsid w:val="00C76ECE"/>
    <w:rsid w:val="00C778C6"/>
    <w:rsid w:val="00C80B43"/>
    <w:rsid w:val="00C8197C"/>
    <w:rsid w:val="00C828EB"/>
    <w:rsid w:val="00C82F28"/>
    <w:rsid w:val="00C862C7"/>
    <w:rsid w:val="00C878B6"/>
    <w:rsid w:val="00C87ED4"/>
    <w:rsid w:val="00C9075E"/>
    <w:rsid w:val="00C908E8"/>
    <w:rsid w:val="00C9121D"/>
    <w:rsid w:val="00C91549"/>
    <w:rsid w:val="00C92068"/>
    <w:rsid w:val="00C92A79"/>
    <w:rsid w:val="00C92F80"/>
    <w:rsid w:val="00C943A3"/>
    <w:rsid w:val="00C94BFD"/>
    <w:rsid w:val="00C94FE5"/>
    <w:rsid w:val="00C9514E"/>
    <w:rsid w:val="00C954B1"/>
    <w:rsid w:val="00C96094"/>
    <w:rsid w:val="00C96C9A"/>
    <w:rsid w:val="00C979B9"/>
    <w:rsid w:val="00CA219E"/>
    <w:rsid w:val="00CA36B0"/>
    <w:rsid w:val="00CA373B"/>
    <w:rsid w:val="00CA3D0F"/>
    <w:rsid w:val="00CA40B4"/>
    <w:rsid w:val="00CA4F52"/>
    <w:rsid w:val="00CA5B41"/>
    <w:rsid w:val="00CA7313"/>
    <w:rsid w:val="00CA736B"/>
    <w:rsid w:val="00CA7ED3"/>
    <w:rsid w:val="00CB07B9"/>
    <w:rsid w:val="00CB0BFE"/>
    <w:rsid w:val="00CB0C3B"/>
    <w:rsid w:val="00CB172F"/>
    <w:rsid w:val="00CB1F48"/>
    <w:rsid w:val="00CB2533"/>
    <w:rsid w:val="00CB37C4"/>
    <w:rsid w:val="00CB39ED"/>
    <w:rsid w:val="00CB4BEF"/>
    <w:rsid w:val="00CB5677"/>
    <w:rsid w:val="00CB6375"/>
    <w:rsid w:val="00CB66F6"/>
    <w:rsid w:val="00CB6DE9"/>
    <w:rsid w:val="00CB6E07"/>
    <w:rsid w:val="00CB71CA"/>
    <w:rsid w:val="00CB7659"/>
    <w:rsid w:val="00CC05F0"/>
    <w:rsid w:val="00CC0D90"/>
    <w:rsid w:val="00CC14DA"/>
    <w:rsid w:val="00CC15F3"/>
    <w:rsid w:val="00CC2E48"/>
    <w:rsid w:val="00CC2E5A"/>
    <w:rsid w:val="00CC453C"/>
    <w:rsid w:val="00CD10F3"/>
    <w:rsid w:val="00CD3896"/>
    <w:rsid w:val="00CD454A"/>
    <w:rsid w:val="00CD4ACB"/>
    <w:rsid w:val="00CD4C09"/>
    <w:rsid w:val="00CD52BA"/>
    <w:rsid w:val="00CD5E3F"/>
    <w:rsid w:val="00CD6028"/>
    <w:rsid w:val="00CD68C4"/>
    <w:rsid w:val="00CD6C5C"/>
    <w:rsid w:val="00CE01D3"/>
    <w:rsid w:val="00CE0663"/>
    <w:rsid w:val="00CE0A16"/>
    <w:rsid w:val="00CE0C16"/>
    <w:rsid w:val="00CE130B"/>
    <w:rsid w:val="00CE1EB9"/>
    <w:rsid w:val="00CE242D"/>
    <w:rsid w:val="00CE2C30"/>
    <w:rsid w:val="00CE5096"/>
    <w:rsid w:val="00CE5269"/>
    <w:rsid w:val="00CE5483"/>
    <w:rsid w:val="00CE5F3A"/>
    <w:rsid w:val="00CE6487"/>
    <w:rsid w:val="00CE69D7"/>
    <w:rsid w:val="00CE70B4"/>
    <w:rsid w:val="00CF0793"/>
    <w:rsid w:val="00CF13D9"/>
    <w:rsid w:val="00CF242B"/>
    <w:rsid w:val="00CF5508"/>
    <w:rsid w:val="00CF5B21"/>
    <w:rsid w:val="00CF6B4E"/>
    <w:rsid w:val="00CF6D25"/>
    <w:rsid w:val="00CF78BF"/>
    <w:rsid w:val="00D01228"/>
    <w:rsid w:val="00D02270"/>
    <w:rsid w:val="00D0272E"/>
    <w:rsid w:val="00D0282D"/>
    <w:rsid w:val="00D031F7"/>
    <w:rsid w:val="00D03B6E"/>
    <w:rsid w:val="00D048E7"/>
    <w:rsid w:val="00D04B79"/>
    <w:rsid w:val="00D04C9F"/>
    <w:rsid w:val="00D04FFE"/>
    <w:rsid w:val="00D0517D"/>
    <w:rsid w:val="00D06125"/>
    <w:rsid w:val="00D06E8E"/>
    <w:rsid w:val="00D075B8"/>
    <w:rsid w:val="00D07C6D"/>
    <w:rsid w:val="00D10678"/>
    <w:rsid w:val="00D119FD"/>
    <w:rsid w:val="00D11C98"/>
    <w:rsid w:val="00D1329D"/>
    <w:rsid w:val="00D1564D"/>
    <w:rsid w:val="00D17303"/>
    <w:rsid w:val="00D17439"/>
    <w:rsid w:val="00D20557"/>
    <w:rsid w:val="00D206E8"/>
    <w:rsid w:val="00D21EF5"/>
    <w:rsid w:val="00D22206"/>
    <w:rsid w:val="00D23E82"/>
    <w:rsid w:val="00D242F4"/>
    <w:rsid w:val="00D246FF"/>
    <w:rsid w:val="00D261FA"/>
    <w:rsid w:val="00D268BC"/>
    <w:rsid w:val="00D26B05"/>
    <w:rsid w:val="00D26C33"/>
    <w:rsid w:val="00D26D05"/>
    <w:rsid w:val="00D276EC"/>
    <w:rsid w:val="00D27D70"/>
    <w:rsid w:val="00D30F63"/>
    <w:rsid w:val="00D31313"/>
    <w:rsid w:val="00D31AC9"/>
    <w:rsid w:val="00D31E48"/>
    <w:rsid w:val="00D32F0A"/>
    <w:rsid w:val="00D3364F"/>
    <w:rsid w:val="00D33EB1"/>
    <w:rsid w:val="00D33FE5"/>
    <w:rsid w:val="00D34331"/>
    <w:rsid w:val="00D344D1"/>
    <w:rsid w:val="00D34F27"/>
    <w:rsid w:val="00D36114"/>
    <w:rsid w:val="00D368B4"/>
    <w:rsid w:val="00D37C65"/>
    <w:rsid w:val="00D37D04"/>
    <w:rsid w:val="00D40226"/>
    <w:rsid w:val="00D40520"/>
    <w:rsid w:val="00D40A07"/>
    <w:rsid w:val="00D40E09"/>
    <w:rsid w:val="00D41480"/>
    <w:rsid w:val="00D41502"/>
    <w:rsid w:val="00D43D9B"/>
    <w:rsid w:val="00D4428A"/>
    <w:rsid w:val="00D4446C"/>
    <w:rsid w:val="00D456EE"/>
    <w:rsid w:val="00D46546"/>
    <w:rsid w:val="00D46570"/>
    <w:rsid w:val="00D46C0A"/>
    <w:rsid w:val="00D474AA"/>
    <w:rsid w:val="00D47797"/>
    <w:rsid w:val="00D5087B"/>
    <w:rsid w:val="00D517F2"/>
    <w:rsid w:val="00D51EA7"/>
    <w:rsid w:val="00D53400"/>
    <w:rsid w:val="00D53873"/>
    <w:rsid w:val="00D5450E"/>
    <w:rsid w:val="00D547DD"/>
    <w:rsid w:val="00D55071"/>
    <w:rsid w:val="00D566E2"/>
    <w:rsid w:val="00D56934"/>
    <w:rsid w:val="00D56B09"/>
    <w:rsid w:val="00D602C8"/>
    <w:rsid w:val="00D61370"/>
    <w:rsid w:val="00D629E2"/>
    <w:rsid w:val="00D635B9"/>
    <w:rsid w:val="00D653EB"/>
    <w:rsid w:val="00D658EE"/>
    <w:rsid w:val="00D664DF"/>
    <w:rsid w:val="00D6672B"/>
    <w:rsid w:val="00D66ED8"/>
    <w:rsid w:val="00D67762"/>
    <w:rsid w:val="00D677D0"/>
    <w:rsid w:val="00D70713"/>
    <w:rsid w:val="00D707E9"/>
    <w:rsid w:val="00D70EB9"/>
    <w:rsid w:val="00D71A8A"/>
    <w:rsid w:val="00D71DFE"/>
    <w:rsid w:val="00D72A09"/>
    <w:rsid w:val="00D73CA3"/>
    <w:rsid w:val="00D749ED"/>
    <w:rsid w:val="00D74D9B"/>
    <w:rsid w:val="00D77946"/>
    <w:rsid w:val="00D77A2F"/>
    <w:rsid w:val="00D8019B"/>
    <w:rsid w:val="00D80935"/>
    <w:rsid w:val="00D80D7F"/>
    <w:rsid w:val="00D82B07"/>
    <w:rsid w:val="00D8350B"/>
    <w:rsid w:val="00D8388F"/>
    <w:rsid w:val="00D83984"/>
    <w:rsid w:val="00D84FB8"/>
    <w:rsid w:val="00D8602C"/>
    <w:rsid w:val="00D8673E"/>
    <w:rsid w:val="00D867EC"/>
    <w:rsid w:val="00D8688D"/>
    <w:rsid w:val="00D86A13"/>
    <w:rsid w:val="00D8767F"/>
    <w:rsid w:val="00D87E84"/>
    <w:rsid w:val="00D90337"/>
    <w:rsid w:val="00D912B5"/>
    <w:rsid w:val="00D92D17"/>
    <w:rsid w:val="00D92F22"/>
    <w:rsid w:val="00D934FB"/>
    <w:rsid w:val="00D94106"/>
    <w:rsid w:val="00D95D5F"/>
    <w:rsid w:val="00D973F7"/>
    <w:rsid w:val="00D97977"/>
    <w:rsid w:val="00D97C98"/>
    <w:rsid w:val="00DA0094"/>
    <w:rsid w:val="00DA24F9"/>
    <w:rsid w:val="00DA2BF3"/>
    <w:rsid w:val="00DA39DB"/>
    <w:rsid w:val="00DA3E34"/>
    <w:rsid w:val="00DA5385"/>
    <w:rsid w:val="00DA5542"/>
    <w:rsid w:val="00DA609F"/>
    <w:rsid w:val="00DA617E"/>
    <w:rsid w:val="00DA7341"/>
    <w:rsid w:val="00DB0444"/>
    <w:rsid w:val="00DB11E0"/>
    <w:rsid w:val="00DB14C6"/>
    <w:rsid w:val="00DB1745"/>
    <w:rsid w:val="00DB1E53"/>
    <w:rsid w:val="00DB1F59"/>
    <w:rsid w:val="00DB2847"/>
    <w:rsid w:val="00DB5F8F"/>
    <w:rsid w:val="00DB61D2"/>
    <w:rsid w:val="00DB677D"/>
    <w:rsid w:val="00DC1646"/>
    <w:rsid w:val="00DC1D4D"/>
    <w:rsid w:val="00DC359F"/>
    <w:rsid w:val="00DC38CE"/>
    <w:rsid w:val="00DC3AAF"/>
    <w:rsid w:val="00DC3ADD"/>
    <w:rsid w:val="00DC3B6F"/>
    <w:rsid w:val="00DC3C89"/>
    <w:rsid w:val="00DC3C96"/>
    <w:rsid w:val="00DC5193"/>
    <w:rsid w:val="00DC526B"/>
    <w:rsid w:val="00DC54CA"/>
    <w:rsid w:val="00DC564B"/>
    <w:rsid w:val="00DC56E7"/>
    <w:rsid w:val="00DC5AFA"/>
    <w:rsid w:val="00DC6FA3"/>
    <w:rsid w:val="00DC7685"/>
    <w:rsid w:val="00DD1041"/>
    <w:rsid w:val="00DD1465"/>
    <w:rsid w:val="00DD202B"/>
    <w:rsid w:val="00DD27CB"/>
    <w:rsid w:val="00DD354D"/>
    <w:rsid w:val="00DD37FE"/>
    <w:rsid w:val="00DD3839"/>
    <w:rsid w:val="00DD404D"/>
    <w:rsid w:val="00DD421C"/>
    <w:rsid w:val="00DD4285"/>
    <w:rsid w:val="00DD430B"/>
    <w:rsid w:val="00DD4326"/>
    <w:rsid w:val="00DD4739"/>
    <w:rsid w:val="00DD5FF8"/>
    <w:rsid w:val="00DD6A9F"/>
    <w:rsid w:val="00DD7E8B"/>
    <w:rsid w:val="00DE1316"/>
    <w:rsid w:val="00DE16A2"/>
    <w:rsid w:val="00DE27EF"/>
    <w:rsid w:val="00DE2926"/>
    <w:rsid w:val="00DE3753"/>
    <w:rsid w:val="00DE5BDA"/>
    <w:rsid w:val="00DE7305"/>
    <w:rsid w:val="00DE78C0"/>
    <w:rsid w:val="00DF143F"/>
    <w:rsid w:val="00DF174A"/>
    <w:rsid w:val="00DF1EDD"/>
    <w:rsid w:val="00DF2986"/>
    <w:rsid w:val="00DF2A37"/>
    <w:rsid w:val="00DF3298"/>
    <w:rsid w:val="00DF4625"/>
    <w:rsid w:val="00DF47C9"/>
    <w:rsid w:val="00DF52E6"/>
    <w:rsid w:val="00E00904"/>
    <w:rsid w:val="00E013D7"/>
    <w:rsid w:val="00E02950"/>
    <w:rsid w:val="00E032A2"/>
    <w:rsid w:val="00E051C6"/>
    <w:rsid w:val="00E05EC1"/>
    <w:rsid w:val="00E0680E"/>
    <w:rsid w:val="00E06862"/>
    <w:rsid w:val="00E06A20"/>
    <w:rsid w:val="00E06C16"/>
    <w:rsid w:val="00E0726E"/>
    <w:rsid w:val="00E077CD"/>
    <w:rsid w:val="00E07A47"/>
    <w:rsid w:val="00E07F5C"/>
    <w:rsid w:val="00E10A40"/>
    <w:rsid w:val="00E12AF1"/>
    <w:rsid w:val="00E137CB"/>
    <w:rsid w:val="00E142A6"/>
    <w:rsid w:val="00E14413"/>
    <w:rsid w:val="00E14D0D"/>
    <w:rsid w:val="00E15C86"/>
    <w:rsid w:val="00E167A1"/>
    <w:rsid w:val="00E17EF7"/>
    <w:rsid w:val="00E202BA"/>
    <w:rsid w:val="00E20464"/>
    <w:rsid w:val="00E20475"/>
    <w:rsid w:val="00E222B2"/>
    <w:rsid w:val="00E2241E"/>
    <w:rsid w:val="00E23174"/>
    <w:rsid w:val="00E23496"/>
    <w:rsid w:val="00E23620"/>
    <w:rsid w:val="00E24CC4"/>
    <w:rsid w:val="00E25453"/>
    <w:rsid w:val="00E268D3"/>
    <w:rsid w:val="00E26A26"/>
    <w:rsid w:val="00E27B09"/>
    <w:rsid w:val="00E27B5C"/>
    <w:rsid w:val="00E30837"/>
    <w:rsid w:val="00E30B46"/>
    <w:rsid w:val="00E311AE"/>
    <w:rsid w:val="00E321B0"/>
    <w:rsid w:val="00E33C4F"/>
    <w:rsid w:val="00E34669"/>
    <w:rsid w:val="00E35BEB"/>
    <w:rsid w:val="00E3644B"/>
    <w:rsid w:val="00E36F33"/>
    <w:rsid w:val="00E37692"/>
    <w:rsid w:val="00E379D4"/>
    <w:rsid w:val="00E4091B"/>
    <w:rsid w:val="00E412FA"/>
    <w:rsid w:val="00E418BA"/>
    <w:rsid w:val="00E42E84"/>
    <w:rsid w:val="00E42F7F"/>
    <w:rsid w:val="00E4348A"/>
    <w:rsid w:val="00E449B6"/>
    <w:rsid w:val="00E44A60"/>
    <w:rsid w:val="00E44B61"/>
    <w:rsid w:val="00E44E26"/>
    <w:rsid w:val="00E45889"/>
    <w:rsid w:val="00E45DEB"/>
    <w:rsid w:val="00E461E9"/>
    <w:rsid w:val="00E461EA"/>
    <w:rsid w:val="00E46F02"/>
    <w:rsid w:val="00E502F3"/>
    <w:rsid w:val="00E505D4"/>
    <w:rsid w:val="00E50F17"/>
    <w:rsid w:val="00E50F9D"/>
    <w:rsid w:val="00E52485"/>
    <w:rsid w:val="00E528B0"/>
    <w:rsid w:val="00E532D2"/>
    <w:rsid w:val="00E5377D"/>
    <w:rsid w:val="00E538F1"/>
    <w:rsid w:val="00E5393B"/>
    <w:rsid w:val="00E55A5B"/>
    <w:rsid w:val="00E55F8E"/>
    <w:rsid w:val="00E566CC"/>
    <w:rsid w:val="00E569E6"/>
    <w:rsid w:val="00E56BEB"/>
    <w:rsid w:val="00E5713E"/>
    <w:rsid w:val="00E578DD"/>
    <w:rsid w:val="00E6198A"/>
    <w:rsid w:val="00E62568"/>
    <w:rsid w:val="00E6286A"/>
    <w:rsid w:val="00E6452B"/>
    <w:rsid w:val="00E64E43"/>
    <w:rsid w:val="00E65C21"/>
    <w:rsid w:val="00E65E5D"/>
    <w:rsid w:val="00E6601D"/>
    <w:rsid w:val="00E67354"/>
    <w:rsid w:val="00E70D77"/>
    <w:rsid w:val="00E711DA"/>
    <w:rsid w:val="00E716B2"/>
    <w:rsid w:val="00E71804"/>
    <w:rsid w:val="00E71A86"/>
    <w:rsid w:val="00E7210A"/>
    <w:rsid w:val="00E73038"/>
    <w:rsid w:val="00E732B3"/>
    <w:rsid w:val="00E75145"/>
    <w:rsid w:val="00E761F7"/>
    <w:rsid w:val="00E7622E"/>
    <w:rsid w:val="00E76338"/>
    <w:rsid w:val="00E76AB3"/>
    <w:rsid w:val="00E76E9F"/>
    <w:rsid w:val="00E77161"/>
    <w:rsid w:val="00E7728A"/>
    <w:rsid w:val="00E7740C"/>
    <w:rsid w:val="00E77C62"/>
    <w:rsid w:val="00E8072A"/>
    <w:rsid w:val="00E81B99"/>
    <w:rsid w:val="00E82549"/>
    <w:rsid w:val="00E825FB"/>
    <w:rsid w:val="00E82743"/>
    <w:rsid w:val="00E82B30"/>
    <w:rsid w:val="00E83550"/>
    <w:rsid w:val="00E837EF"/>
    <w:rsid w:val="00E8410A"/>
    <w:rsid w:val="00E85535"/>
    <w:rsid w:val="00E85DE0"/>
    <w:rsid w:val="00E85F30"/>
    <w:rsid w:val="00E8701F"/>
    <w:rsid w:val="00E872E8"/>
    <w:rsid w:val="00E87A03"/>
    <w:rsid w:val="00E90BEC"/>
    <w:rsid w:val="00E92183"/>
    <w:rsid w:val="00E927C0"/>
    <w:rsid w:val="00E935E8"/>
    <w:rsid w:val="00E9378F"/>
    <w:rsid w:val="00E94BBD"/>
    <w:rsid w:val="00E9539E"/>
    <w:rsid w:val="00E95BC9"/>
    <w:rsid w:val="00E95DA0"/>
    <w:rsid w:val="00E96A6C"/>
    <w:rsid w:val="00E96CE8"/>
    <w:rsid w:val="00EA01E8"/>
    <w:rsid w:val="00EA041B"/>
    <w:rsid w:val="00EA09A3"/>
    <w:rsid w:val="00EA0DD0"/>
    <w:rsid w:val="00EA20CA"/>
    <w:rsid w:val="00EA2285"/>
    <w:rsid w:val="00EA645E"/>
    <w:rsid w:val="00EA7D18"/>
    <w:rsid w:val="00EB11D6"/>
    <w:rsid w:val="00EB1C64"/>
    <w:rsid w:val="00EB3DA8"/>
    <w:rsid w:val="00EB424A"/>
    <w:rsid w:val="00EB4274"/>
    <w:rsid w:val="00EB4C80"/>
    <w:rsid w:val="00EB5302"/>
    <w:rsid w:val="00EB61F7"/>
    <w:rsid w:val="00EB6A0C"/>
    <w:rsid w:val="00EB75BB"/>
    <w:rsid w:val="00EC00D7"/>
    <w:rsid w:val="00EC03CB"/>
    <w:rsid w:val="00EC082C"/>
    <w:rsid w:val="00EC13C3"/>
    <w:rsid w:val="00EC3815"/>
    <w:rsid w:val="00EC3D1F"/>
    <w:rsid w:val="00EC3EA8"/>
    <w:rsid w:val="00EC5376"/>
    <w:rsid w:val="00EC56BB"/>
    <w:rsid w:val="00EC6340"/>
    <w:rsid w:val="00EC6913"/>
    <w:rsid w:val="00EC6E02"/>
    <w:rsid w:val="00EC74D6"/>
    <w:rsid w:val="00EC7F08"/>
    <w:rsid w:val="00ED062F"/>
    <w:rsid w:val="00ED0901"/>
    <w:rsid w:val="00ED1585"/>
    <w:rsid w:val="00ED1731"/>
    <w:rsid w:val="00ED1BE3"/>
    <w:rsid w:val="00ED2057"/>
    <w:rsid w:val="00ED32AB"/>
    <w:rsid w:val="00ED44F2"/>
    <w:rsid w:val="00ED4823"/>
    <w:rsid w:val="00ED5A92"/>
    <w:rsid w:val="00ED5DE8"/>
    <w:rsid w:val="00EE046A"/>
    <w:rsid w:val="00EE13D3"/>
    <w:rsid w:val="00EE1E09"/>
    <w:rsid w:val="00EE2DC7"/>
    <w:rsid w:val="00EE3399"/>
    <w:rsid w:val="00EE34DB"/>
    <w:rsid w:val="00EE4982"/>
    <w:rsid w:val="00EE73ED"/>
    <w:rsid w:val="00EE7491"/>
    <w:rsid w:val="00EE7BCE"/>
    <w:rsid w:val="00EE7DA9"/>
    <w:rsid w:val="00EF03F1"/>
    <w:rsid w:val="00EF0961"/>
    <w:rsid w:val="00EF13FC"/>
    <w:rsid w:val="00EF15F6"/>
    <w:rsid w:val="00EF2556"/>
    <w:rsid w:val="00EF2BF1"/>
    <w:rsid w:val="00EF333A"/>
    <w:rsid w:val="00EF697A"/>
    <w:rsid w:val="00EF6CF1"/>
    <w:rsid w:val="00EF714D"/>
    <w:rsid w:val="00EF77C6"/>
    <w:rsid w:val="00EF7C80"/>
    <w:rsid w:val="00EF7CF8"/>
    <w:rsid w:val="00EF7D2C"/>
    <w:rsid w:val="00EF7F79"/>
    <w:rsid w:val="00F00AD1"/>
    <w:rsid w:val="00F00B61"/>
    <w:rsid w:val="00F01146"/>
    <w:rsid w:val="00F01832"/>
    <w:rsid w:val="00F02492"/>
    <w:rsid w:val="00F02753"/>
    <w:rsid w:val="00F02904"/>
    <w:rsid w:val="00F02EFF"/>
    <w:rsid w:val="00F03C1D"/>
    <w:rsid w:val="00F05C9C"/>
    <w:rsid w:val="00F062EF"/>
    <w:rsid w:val="00F06371"/>
    <w:rsid w:val="00F117B0"/>
    <w:rsid w:val="00F11B21"/>
    <w:rsid w:val="00F124D1"/>
    <w:rsid w:val="00F13795"/>
    <w:rsid w:val="00F13D87"/>
    <w:rsid w:val="00F153C3"/>
    <w:rsid w:val="00F1599C"/>
    <w:rsid w:val="00F159BB"/>
    <w:rsid w:val="00F164E0"/>
    <w:rsid w:val="00F16B9A"/>
    <w:rsid w:val="00F20DBA"/>
    <w:rsid w:val="00F2101E"/>
    <w:rsid w:val="00F22A38"/>
    <w:rsid w:val="00F24330"/>
    <w:rsid w:val="00F24FB7"/>
    <w:rsid w:val="00F26E1A"/>
    <w:rsid w:val="00F2745F"/>
    <w:rsid w:val="00F30C31"/>
    <w:rsid w:val="00F312D9"/>
    <w:rsid w:val="00F31353"/>
    <w:rsid w:val="00F31701"/>
    <w:rsid w:val="00F33325"/>
    <w:rsid w:val="00F33542"/>
    <w:rsid w:val="00F33A8E"/>
    <w:rsid w:val="00F3617F"/>
    <w:rsid w:val="00F36536"/>
    <w:rsid w:val="00F3655B"/>
    <w:rsid w:val="00F377DD"/>
    <w:rsid w:val="00F40151"/>
    <w:rsid w:val="00F40E43"/>
    <w:rsid w:val="00F41D09"/>
    <w:rsid w:val="00F42C67"/>
    <w:rsid w:val="00F43027"/>
    <w:rsid w:val="00F430AB"/>
    <w:rsid w:val="00F43AA3"/>
    <w:rsid w:val="00F44609"/>
    <w:rsid w:val="00F44F10"/>
    <w:rsid w:val="00F46359"/>
    <w:rsid w:val="00F46A38"/>
    <w:rsid w:val="00F471EE"/>
    <w:rsid w:val="00F5056B"/>
    <w:rsid w:val="00F5099B"/>
    <w:rsid w:val="00F51149"/>
    <w:rsid w:val="00F51160"/>
    <w:rsid w:val="00F53032"/>
    <w:rsid w:val="00F53851"/>
    <w:rsid w:val="00F54126"/>
    <w:rsid w:val="00F54D55"/>
    <w:rsid w:val="00F554F6"/>
    <w:rsid w:val="00F5687B"/>
    <w:rsid w:val="00F56BCC"/>
    <w:rsid w:val="00F57E20"/>
    <w:rsid w:val="00F60844"/>
    <w:rsid w:val="00F6125B"/>
    <w:rsid w:val="00F61425"/>
    <w:rsid w:val="00F61432"/>
    <w:rsid w:val="00F61699"/>
    <w:rsid w:val="00F61C75"/>
    <w:rsid w:val="00F61FD3"/>
    <w:rsid w:val="00F62043"/>
    <w:rsid w:val="00F6246F"/>
    <w:rsid w:val="00F634CA"/>
    <w:rsid w:val="00F63B17"/>
    <w:rsid w:val="00F63E6E"/>
    <w:rsid w:val="00F64669"/>
    <w:rsid w:val="00F64F6E"/>
    <w:rsid w:val="00F666E9"/>
    <w:rsid w:val="00F66B35"/>
    <w:rsid w:val="00F67B16"/>
    <w:rsid w:val="00F7003D"/>
    <w:rsid w:val="00F71DB4"/>
    <w:rsid w:val="00F72010"/>
    <w:rsid w:val="00F7253B"/>
    <w:rsid w:val="00F7299B"/>
    <w:rsid w:val="00F7401D"/>
    <w:rsid w:val="00F742E9"/>
    <w:rsid w:val="00F74341"/>
    <w:rsid w:val="00F7498D"/>
    <w:rsid w:val="00F74B08"/>
    <w:rsid w:val="00F7542B"/>
    <w:rsid w:val="00F76D66"/>
    <w:rsid w:val="00F77A3D"/>
    <w:rsid w:val="00F77BB2"/>
    <w:rsid w:val="00F80A23"/>
    <w:rsid w:val="00F80BA0"/>
    <w:rsid w:val="00F80C5D"/>
    <w:rsid w:val="00F831BA"/>
    <w:rsid w:val="00F83666"/>
    <w:rsid w:val="00F83B3D"/>
    <w:rsid w:val="00F83F44"/>
    <w:rsid w:val="00F84211"/>
    <w:rsid w:val="00F84B2D"/>
    <w:rsid w:val="00F84B5F"/>
    <w:rsid w:val="00F859EC"/>
    <w:rsid w:val="00F86528"/>
    <w:rsid w:val="00F86C0D"/>
    <w:rsid w:val="00F87677"/>
    <w:rsid w:val="00F9264E"/>
    <w:rsid w:val="00F92A95"/>
    <w:rsid w:val="00F95C36"/>
    <w:rsid w:val="00F96073"/>
    <w:rsid w:val="00F966DA"/>
    <w:rsid w:val="00F96DD6"/>
    <w:rsid w:val="00F96E70"/>
    <w:rsid w:val="00FA1CC7"/>
    <w:rsid w:val="00FA4197"/>
    <w:rsid w:val="00FA7296"/>
    <w:rsid w:val="00FA78D6"/>
    <w:rsid w:val="00FB0F8A"/>
    <w:rsid w:val="00FB1376"/>
    <w:rsid w:val="00FB13C2"/>
    <w:rsid w:val="00FB3F50"/>
    <w:rsid w:val="00FB40AF"/>
    <w:rsid w:val="00FB4EAA"/>
    <w:rsid w:val="00FB54DA"/>
    <w:rsid w:val="00FB64E3"/>
    <w:rsid w:val="00FB6A58"/>
    <w:rsid w:val="00FB7F1E"/>
    <w:rsid w:val="00FC0651"/>
    <w:rsid w:val="00FC14ED"/>
    <w:rsid w:val="00FC1B0B"/>
    <w:rsid w:val="00FC1F1C"/>
    <w:rsid w:val="00FC2015"/>
    <w:rsid w:val="00FC25BF"/>
    <w:rsid w:val="00FC27DE"/>
    <w:rsid w:val="00FC2D5D"/>
    <w:rsid w:val="00FC3EB3"/>
    <w:rsid w:val="00FC4B3C"/>
    <w:rsid w:val="00FC575A"/>
    <w:rsid w:val="00FD0236"/>
    <w:rsid w:val="00FD083F"/>
    <w:rsid w:val="00FD1445"/>
    <w:rsid w:val="00FD1F14"/>
    <w:rsid w:val="00FD2D35"/>
    <w:rsid w:val="00FD397A"/>
    <w:rsid w:val="00FD3ABF"/>
    <w:rsid w:val="00FD513F"/>
    <w:rsid w:val="00FD5708"/>
    <w:rsid w:val="00FD5F1D"/>
    <w:rsid w:val="00FD64ED"/>
    <w:rsid w:val="00FE0E1A"/>
    <w:rsid w:val="00FE1BCA"/>
    <w:rsid w:val="00FE1DAB"/>
    <w:rsid w:val="00FE38F0"/>
    <w:rsid w:val="00FE3C77"/>
    <w:rsid w:val="00FE3E7F"/>
    <w:rsid w:val="00FE4CEF"/>
    <w:rsid w:val="00FE4F37"/>
    <w:rsid w:val="00FE5519"/>
    <w:rsid w:val="00FE6781"/>
    <w:rsid w:val="00FF0DEC"/>
    <w:rsid w:val="00FF0E76"/>
    <w:rsid w:val="00FF1160"/>
    <w:rsid w:val="00FF1179"/>
    <w:rsid w:val="00FF1B4D"/>
    <w:rsid w:val="00FF1BCE"/>
    <w:rsid w:val="00FF3CFC"/>
    <w:rsid w:val="00FF506A"/>
    <w:rsid w:val="00FF5469"/>
    <w:rsid w:val="00FF5834"/>
    <w:rsid w:val="00FF59BD"/>
    <w:rsid w:val="00FF7A77"/>
    <w:rsid w:val="00FF7F6E"/>
    <w:rsid w:val="014ED377"/>
    <w:rsid w:val="01884AEF"/>
    <w:rsid w:val="024101EE"/>
    <w:rsid w:val="029301FB"/>
    <w:rsid w:val="02A06138"/>
    <w:rsid w:val="02E7D7DF"/>
    <w:rsid w:val="03241B50"/>
    <w:rsid w:val="039C6A01"/>
    <w:rsid w:val="03D5AAD3"/>
    <w:rsid w:val="046B4C73"/>
    <w:rsid w:val="04BB5060"/>
    <w:rsid w:val="04BFEBB1"/>
    <w:rsid w:val="0501BA47"/>
    <w:rsid w:val="051ABD95"/>
    <w:rsid w:val="0529B486"/>
    <w:rsid w:val="05313AFB"/>
    <w:rsid w:val="054EF047"/>
    <w:rsid w:val="057922E3"/>
    <w:rsid w:val="05EF46E4"/>
    <w:rsid w:val="061666C8"/>
    <w:rsid w:val="065BBC12"/>
    <w:rsid w:val="068A9189"/>
    <w:rsid w:val="06D55A84"/>
    <w:rsid w:val="072EA836"/>
    <w:rsid w:val="073C3149"/>
    <w:rsid w:val="0740A0E3"/>
    <w:rsid w:val="0743D4F1"/>
    <w:rsid w:val="07637B51"/>
    <w:rsid w:val="076A302F"/>
    <w:rsid w:val="07BA5905"/>
    <w:rsid w:val="07E0CE39"/>
    <w:rsid w:val="07F78C73"/>
    <w:rsid w:val="084244DE"/>
    <w:rsid w:val="088EAA78"/>
    <w:rsid w:val="089043EA"/>
    <w:rsid w:val="089E91C0"/>
    <w:rsid w:val="08BDA0AB"/>
    <w:rsid w:val="08D700FC"/>
    <w:rsid w:val="09062281"/>
    <w:rsid w:val="09102FCE"/>
    <w:rsid w:val="09451F29"/>
    <w:rsid w:val="09569184"/>
    <w:rsid w:val="09598DDE"/>
    <w:rsid w:val="096B8926"/>
    <w:rsid w:val="098253A3"/>
    <w:rsid w:val="09A62E77"/>
    <w:rsid w:val="09C91342"/>
    <w:rsid w:val="09F6A5F4"/>
    <w:rsid w:val="0A0C1E7B"/>
    <w:rsid w:val="0A2C144B"/>
    <w:rsid w:val="0A3BDB45"/>
    <w:rsid w:val="0A51F12C"/>
    <w:rsid w:val="0A8D0A53"/>
    <w:rsid w:val="0AAF1607"/>
    <w:rsid w:val="0B75EA00"/>
    <w:rsid w:val="0C2B05C3"/>
    <w:rsid w:val="0C93A5A1"/>
    <w:rsid w:val="0CC7262C"/>
    <w:rsid w:val="0CD2BC68"/>
    <w:rsid w:val="0CE986AC"/>
    <w:rsid w:val="0D0D610B"/>
    <w:rsid w:val="0D0F9301"/>
    <w:rsid w:val="0D4057D2"/>
    <w:rsid w:val="0D50E454"/>
    <w:rsid w:val="0D89722B"/>
    <w:rsid w:val="0D9DE9BA"/>
    <w:rsid w:val="0DCD8E6C"/>
    <w:rsid w:val="0E4033D1"/>
    <w:rsid w:val="0E586413"/>
    <w:rsid w:val="0E5FBF81"/>
    <w:rsid w:val="0E96AA21"/>
    <w:rsid w:val="0EAD5696"/>
    <w:rsid w:val="0ECED635"/>
    <w:rsid w:val="0F0E8450"/>
    <w:rsid w:val="0F350C05"/>
    <w:rsid w:val="0F62A685"/>
    <w:rsid w:val="0FACE519"/>
    <w:rsid w:val="0FAEA61C"/>
    <w:rsid w:val="0FB29360"/>
    <w:rsid w:val="10270C9D"/>
    <w:rsid w:val="103D25A9"/>
    <w:rsid w:val="10740C17"/>
    <w:rsid w:val="107F1C9C"/>
    <w:rsid w:val="109892F6"/>
    <w:rsid w:val="10A010CF"/>
    <w:rsid w:val="10B96329"/>
    <w:rsid w:val="1124CC72"/>
    <w:rsid w:val="11785B9A"/>
    <w:rsid w:val="11BF33D5"/>
    <w:rsid w:val="11D25849"/>
    <w:rsid w:val="11E78E0C"/>
    <w:rsid w:val="11FD8059"/>
    <w:rsid w:val="12059708"/>
    <w:rsid w:val="12081B40"/>
    <w:rsid w:val="120CC709"/>
    <w:rsid w:val="121C3B76"/>
    <w:rsid w:val="12A08C17"/>
    <w:rsid w:val="12E3649F"/>
    <w:rsid w:val="12F4C88D"/>
    <w:rsid w:val="1301AF31"/>
    <w:rsid w:val="1325C257"/>
    <w:rsid w:val="1342161F"/>
    <w:rsid w:val="137812D0"/>
    <w:rsid w:val="1380ADAA"/>
    <w:rsid w:val="1385853A"/>
    <w:rsid w:val="13CBF235"/>
    <w:rsid w:val="13F48A95"/>
    <w:rsid w:val="1405630F"/>
    <w:rsid w:val="1406C5D7"/>
    <w:rsid w:val="1424E244"/>
    <w:rsid w:val="14453624"/>
    <w:rsid w:val="1446167D"/>
    <w:rsid w:val="1481F8CE"/>
    <w:rsid w:val="14A3B0FB"/>
    <w:rsid w:val="14BCC18B"/>
    <w:rsid w:val="14DA0FCE"/>
    <w:rsid w:val="14E078EA"/>
    <w:rsid w:val="14E50F28"/>
    <w:rsid w:val="151910C1"/>
    <w:rsid w:val="151C7E0B"/>
    <w:rsid w:val="154B5820"/>
    <w:rsid w:val="1557E3BD"/>
    <w:rsid w:val="15580CD8"/>
    <w:rsid w:val="15649D77"/>
    <w:rsid w:val="1590D6A2"/>
    <w:rsid w:val="15BCA406"/>
    <w:rsid w:val="15E3B104"/>
    <w:rsid w:val="15F919EB"/>
    <w:rsid w:val="16594EC7"/>
    <w:rsid w:val="16AA47A5"/>
    <w:rsid w:val="16B20FF8"/>
    <w:rsid w:val="16FC3355"/>
    <w:rsid w:val="171D16D6"/>
    <w:rsid w:val="17493A01"/>
    <w:rsid w:val="1781FBC7"/>
    <w:rsid w:val="17DA1ED5"/>
    <w:rsid w:val="17DD5082"/>
    <w:rsid w:val="17F3090C"/>
    <w:rsid w:val="189C3E39"/>
    <w:rsid w:val="18AB1A7D"/>
    <w:rsid w:val="18C1DAE4"/>
    <w:rsid w:val="1921C822"/>
    <w:rsid w:val="193DA274"/>
    <w:rsid w:val="19596C7B"/>
    <w:rsid w:val="1A37B52A"/>
    <w:rsid w:val="1A7BF60D"/>
    <w:rsid w:val="1B0C815F"/>
    <w:rsid w:val="1B341628"/>
    <w:rsid w:val="1B3BC75F"/>
    <w:rsid w:val="1B415A72"/>
    <w:rsid w:val="1B659EA1"/>
    <w:rsid w:val="1BF453F1"/>
    <w:rsid w:val="1C03AFA5"/>
    <w:rsid w:val="1C41DB7D"/>
    <w:rsid w:val="1C59035F"/>
    <w:rsid w:val="1C8463A5"/>
    <w:rsid w:val="1CBDB646"/>
    <w:rsid w:val="1CC1FD1B"/>
    <w:rsid w:val="1D1AD22F"/>
    <w:rsid w:val="1D2AA2A1"/>
    <w:rsid w:val="1E649215"/>
    <w:rsid w:val="1E81FC8A"/>
    <w:rsid w:val="1EB13E0C"/>
    <w:rsid w:val="1F0BBD78"/>
    <w:rsid w:val="1F1496BE"/>
    <w:rsid w:val="1F1F3F16"/>
    <w:rsid w:val="1F30E799"/>
    <w:rsid w:val="1F3F3F07"/>
    <w:rsid w:val="1F57CB6B"/>
    <w:rsid w:val="1F64D21C"/>
    <w:rsid w:val="1FF043CE"/>
    <w:rsid w:val="200F3882"/>
    <w:rsid w:val="2066715D"/>
    <w:rsid w:val="20671E38"/>
    <w:rsid w:val="20761A24"/>
    <w:rsid w:val="2086E78A"/>
    <w:rsid w:val="2098A44A"/>
    <w:rsid w:val="20E4601B"/>
    <w:rsid w:val="21046D02"/>
    <w:rsid w:val="2129E80A"/>
    <w:rsid w:val="212BB8ED"/>
    <w:rsid w:val="214E85F2"/>
    <w:rsid w:val="2178E0CE"/>
    <w:rsid w:val="21E49D0F"/>
    <w:rsid w:val="21F2CC26"/>
    <w:rsid w:val="2222B7EB"/>
    <w:rsid w:val="22284EBF"/>
    <w:rsid w:val="22D04F09"/>
    <w:rsid w:val="22DE8FC1"/>
    <w:rsid w:val="239EBEFA"/>
    <w:rsid w:val="23CDC89D"/>
    <w:rsid w:val="23E13643"/>
    <w:rsid w:val="23F2B039"/>
    <w:rsid w:val="243292F0"/>
    <w:rsid w:val="2451FDE9"/>
    <w:rsid w:val="24A88B66"/>
    <w:rsid w:val="24B61087"/>
    <w:rsid w:val="24CC52D5"/>
    <w:rsid w:val="24F74B1B"/>
    <w:rsid w:val="2526836F"/>
    <w:rsid w:val="258305DC"/>
    <w:rsid w:val="25A85588"/>
    <w:rsid w:val="25E8DA95"/>
    <w:rsid w:val="25FF92C4"/>
    <w:rsid w:val="2639C93F"/>
    <w:rsid w:val="26623E61"/>
    <w:rsid w:val="2668478E"/>
    <w:rsid w:val="26848E4D"/>
    <w:rsid w:val="26DE95B0"/>
    <w:rsid w:val="26E20B89"/>
    <w:rsid w:val="26E7CF64"/>
    <w:rsid w:val="271564D0"/>
    <w:rsid w:val="2749680B"/>
    <w:rsid w:val="276AF0D3"/>
    <w:rsid w:val="27F0BB4B"/>
    <w:rsid w:val="282BB197"/>
    <w:rsid w:val="287521FA"/>
    <w:rsid w:val="2891F96F"/>
    <w:rsid w:val="28A494A9"/>
    <w:rsid w:val="28B2F201"/>
    <w:rsid w:val="28D14B29"/>
    <w:rsid w:val="28DC20FB"/>
    <w:rsid w:val="29158100"/>
    <w:rsid w:val="2933DFBF"/>
    <w:rsid w:val="294A05C7"/>
    <w:rsid w:val="295BF521"/>
    <w:rsid w:val="296E3396"/>
    <w:rsid w:val="297AC84B"/>
    <w:rsid w:val="2992D705"/>
    <w:rsid w:val="2A00FF73"/>
    <w:rsid w:val="2A02ABB4"/>
    <w:rsid w:val="2ACE1DD8"/>
    <w:rsid w:val="2B4D3EC8"/>
    <w:rsid w:val="2BA9D0DF"/>
    <w:rsid w:val="2BB955F4"/>
    <w:rsid w:val="2BE7327C"/>
    <w:rsid w:val="2C07F07F"/>
    <w:rsid w:val="2C44AA1D"/>
    <w:rsid w:val="2CC48061"/>
    <w:rsid w:val="2CC49D5B"/>
    <w:rsid w:val="2CF58120"/>
    <w:rsid w:val="2D41D242"/>
    <w:rsid w:val="2D4C1EE3"/>
    <w:rsid w:val="2D82BE06"/>
    <w:rsid w:val="2DADECA6"/>
    <w:rsid w:val="2DB20CC9"/>
    <w:rsid w:val="2DEF74B7"/>
    <w:rsid w:val="2E0AFAC5"/>
    <w:rsid w:val="2E724027"/>
    <w:rsid w:val="2E90C213"/>
    <w:rsid w:val="2EAB612B"/>
    <w:rsid w:val="2EC87DBF"/>
    <w:rsid w:val="2EDB9293"/>
    <w:rsid w:val="2F68F55C"/>
    <w:rsid w:val="2F7C7EAF"/>
    <w:rsid w:val="2FE2F8C6"/>
    <w:rsid w:val="30316BFF"/>
    <w:rsid w:val="30572EA8"/>
    <w:rsid w:val="30AD8DAA"/>
    <w:rsid w:val="30C65EB8"/>
    <w:rsid w:val="30F99EB3"/>
    <w:rsid w:val="314CE3AA"/>
    <w:rsid w:val="317EC927"/>
    <w:rsid w:val="31CF6CEE"/>
    <w:rsid w:val="3214580E"/>
    <w:rsid w:val="3243CE62"/>
    <w:rsid w:val="326874ED"/>
    <w:rsid w:val="3274F128"/>
    <w:rsid w:val="327E7B54"/>
    <w:rsid w:val="32CB5DF9"/>
    <w:rsid w:val="3316AB11"/>
    <w:rsid w:val="333CCED2"/>
    <w:rsid w:val="335D294E"/>
    <w:rsid w:val="3364EA94"/>
    <w:rsid w:val="337858E3"/>
    <w:rsid w:val="33B60FA9"/>
    <w:rsid w:val="33E89D01"/>
    <w:rsid w:val="33EB2E33"/>
    <w:rsid w:val="34588597"/>
    <w:rsid w:val="3474CF06"/>
    <w:rsid w:val="34858D9A"/>
    <w:rsid w:val="348BE95F"/>
    <w:rsid w:val="34B669E9"/>
    <w:rsid w:val="34D89F33"/>
    <w:rsid w:val="3518306C"/>
    <w:rsid w:val="3542BC49"/>
    <w:rsid w:val="3557F061"/>
    <w:rsid w:val="35686ECA"/>
    <w:rsid w:val="35A7E808"/>
    <w:rsid w:val="35A86E1F"/>
    <w:rsid w:val="35A89D9D"/>
    <w:rsid w:val="35AC91EA"/>
    <w:rsid w:val="36092E75"/>
    <w:rsid w:val="3621B0F4"/>
    <w:rsid w:val="364B170D"/>
    <w:rsid w:val="36523A4A"/>
    <w:rsid w:val="366FF238"/>
    <w:rsid w:val="36746F94"/>
    <w:rsid w:val="3678DBCC"/>
    <w:rsid w:val="36DE8CAA"/>
    <w:rsid w:val="373D1E08"/>
    <w:rsid w:val="37464BB9"/>
    <w:rsid w:val="37656871"/>
    <w:rsid w:val="3781BEEC"/>
    <w:rsid w:val="37C41461"/>
    <w:rsid w:val="381DBAF8"/>
    <w:rsid w:val="387C881A"/>
    <w:rsid w:val="38821A0B"/>
    <w:rsid w:val="38A10BB8"/>
    <w:rsid w:val="39204800"/>
    <w:rsid w:val="392BF6BA"/>
    <w:rsid w:val="398B84A6"/>
    <w:rsid w:val="39A3333D"/>
    <w:rsid w:val="39BB03BB"/>
    <w:rsid w:val="39EF6C11"/>
    <w:rsid w:val="3A47F6C4"/>
    <w:rsid w:val="3A7DEC7B"/>
    <w:rsid w:val="3AC0A2E5"/>
    <w:rsid w:val="3ADC8D2B"/>
    <w:rsid w:val="3ADCD7E4"/>
    <w:rsid w:val="3B046AE4"/>
    <w:rsid w:val="3B262EC0"/>
    <w:rsid w:val="3B2D24A6"/>
    <w:rsid w:val="3B5F6047"/>
    <w:rsid w:val="3BB1FDCD"/>
    <w:rsid w:val="3BB428DC"/>
    <w:rsid w:val="3BE592AF"/>
    <w:rsid w:val="3BF8656B"/>
    <w:rsid w:val="3C2B9412"/>
    <w:rsid w:val="3C55B607"/>
    <w:rsid w:val="3C99E3FE"/>
    <w:rsid w:val="3CA681C3"/>
    <w:rsid w:val="3CD3323F"/>
    <w:rsid w:val="3CD380EE"/>
    <w:rsid w:val="3CE9E5C9"/>
    <w:rsid w:val="3D100F85"/>
    <w:rsid w:val="3D270CD3"/>
    <w:rsid w:val="3D2EBB45"/>
    <w:rsid w:val="3D53235C"/>
    <w:rsid w:val="3D607CDE"/>
    <w:rsid w:val="3DEF3BAC"/>
    <w:rsid w:val="3E263FA2"/>
    <w:rsid w:val="3E3090B6"/>
    <w:rsid w:val="3E98CBE9"/>
    <w:rsid w:val="3EA160BB"/>
    <w:rsid w:val="3EC395DC"/>
    <w:rsid w:val="3ED92D92"/>
    <w:rsid w:val="3EF03944"/>
    <w:rsid w:val="3F5C8A1B"/>
    <w:rsid w:val="3FBEB3AA"/>
    <w:rsid w:val="407AFD18"/>
    <w:rsid w:val="40E01711"/>
    <w:rsid w:val="40F26268"/>
    <w:rsid w:val="40F2D778"/>
    <w:rsid w:val="4143F7D9"/>
    <w:rsid w:val="41797E8B"/>
    <w:rsid w:val="41C6445F"/>
    <w:rsid w:val="41E15599"/>
    <w:rsid w:val="41E173C1"/>
    <w:rsid w:val="4210CE54"/>
    <w:rsid w:val="422A22A8"/>
    <w:rsid w:val="424325C9"/>
    <w:rsid w:val="4278105F"/>
    <w:rsid w:val="4299A95C"/>
    <w:rsid w:val="429BBE2D"/>
    <w:rsid w:val="42B9B0A3"/>
    <w:rsid w:val="42E15CA0"/>
    <w:rsid w:val="43017010"/>
    <w:rsid w:val="4330B25B"/>
    <w:rsid w:val="43B196AA"/>
    <w:rsid w:val="442D1994"/>
    <w:rsid w:val="443579BD"/>
    <w:rsid w:val="4455A8F4"/>
    <w:rsid w:val="44BA5D52"/>
    <w:rsid w:val="44C8ED46"/>
    <w:rsid w:val="44C9710F"/>
    <w:rsid w:val="44CFEFBF"/>
    <w:rsid w:val="44EDC090"/>
    <w:rsid w:val="45FD723A"/>
    <w:rsid w:val="46284928"/>
    <w:rsid w:val="46A2C40C"/>
    <w:rsid w:val="46C91879"/>
    <w:rsid w:val="46D59D8B"/>
    <w:rsid w:val="46DC4AC3"/>
    <w:rsid w:val="473F7E84"/>
    <w:rsid w:val="47B9BCE1"/>
    <w:rsid w:val="47F50049"/>
    <w:rsid w:val="4837E27F"/>
    <w:rsid w:val="487BAD8D"/>
    <w:rsid w:val="49002D6A"/>
    <w:rsid w:val="4937026C"/>
    <w:rsid w:val="496595F0"/>
    <w:rsid w:val="496C551D"/>
    <w:rsid w:val="49A6B19B"/>
    <w:rsid w:val="49D3C6D5"/>
    <w:rsid w:val="4A2AB76A"/>
    <w:rsid w:val="4A2D0064"/>
    <w:rsid w:val="4A97E05B"/>
    <w:rsid w:val="4A9BFDCB"/>
    <w:rsid w:val="4AA69233"/>
    <w:rsid w:val="4AA71D5A"/>
    <w:rsid w:val="4AB087C1"/>
    <w:rsid w:val="4AC4EA78"/>
    <w:rsid w:val="4AE5B8D9"/>
    <w:rsid w:val="4B186A37"/>
    <w:rsid w:val="4B253271"/>
    <w:rsid w:val="4BA00D8A"/>
    <w:rsid w:val="4BA7567F"/>
    <w:rsid w:val="4BC61964"/>
    <w:rsid w:val="4BF69236"/>
    <w:rsid w:val="4C3E089A"/>
    <w:rsid w:val="4CA80E6A"/>
    <w:rsid w:val="4CBA4956"/>
    <w:rsid w:val="4D0148F2"/>
    <w:rsid w:val="4D372747"/>
    <w:rsid w:val="4D3A5999"/>
    <w:rsid w:val="4D87EEB1"/>
    <w:rsid w:val="4D9C922E"/>
    <w:rsid w:val="4D9E2E3E"/>
    <w:rsid w:val="4DBB628B"/>
    <w:rsid w:val="4E2AD52F"/>
    <w:rsid w:val="4F1D6BB0"/>
    <w:rsid w:val="4F693B8D"/>
    <w:rsid w:val="4F7D05F6"/>
    <w:rsid w:val="4F985B9B"/>
    <w:rsid w:val="50443290"/>
    <w:rsid w:val="5065EA14"/>
    <w:rsid w:val="507D3054"/>
    <w:rsid w:val="508B70EE"/>
    <w:rsid w:val="50BADBE3"/>
    <w:rsid w:val="50D82EF1"/>
    <w:rsid w:val="510E69B8"/>
    <w:rsid w:val="511B039F"/>
    <w:rsid w:val="5148D3BD"/>
    <w:rsid w:val="51B171D8"/>
    <w:rsid w:val="51D74AD0"/>
    <w:rsid w:val="51F0BBEB"/>
    <w:rsid w:val="5220A2C9"/>
    <w:rsid w:val="522EDFA4"/>
    <w:rsid w:val="53380479"/>
    <w:rsid w:val="5347AB65"/>
    <w:rsid w:val="5377389D"/>
    <w:rsid w:val="538576C7"/>
    <w:rsid w:val="5391E7AA"/>
    <w:rsid w:val="53CFE213"/>
    <w:rsid w:val="53FF69FB"/>
    <w:rsid w:val="540FE067"/>
    <w:rsid w:val="543D6718"/>
    <w:rsid w:val="543F33A0"/>
    <w:rsid w:val="5476AD59"/>
    <w:rsid w:val="548B9ED7"/>
    <w:rsid w:val="549EF9B1"/>
    <w:rsid w:val="54BA3AA0"/>
    <w:rsid w:val="54CB5C6A"/>
    <w:rsid w:val="54E37BC6"/>
    <w:rsid w:val="54ED9F60"/>
    <w:rsid w:val="54F2CF2C"/>
    <w:rsid w:val="5500DD56"/>
    <w:rsid w:val="55494AA4"/>
    <w:rsid w:val="554DA7E8"/>
    <w:rsid w:val="55668066"/>
    <w:rsid w:val="55B0C0FD"/>
    <w:rsid w:val="55DB0401"/>
    <w:rsid w:val="564235B0"/>
    <w:rsid w:val="56465A78"/>
    <w:rsid w:val="564C067E"/>
    <w:rsid w:val="56A7EB2F"/>
    <w:rsid w:val="56B29ADF"/>
    <w:rsid w:val="56DBE95C"/>
    <w:rsid w:val="576442D7"/>
    <w:rsid w:val="576E25C4"/>
    <w:rsid w:val="57845736"/>
    <w:rsid w:val="5786A230"/>
    <w:rsid w:val="57A8F237"/>
    <w:rsid w:val="57AD0BCA"/>
    <w:rsid w:val="57BA3863"/>
    <w:rsid w:val="57DD5004"/>
    <w:rsid w:val="57E22AD9"/>
    <w:rsid w:val="57E56ED4"/>
    <w:rsid w:val="57F37C48"/>
    <w:rsid w:val="57F58573"/>
    <w:rsid w:val="58160A78"/>
    <w:rsid w:val="5863B647"/>
    <w:rsid w:val="58879C1E"/>
    <w:rsid w:val="58F709D5"/>
    <w:rsid w:val="59145546"/>
    <w:rsid w:val="59149C8B"/>
    <w:rsid w:val="593BEC35"/>
    <w:rsid w:val="59813F35"/>
    <w:rsid w:val="5A198906"/>
    <w:rsid w:val="5A1BBB7E"/>
    <w:rsid w:val="5A206C8F"/>
    <w:rsid w:val="5A6A3A01"/>
    <w:rsid w:val="5AB5BF01"/>
    <w:rsid w:val="5AC2CC91"/>
    <w:rsid w:val="5B891955"/>
    <w:rsid w:val="5BA60A1B"/>
    <w:rsid w:val="5C311D28"/>
    <w:rsid w:val="5C867F52"/>
    <w:rsid w:val="5C9C460D"/>
    <w:rsid w:val="5CBB4802"/>
    <w:rsid w:val="5CEF7A38"/>
    <w:rsid w:val="5D4AA0BC"/>
    <w:rsid w:val="5D6C38E3"/>
    <w:rsid w:val="5DC21251"/>
    <w:rsid w:val="5DD4BC28"/>
    <w:rsid w:val="5DF695A3"/>
    <w:rsid w:val="5E32E46D"/>
    <w:rsid w:val="5E821FED"/>
    <w:rsid w:val="5E96F330"/>
    <w:rsid w:val="5E9CE426"/>
    <w:rsid w:val="5EC6ECA3"/>
    <w:rsid w:val="5F11832F"/>
    <w:rsid w:val="5F2433CD"/>
    <w:rsid w:val="5FB95169"/>
    <w:rsid w:val="6016A6A9"/>
    <w:rsid w:val="6044CFE6"/>
    <w:rsid w:val="605A670D"/>
    <w:rsid w:val="6107EC40"/>
    <w:rsid w:val="6175343A"/>
    <w:rsid w:val="61943EA0"/>
    <w:rsid w:val="619B6EC0"/>
    <w:rsid w:val="619FEFCF"/>
    <w:rsid w:val="61B9F121"/>
    <w:rsid w:val="61BE1969"/>
    <w:rsid w:val="620AB5D5"/>
    <w:rsid w:val="625D577E"/>
    <w:rsid w:val="627D01E5"/>
    <w:rsid w:val="635B62C1"/>
    <w:rsid w:val="63A923C9"/>
    <w:rsid w:val="63B3A753"/>
    <w:rsid w:val="63DDB1A2"/>
    <w:rsid w:val="63F1BEE9"/>
    <w:rsid w:val="645F505C"/>
    <w:rsid w:val="651B626F"/>
    <w:rsid w:val="65217118"/>
    <w:rsid w:val="65A6E9D9"/>
    <w:rsid w:val="65DD0421"/>
    <w:rsid w:val="6639017E"/>
    <w:rsid w:val="66599D41"/>
    <w:rsid w:val="66A04641"/>
    <w:rsid w:val="66F6A23B"/>
    <w:rsid w:val="6720A014"/>
    <w:rsid w:val="6757987C"/>
    <w:rsid w:val="67603102"/>
    <w:rsid w:val="67C64B18"/>
    <w:rsid w:val="68048828"/>
    <w:rsid w:val="683A5DC0"/>
    <w:rsid w:val="68855081"/>
    <w:rsid w:val="6928900E"/>
    <w:rsid w:val="69621B79"/>
    <w:rsid w:val="696A90B1"/>
    <w:rsid w:val="69BFFA78"/>
    <w:rsid w:val="69C493DA"/>
    <w:rsid w:val="69C5574D"/>
    <w:rsid w:val="69CDD0F3"/>
    <w:rsid w:val="69E81DEF"/>
    <w:rsid w:val="6A070F94"/>
    <w:rsid w:val="6A69DEC5"/>
    <w:rsid w:val="6A9ECE86"/>
    <w:rsid w:val="6B1EA3BF"/>
    <w:rsid w:val="6B24FA64"/>
    <w:rsid w:val="6BA2AE61"/>
    <w:rsid w:val="6BA5D3DA"/>
    <w:rsid w:val="6BD39238"/>
    <w:rsid w:val="6BDB1681"/>
    <w:rsid w:val="6C05AF26"/>
    <w:rsid w:val="6C3BF944"/>
    <w:rsid w:val="6CA158E2"/>
    <w:rsid w:val="6CA1A261"/>
    <w:rsid w:val="6CA7FE82"/>
    <w:rsid w:val="6CC70571"/>
    <w:rsid w:val="6CD038EF"/>
    <w:rsid w:val="6CD91C56"/>
    <w:rsid w:val="6D3196F1"/>
    <w:rsid w:val="6D444A62"/>
    <w:rsid w:val="6DAD03D4"/>
    <w:rsid w:val="6DC623AE"/>
    <w:rsid w:val="6DE15489"/>
    <w:rsid w:val="6E3C97B7"/>
    <w:rsid w:val="6E431374"/>
    <w:rsid w:val="6E4B78B7"/>
    <w:rsid w:val="6E62D5D2"/>
    <w:rsid w:val="6E89E546"/>
    <w:rsid w:val="6EA48F56"/>
    <w:rsid w:val="6EFF683C"/>
    <w:rsid w:val="6F0B32FA"/>
    <w:rsid w:val="6F144E62"/>
    <w:rsid w:val="6F1987CE"/>
    <w:rsid w:val="6F4E520F"/>
    <w:rsid w:val="6F545540"/>
    <w:rsid w:val="6F5EA2EA"/>
    <w:rsid w:val="6F924D15"/>
    <w:rsid w:val="6FD5C80B"/>
    <w:rsid w:val="6FF7F4C9"/>
    <w:rsid w:val="700864B6"/>
    <w:rsid w:val="705DC4D6"/>
    <w:rsid w:val="706DA749"/>
    <w:rsid w:val="707E6431"/>
    <w:rsid w:val="708DB2AE"/>
    <w:rsid w:val="7097CAFD"/>
    <w:rsid w:val="70BE6D5A"/>
    <w:rsid w:val="70F12E33"/>
    <w:rsid w:val="7116ECCD"/>
    <w:rsid w:val="71289861"/>
    <w:rsid w:val="716DE04C"/>
    <w:rsid w:val="71B81E4F"/>
    <w:rsid w:val="71B8D31D"/>
    <w:rsid w:val="71CC2D7C"/>
    <w:rsid w:val="721B3C66"/>
    <w:rsid w:val="72353682"/>
    <w:rsid w:val="726EA174"/>
    <w:rsid w:val="727F7785"/>
    <w:rsid w:val="7285F2D1"/>
    <w:rsid w:val="72B2BD2E"/>
    <w:rsid w:val="72C166AE"/>
    <w:rsid w:val="72C241D0"/>
    <w:rsid w:val="72C8B82C"/>
    <w:rsid w:val="72E6AC7C"/>
    <w:rsid w:val="72FEEEA9"/>
    <w:rsid w:val="73720B88"/>
    <w:rsid w:val="73B156E1"/>
    <w:rsid w:val="744E8D8F"/>
    <w:rsid w:val="745D9E64"/>
    <w:rsid w:val="746C25DA"/>
    <w:rsid w:val="747DD8C1"/>
    <w:rsid w:val="747EA481"/>
    <w:rsid w:val="748B1C26"/>
    <w:rsid w:val="74D832CB"/>
    <w:rsid w:val="750D2913"/>
    <w:rsid w:val="751EBE9B"/>
    <w:rsid w:val="755A6D37"/>
    <w:rsid w:val="755B5A8E"/>
    <w:rsid w:val="757A747E"/>
    <w:rsid w:val="758A836A"/>
    <w:rsid w:val="75D13593"/>
    <w:rsid w:val="75D87576"/>
    <w:rsid w:val="76656DDC"/>
    <w:rsid w:val="76C19B8C"/>
    <w:rsid w:val="76C52060"/>
    <w:rsid w:val="76F79EA4"/>
    <w:rsid w:val="773899EA"/>
    <w:rsid w:val="774D3CA2"/>
    <w:rsid w:val="777C16B7"/>
    <w:rsid w:val="77E0DD14"/>
    <w:rsid w:val="77E168A8"/>
    <w:rsid w:val="77F26BDE"/>
    <w:rsid w:val="7806EA2A"/>
    <w:rsid w:val="78BAB82D"/>
    <w:rsid w:val="78D6FDE7"/>
    <w:rsid w:val="78E3C016"/>
    <w:rsid w:val="791F9244"/>
    <w:rsid w:val="79378B3E"/>
    <w:rsid w:val="795E8D49"/>
    <w:rsid w:val="79ACD982"/>
    <w:rsid w:val="79D58B9B"/>
    <w:rsid w:val="79EA9428"/>
    <w:rsid w:val="7A24EDB4"/>
    <w:rsid w:val="7AD4C16F"/>
    <w:rsid w:val="7AFBA11A"/>
    <w:rsid w:val="7B0D98A2"/>
    <w:rsid w:val="7B1FB6A2"/>
    <w:rsid w:val="7B86C7D6"/>
    <w:rsid w:val="7BA9E7C5"/>
    <w:rsid w:val="7BB92BD0"/>
    <w:rsid w:val="7BF024DE"/>
    <w:rsid w:val="7C498BAE"/>
    <w:rsid w:val="7C582824"/>
    <w:rsid w:val="7CBB8703"/>
    <w:rsid w:val="7CE22E40"/>
    <w:rsid w:val="7CE68570"/>
    <w:rsid w:val="7D07C32E"/>
    <w:rsid w:val="7D0B15F9"/>
    <w:rsid w:val="7D2234EA"/>
    <w:rsid w:val="7D35C2D3"/>
    <w:rsid w:val="7D40A17C"/>
    <w:rsid w:val="7D6DC587"/>
    <w:rsid w:val="7D6F8E39"/>
    <w:rsid w:val="7DAAFDA0"/>
    <w:rsid w:val="7DB0D0D5"/>
    <w:rsid w:val="7DF30367"/>
    <w:rsid w:val="7EB49F12"/>
    <w:rsid w:val="7EBE054B"/>
    <w:rsid w:val="7EF8B76A"/>
    <w:rsid w:val="7F214E91"/>
    <w:rsid w:val="7F64D2BB"/>
    <w:rsid w:val="7F72630D"/>
    <w:rsid w:val="7FA5A262"/>
    <w:rsid w:val="7FE55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ddd,#36f"/>
    </o:shapedefaults>
    <o:shapelayout v:ext="edit">
      <o:idmap v:ext="edit" data="2"/>
    </o:shapelayout>
  </w:shapeDefaults>
  <w:decimalSymbol w:val="."/>
  <w:listSeparator w:val=","/>
  <w14:docId w14:val="4313F1EF"/>
  <w15:chartTrackingRefBased/>
  <w15:docId w15:val="{E7392F8E-41E6-4C71-B431-8992C6A5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hAnsi="Times New Roman" w:eastAsia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76D66"/>
    <w:pPr>
      <w:spacing w:after="120"/>
    </w:pPr>
    <w:rPr>
      <w:rFonts w:ascii="Verdana" w:hAnsi="Verdana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pPr>
      <w:keepNext/>
      <w:numPr>
        <w:numId w:val="17"/>
      </w:numPr>
      <w:spacing w:before="120"/>
      <w:outlineLvl w:val="0"/>
    </w:pPr>
    <w:rPr>
      <w:rFonts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qFormat/>
    <w:pPr>
      <w:keepNext/>
      <w:numPr>
        <w:ilvl w:val="1"/>
        <w:numId w:val="17"/>
      </w:numPr>
      <w:spacing w:before="240"/>
      <w:outlineLvl w:val="1"/>
    </w:pPr>
    <w:rPr>
      <w:rFonts w:cs="Arial"/>
      <w:b/>
      <w:bCs/>
      <w:iCs/>
      <w:sz w:val="24"/>
      <w:szCs w:val="28"/>
    </w:rPr>
  </w:style>
  <w:style w:type="paragraph" w:styleId="Heading3">
    <w:name w:val="heading 3"/>
    <w:basedOn w:val="Normal"/>
    <w:next w:val="Normal"/>
    <w:link w:val="Heading3Char"/>
    <w:qFormat/>
    <w:pPr>
      <w:keepNext/>
      <w:numPr>
        <w:ilvl w:val="2"/>
        <w:numId w:val="17"/>
      </w:numPr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7"/>
      </w:numPr>
      <w:spacing w:before="240" w:after="60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7"/>
      </w:numPr>
      <w:spacing w:before="240" w:after="60"/>
      <w:outlineLvl w:val="4"/>
    </w:pPr>
    <w:rPr>
      <w:bCs/>
      <w:i/>
      <w:iCs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7"/>
      </w:numPr>
      <w:spacing w:before="240" w:after="60"/>
      <w:outlineLvl w:val="5"/>
    </w:pPr>
    <w:rPr>
      <w:bCs/>
      <w:i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7"/>
      </w:numPr>
      <w:spacing w:before="240" w:after="60"/>
      <w:outlineLvl w:val="6"/>
    </w:pPr>
    <w:rPr>
      <w:i/>
    </w:rPr>
  </w:style>
  <w:style w:type="paragraph" w:styleId="Heading8">
    <w:name w:val="heading 8"/>
    <w:basedOn w:val="Normal"/>
    <w:next w:val="Normal"/>
    <w:qFormat/>
    <w:pPr>
      <w:numPr>
        <w:ilvl w:val="7"/>
        <w:numId w:val="17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7"/>
      </w:numPr>
      <w:spacing w:before="240" w:after="60"/>
      <w:outlineLvl w:val="8"/>
    </w:pPr>
    <w:rPr>
      <w:rFonts w:cs="Arial"/>
      <w:szCs w:val="2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ody" w:customStyle="1">
    <w:name w:val="Body"/>
    <w:basedOn w:val="Normal"/>
    <w:pPr>
      <w:jc w:val="both"/>
    </w:pPr>
    <w:rPr>
      <w:rFonts w:eastAsia="Times"/>
    </w:rPr>
  </w:style>
  <w:style w:type="character" w:styleId="Emphasis">
    <w:name w:val="Emphasis"/>
    <w:basedOn w:val="DefaultParagraphFont"/>
    <w:qFormat/>
    <w:rPr>
      <w:i/>
      <w:iCs/>
    </w:rPr>
  </w:style>
  <w:style w:type="paragraph" w:styleId="Title">
    <w:name w:val="Title"/>
    <w:basedOn w:val="Normal"/>
    <w:qFormat/>
    <w:pPr>
      <w:jc w:val="center"/>
    </w:pPr>
    <w:rPr>
      <w:b/>
      <w:bCs/>
      <w:sz w:val="40"/>
    </w:rPr>
  </w:style>
  <w:style w:type="paragraph" w:styleId="Header">
    <w:name w:val="header"/>
    <w:basedOn w:val="Normal"/>
    <w:semiHidden/>
    <w:pPr>
      <w:pBdr>
        <w:bottom w:val="single" w:color="auto" w:sz="4" w:space="3"/>
      </w:pBdr>
      <w:tabs>
        <w:tab w:val="left" w:pos="8460"/>
      </w:tabs>
      <w:spacing w:after="100"/>
    </w:pPr>
    <w:rPr>
      <w:rFonts w:cs="Arial"/>
    </w:r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  <w:spacing w:after="100"/>
      <w:jc w:val="both"/>
    </w:pPr>
  </w:style>
  <w:style w:type="character" w:styleId="PageNumber">
    <w:name w:val="page number"/>
    <w:basedOn w:val="DefaultParagraphFont"/>
    <w:semiHidden/>
    <w:rPr>
      <w:rFonts w:ascii="Verdana" w:hAnsi="Verdana" w:cs="Arial"/>
      <w:b/>
    </w:rPr>
  </w:style>
  <w:style w:type="paragraph" w:styleId="Code" w:customStyle="1">
    <w:name w:val="Code"/>
    <w:basedOn w:val="Normal"/>
    <w:pPr>
      <w:shd w:val="clear" w:color="auto" w:fill="E6E6E6"/>
      <w:suppressAutoHyphens/>
      <w:spacing w:after="0"/>
      <w:ind w:left="360"/>
    </w:pPr>
    <w:rPr>
      <w:rFonts w:ascii="Lucida Console" w:hAnsi="Lucida Console"/>
      <w:w w:val="9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FootnoteText">
    <w:name w:val="footnote text"/>
    <w:basedOn w:val="Normal"/>
    <w:semiHidden/>
    <w:pPr>
      <w:spacing w:after="60"/>
    </w:pPr>
    <w:rPr>
      <w:rFonts w:eastAsia="Times"/>
      <w:sz w:val="18"/>
      <w:szCs w:val="20"/>
    </w:rPr>
  </w:style>
  <w:style w:type="paragraph" w:styleId="Caption">
    <w:name w:val="caption"/>
    <w:basedOn w:val="Normal"/>
    <w:next w:val="Body"/>
    <w:qFormat/>
    <w:pPr>
      <w:spacing w:before="120"/>
      <w:ind w:left="360"/>
      <w:jc w:val="both"/>
    </w:pPr>
    <w:rPr>
      <w:b/>
    </w:rPr>
  </w:style>
  <w:style w:type="paragraph" w:styleId="Quotation" w:customStyle="1">
    <w:name w:val="Quotation"/>
    <w:basedOn w:val="Normal"/>
    <w:pPr>
      <w:ind w:left="360"/>
    </w:pPr>
    <w:rPr>
      <w:i/>
      <w:iCs/>
    </w:rPr>
  </w:style>
  <w:style w:type="character" w:styleId="Keyterm" w:customStyle="1">
    <w:name w:val="Key term"/>
    <w:basedOn w:val="DefaultParagraphFont"/>
    <w:rPr>
      <w:b/>
    </w:rPr>
  </w:style>
  <w:style w:type="paragraph" w:styleId="Citation" w:customStyle="1">
    <w:name w:val="Citation"/>
    <w:basedOn w:val="Normal"/>
    <w:pPr>
      <w:ind w:left="360"/>
      <w:jc w:val="both"/>
    </w:pPr>
    <w:rPr>
      <w:i/>
    </w:rPr>
  </w:style>
  <w:style w:type="character" w:styleId="CodeInLine" w:customStyle="1">
    <w:name w:val="CodeInLine"/>
    <w:rPr>
      <w:rFonts w:ascii="Lucida Console" w:hAnsi="Lucida Console" w:cs="Courier New"/>
      <w:w w:val="90"/>
    </w:rPr>
  </w:style>
  <w:style w:type="character" w:styleId="CodeEmphasis" w:customStyle="1">
    <w:name w:val="CodeEmphasis"/>
    <w:rPr>
      <w:rFonts w:cs="Courier New"/>
      <w:b/>
      <w:position w:val="0"/>
    </w:rPr>
  </w:style>
  <w:style w:type="paragraph" w:styleId="CodeNumbered" w:customStyle="1">
    <w:name w:val="Code Numbered"/>
    <w:basedOn w:val="Code"/>
    <w:pPr>
      <w:ind w:left="0"/>
    </w:p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ListBullet">
    <w:name w:val="List Bullet"/>
    <w:basedOn w:val="Normal"/>
    <w:semiHidden/>
    <w:pPr>
      <w:numPr>
        <w:numId w:val="16"/>
      </w:numPr>
      <w:tabs>
        <w:tab w:val="clear" w:pos="720"/>
        <w:tab w:val="num" w:pos="360"/>
      </w:tabs>
      <w:ind w:left="360"/>
    </w:pPr>
  </w:style>
  <w:style w:type="paragraph" w:styleId="ListNumber">
    <w:name w:val="List Number"/>
    <w:basedOn w:val="Normal"/>
    <w:semiHidden/>
    <w:pPr>
      <w:numPr>
        <w:numId w:val="10"/>
      </w:numPr>
      <w:jc w:val="both"/>
    </w:pPr>
  </w:style>
  <w:style w:type="character" w:styleId="Label" w:customStyle="1">
    <w:name w:val="Label"/>
    <w:basedOn w:val="DefaultParagraphFont"/>
    <w:rPr>
      <w:b/>
    </w:rPr>
  </w:style>
  <w:style w:type="paragraph" w:styleId="Note" w:customStyle="1">
    <w:name w:val="Note"/>
    <w:basedOn w:val="Body"/>
    <w:pPr>
      <w:pBdr>
        <w:top w:val="single" w:color="auto" w:sz="4" w:space="1"/>
        <w:bottom w:val="single" w:color="auto" w:sz="4" w:space="1"/>
      </w:pBdr>
      <w:ind w:left="360"/>
    </w:pPr>
  </w:style>
  <w:style w:type="paragraph" w:styleId="Sidebar" w:customStyle="1">
    <w:name w:val="Sidebar"/>
    <w:basedOn w:val="Normal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hd w:val="clear" w:color="auto" w:fill="00CCFF"/>
      <w:ind w:left="360" w:right="360" w:firstLine="360"/>
      <w:jc w:val="both"/>
    </w:pPr>
  </w:style>
  <w:style w:type="paragraph" w:styleId="CommentText">
    <w:name w:val="annotation text"/>
    <w:basedOn w:val="Normal"/>
    <w:semiHidden/>
    <w:rPr>
      <w:szCs w:val="20"/>
    </w:rPr>
  </w:style>
  <w:style w:type="paragraph" w:styleId="Date">
    <w:name w:val="Date"/>
    <w:basedOn w:val="Normal"/>
    <w:next w:val="Normal"/>
    <w:semiHidden/>
  </w:style>
  <w:style w:type="paragraph" w:styleId="EndnoteText">
    <w:name w:val="endnote text"/>
    <w:basedOn w:val="Normal"/>
    <w:semiHidden/>
    <w:rPr>
      <w:szCs w:val="20"/>
    </w:rPr>
  </w:style>
  <w:style w:type="paragraph" w:styleId="List">
    <w:name w:val="List"/>
    <w:basedOn w:val="Normal"/>
    <w:semiHidden/>
    <w:pPr>
      <w:ind w:left="360" w:hanging="360"/>
    </w:pPr>
  </w:style>
  <w:style w:type="paragraph" w:styleId="List3">
    <w:name w:val="List 3"/>
    <w:basedOn w:val="Normal"/>
    <w:semiHidden/>
    <w:pPr>
      <w:ind w:left="1080" w:hanging="360"/>
    </w:pPr>
  </w:style>
  <w:style w:type="paragraph" w:styleId="List4">
    <w:name w:val="List 4"/>
    <w:basedOn w:val="Normal"/>
    <w:semiHidden/>
    <w:pPr>
      <w:ind w:left="1440" w:hanging="360"/>
    </w:pPr>
  </w:style>
  <w:style w:type="paragraph" w:styleId="List5">
    <w:name w:val="List 5"/>
    <w:basedOn w:val="Normal"/>
    <w:semiHidden/>
    <w:pPr>
      <w:ind w:left="1800" w:hanging="360"/>
    </w:pPr>
  </w:style>
  <w:style w:type="paragraph" w:styleId="ListBullet2">
    <w:name w:val="List Bullet 2"/>
    <w:basedOn w:val="Normal"/>
    <w:autoRedefine/>
    <w:semiHidden/>
    <w:pPr>
      <w:numPr>
        <w:numId w:val="6"/>
      </w:numPr>
    </w:pPr>
  </w:style>
  <w:style w:type="paragraph" w:styleId="ListBullet3">
    <w:name w:val="List Bullet 3"/>
    <w:basedOn w:val="Normal"/>
    <w:autoRedefine/>
    <w:semiHidden/>
    <w:pPr>
      <w:numPr>
        <w:numId w:val="7"/>
      </w:numPr>
    </w:pPr>
  </w:style>
  <w:style w:type="paragraph" w:styleId="ListBullet4">
    <w:name w:val="List Bullet 4"/>
    <w:basedOn w:val="Normal"/>
    <w:autoRedefine/>
    <w:semiHidden/>
    <w:pPr>
      <w:numPr>
        <w:numId w:val="8"/>
      </w:numPr>
    </w:pPr>
  </w:style>
  <w:style w:type="paragraph" w:styleId="ListNumber2">
    <w:name w:val="List Number 2"/>
    <w:basedOn w:val="Normal"/>
    <w:semiHidden/>
    <w:pPr>
      <w:numPr>
        <w:numId w:val="11"/>
      </w:numPr>
    </w:pPr>
  </w:style>
  <w:style w:type="paragraph" w:styleId="ListNumber3">
    <w:name w:val="List Number 3"/>
    <w:basedOn w:val="Normal"/>
    <w:semiHidden/>
    <w:pPr>
      <w:numPr>
        <w:numId w:val="12"/>
      </w:numPr>
    </w:pPr>
  </w:style>
  <w:style w:type="paragraph" w:styleId="ListNumber4">
    <w:name w:val="List Number 4"/>
    <w:basedOn w:val="Normal"/>
    <w:semiHidden/>
    <w:pPr>
      <w:numPr>
        <w:numId w:val="13"/>
      </w:numPr>
    </w:pPr>
  </w:style>
  <w:style w:type="paragraph" w:styleId="ListNumber5">
    <w:name w:val="List Number 5"/>
    <w:basedOn w:val="Normal"/>
    <w:semiHidden/>
    <w:pPr>
      <w:numPr>
        <w:numId w:val="14"/>
      </w:numPr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120"/>
    </w:pPr>
    <w:rPr>
      <w:rFonts w:ascii="Courier New" w:hAnsi="Courier New" w:cs="Courier New"/>
      <w:lang w:val="en-US" w:eastAsia="en-US"/>
    </w:rPr>
  </w:style>
  <w:style w:type="paragraph" w:styleId="NormalWeb">
    <w:name w:val="Normal (Web)"/>
    <w:basedOn w:val="Normal"/>
    <w:semiHidden/>
  </w:style>
  <w:style w:type="paragraph" w:styleId="PlainText">
    <w:name w:val="Plain Text"/>
    <w:basedOn w:val="Normal"/>
    <w:semiHidden/>
    <w:rPr>
      <w:rFonts w:ascii="Courier New" w:hAnsi="Courier New" w:cs="Courier New"/>
      <w:szCs w:val="20"/>
    </w:r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 w:cs="Arial"/>
      <w:sz w:val="24"/>
    </w:rPr>
  </w:style>
  <w:style w:type="paragraph" w:styleId="Display" w:customStyle="1">
    <w:name w:val="Display"/>
    <w:basedOn w:val="Normal"/>
    <w:pPr>
      <w:jc w:val="center"/>
    </w:pPr>
    <w:rPr>
      <w:rFonts w:ascii="Book Antiqua" w:hAnsi="Book Antiqua" w:eastAsia="Times"/>
    </w:rPr>
  </w:style>
  <w:style w:type="paragraph" w:styleId="Bulleted" w:customStyle="1">
    <w:name w:val="Bulleted"/>
    <w:basedOn w:val="Normal"/>
    <w:pPr>
      <w:numPr>
        <w:numId w:val="15"/>
      </w:numPr>
      <w:jc w:val="both"/>
    </w:p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HTMLAddress">
    <w:name w:val="HTML Address"/>
    <w:basedOn w:val="Normal"/>
    <w:semiHidden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rPr>
      <w:rFonts w:ascii="Courier New" w:hAnsi="Courier New" w:cs="Courier New"/>
      <w:szCs w:val="20"/>
    </w:rPr>
  </w:style>
  <w:style w:type="paragraph" w:styleId="List2">
    <w:name w:val="List 2"/>
    <w:basedOn w:val="Normal"/>
    <w:semiHidden/>
    <w:pPr>
      <w:ind w:left="720" w:hanging="360"/>
    </w:pPr>
  </w:style>
  <w:style w:type="paragraph" w:styleId="ListBullet5">
    <w:name w:val="List Bullet 5"/>
    <w:basedOn w:val="Normal"/>
    <w:autoRedefine/>
    <w:semiHidden/>
    <w:pPr>
      <w:numPr>
        <w:numId w:val="9"/>
      </w:numPr>
    </w:pPr>
  </w:style>
  <w:style w:type="paragraph" w:styleId="ListContinue">
    <w:name w:val="List Continue"/>
    <w:basedOn w:val="Normal"/>
    <w:semiHidden/>
    <w:pPr>
      <w:ind w:left="360"/>
    </w:pPr>
  </w:style>
  <w:style w:type="paragraph" w:styleId="ListContinue2">
    <w:name w:val="List Continue 2"/>
    <w:basedOn w:val="Normal"/>
    <w:semiHidden/>
    <w:pPr>
      <w:ind w:left="720"/>
    </w:pPr>
  </w:style>
  <w:style w:type="paragraph" w:styleId="ListContinue3">
    <w:name w:val="List Continue 3"/>
    <w:basedOn w:val="Normal"/>
    <w:semiHidden/>
    <w:pPr>
      <w:ind w:left="1080"/>
    </w:pPr>
  </w:style>
  <w:style w:type="paragraph" w:styleId="ListContinue4">
    <w:name w:val="List Continue 4"/>
    <w:basedOn w:val="Normal"/>
    <w:semiHidden/>
    <w:pPr>
      <w:ind w:left="1440"/>
    </w:pPr>
  </w:style>
  <w:style w:type="paragraph" w:styleId="ListContinue5">
    <w:name w:val="List Continue 5"/>
    <w:basedOn w:val="Normal"/>
    <w:semiHidden/>
    <w:pPr>
      <w:ind w:left="1800"/>
    </w:pPr>
  </w:style>
  <w:style w:type="paragraph" w:styleId="MessageHeader">
    <w:name w:val="Message Header"/>
    <w:basedOn w:val="Normal"/>
    <w:semiHidden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="Arial" w:hAnsi="Arial" w:cs="Arial"/>
      <w:sz w:val="24"/>
    </w:rPr>
  </w:style>
  <w:style w:type="paragraph" w:styleId="NormalIndent">
    <w:name w:val="Normal Indent"/>
    <w:basedOn w:val="Normal"/>
    <w:semiHidden/>
    <w:pPr>
      <w:ind w:left="720"/>
    </w:pPr>
  </w:style>
  <w:style w:type="paragraph" w:styleId="NoteHeading">
    <w:name w:val="Note Heading"/>
    <w:basedOn w:val="Normal"/>
    <w:next w:val="Normal"/>
    <w:semiHidden/>
  </w:style>
  <w:style w:type="paragraph" w:styleId="Salutation">
    <w:name w:val="Salutation"/>
    <w:basedOn w:val="Normal"/>
    <w:next w:val="Normal"/>
    <w:semiHidden/>
  </w:style>
  <w:style w:type="paragraph" w:styleId="Signature">
    <w:name w:val="Signature"/>
    <w:basedOn w:val="Normal"/>
    <w:semiHidden/>
    <w:pPr>
      <w:ind w:left="4320"/>
    </w:p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paragraph" w:styleId="BlockText">
    <w:name w:val="Block Text"/>
    <w:basedOn w:val="Normal"/>
    <w:semiHidden/>
    <w:pPr>
      <w:ind w:left="1440" w:right="1440"/>
    </w:pPr>
  </w:style>
  <w:style w:type="paragraph" w:styleId="BodyText">
    <w:name w:val="Body Text"/>
    <w:basedOn w:val="Normal"/>
    <w:semiHidden/>
  </w:style>
  <w:style w:type="paragraph" w:styleId="BodyText2">
    <w:name w:val="Body Text 2"/>
    <w:basedOn w:val="Normal"/>
    <w:semiHidden/>
    <w:pPr>
      <w:spacing w:line="480" w:lineRule="auto"/>
    </w:pPr>
  </w:style>
  <w:style w:type="paragraph" w:styleId="BodyText3">
    <w:name w:val="Body Text 3"/>
    <w:basedOn w:val="Normal"/>
    <w:semiHidden/>
    <w:rPr>
      <w:sz w:val="16"/>
      <w:szCs w:val="16"/>
    </w:rPr>
  </w:style>
  <w:style w:type="paragraph" w:styleId="BodyTextFirstIndent">
    <w:name w:val="Body Text First Indent"/>
    <w:basedOn w:val="BodyText"/>
    <w:semiHidden/>
    <w:pPr>
      <w:ind w:firstLine="210"/>
    </w:pPr>
  </w:style>
  <w:style w:type="paragraph" w:styleId="BodyTextIndent">
    <w:name w:val="Body Text Indent"/>
    <w:basedOn w:val="Normal"/>
    <w:semiHidden/>
    <w:pPr>
      <w:ind w:left="360"/>
    </w:pPr>
  </w:style>
  <w:style w:type="paragraph" w:styleId="BodyTextFirstIndent2">
    <w:name w:val="Body Text First Indent 2"/>
    <w:basedOn w:val="BodyTextIndent"/>
    <w:semiHidden/>
    <w:pPr>
      <w:ind w:firstLine="210"/>
    </w:pPr>
  </w:style>
  <w:style w:type="paragraph" w:styleId="BodyTextIndent2">
    <w:name w:val="Body Text Indent 2"/>
    <w:basedOn w:val="Normal"/>
    <w:semiHidden/>
    <w:pPr>
      <w:spacing w:line="480" w:lineRule="auto"/>
      <w:ind w:left="360"/>
    </w:pPr>
  </w:style>
  <w:style w:type="paragraph" w:styleId="BodyTextIndent3">
    <w:name w:val="Body Text Indent 3"/>
    <w:basedOn w:val="Normal"/>
    <w:semiHidden/>
    <w:pPr>
      <w:ind w:left="360"/>
    </w:pPr>
    <w:rPr>
      <w:sz w:val="16"/>
      <w:szCs w:val="16"/>
    </w:rPr>
  </w:style>
  <w:style w:type="paragraph" w:styleId="Closing">
    <w:name w:val="Closing"/>
    <w:basedOn w:val="Normal"/>
    <w:semiHidden/>
    <w:pPr>
      <w:ind w:left="4320"/>
    </w:pPr>
  </w:style>
  <w:style w:type="paragraph" w:styleId="E-mailSignature">
    <w:name w:val="E-mail Signature"/>
    <w:basedOn w:val="Normal"/>
    <w:semiHidden/>
  </w:style>
  <w:style w:type="paragraph" w:styleId="EnvelopeAddress">
    <w:name w:val="envelope address"/>
    <w:basedOn w:val="Normal"/>
    <w:semiHidden/>
    <w:pPr>
      <w:framePr w:w="7920" w:h="1980" w:hSpace="180" w:wrap="auto" w:hAnchor="page" w:xAlign="center" w:yAlign="bottom" w:hRule="exact"/>
      <w:ind w:left="2880"/>
    </w:pPr>
    <w:rPr>
      <w:rFonts w:ascii="Arial" w:hAnsi="Arial" w:cs="Arial"/>
      <w:sz w:val="24"/>
    </w:rPr>
  </w:style>
  <w:style w:type="paragraph" w:styleId="EnvelopeReturn">
    <w:name w:val="envelope return"/>
    <w:basedOn w:val="Normal"/>
    <w:semiHidden/>
    <w:rPr>
      <w:rFonts w:ascii="Arial" w:hAnsi="Arial" w:cs="Arial"/>
      <w:szCs w:val="20"/>
    </w:rPr>
  </w:style>
  <w:style w:type="paragraph" w:styleId="Index1">
    <w:name w:val="index 1"/>
    <w:basedOn w:val="Normal"/>
    <w:next w:val="Normal"/>
    <w:autoRedefine/>
    <w:semiHidden/>
    <w:pPr>
      <w:ind w:left="220" w:hanging="220"/>
    </w:pPr>
  </w:style>
  <w:style w:type="paragraph" w:styleId="Index2">
    <w:name w:val="index 2"/>
    <w:basedOn w:val="Normal"/>
    <w:next w:val="Normal"/>
    <w:autoRedefine/>
    <w:semiHidden/>
    <w:pPr>
      <w:ind w:left="440" w:hanging="220"/>
    </w:pPr>
  </w:style>
  <w:style w:type="paragraph" w:styleId="Index3">
    <w:name w:val="index 3"/>
    <w:basedOn w:val="Normal"/>
    <w:next w:val="Normal"/>
    <w:autoRedefine/>
    <w:semiHidden/>
    <w:pPr>
      <w:ind w:left="660" w:hanging="220"/>
    </w:pPr>
  </w:style>
  <w:style w:type="paragraph" w:styleId="Index4">
    <w:name w:val="index 4"/>
    <w:basedOn w:val="Normal"/>
    <w:next w:val="Normal"/>
    <w:autoRedefine/>
    <w:semiHidden/>
    <w:pPr>
      <w:ind w:left="880" w:hanging="220"/>
    </w:pPr>
  </w:style>
  <w:style w:type="paragraph" w:styleId="Index5">
    <w:name w:val="index 5"/>
    <w:basedOn w:val="Normal"/>
    <w:next w:val="Normal"/>
    <w:autoRedefine/>
    <w:semiHidden/>
    <w:pPr>
      <w:ind w:left="1100" w:hanging="220"/>
    </w:pPr>
  </w:style>
  <w:style w:type="paragraph" w:styleId="Index6">
    <w:name w:val="index 6"/>
    <w:basedOn w:val="Normal"/>
    <w:next w:val="Normal"/>
    <w:autoRedefine/>
    <w:semiHidden/>
    <w:pPr>
      <w:ind w:left="1320" w:hanging="220"/>
    </w:pPr>
  </w:style>
  <w:style w:type="paragraph" w:styleId="Index7">
    <w:name w:val="index 7"/>
    <w:basedOn w:val="Normal"/>
    <w:next w:val="Normal"/>
    <w:autoRedefine/>
    <w:semiHidden/>
    <w:pPr>
      <w:ind w:left="1540" w:hanging="220"/>
    </w:pPr>
  </w:style>
  <w:style w:type="paragraph" w:styleId="Index8">
    <w:name w:val="index 8"/>
    <w:basedOn w:val="Normal"/>
    <w:next w:val="Normal"/>
    <w:autoRedefine/>
    <w:semiHidden/>
    <w:pPr>
      <w:ind w:left="1760" w:hanging="220"/>
    </w:pPr>
  </w:style>
  <w:style w:type="paragraph" w:styleId="Index9">
    <w:name w:val="index 9"/>
    <w:basedOn w:val="Normal"/>
    <w:next w:val="Normal"/>
    <w:autoRedefine/>
    <w:semiHidden/>
    <w:pPr>
      <w:ind w:left="1980" w:hanging="220"/>
    </w:pPr>
  </w:style>
  <w:style w:type="paragraph" w:styleId="IndexHeading">
    <w:name w:val="index heading"/>
    <w:basedOn w:val="Normal"/>
    <w:next w:val="Index1"/>
    <w:semiHidden/>
    <w:rPr>
      <w:rFonts w:ascii="Arial" w:hAnsi="Arial" w:cs="Arial"/>
      <w:b/>
      <w:bCs/>
    </w:rPr>
  </w:style>
  <w:style w:type="paragraph" w:styleId="TableofAuthorities">
    <w:name w:val="table of authorities"/>
    <w:basedOn w:val="Normal"/>
    <w:next w:val="Normal"/>
    <w:semiHidden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pPr>
      <w:ind w:left="440" w:hanging="440"/>
    </w:p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 w:cs="Arial"/>
      <w:b/>
      <w:bCs/>
      <w:sz w:val="24"/>
    </w:rPr>
  </w:style>
  <w:style w:type="paragraph" w:styleId="TOC1">
    <w:name w:val="toc 1"/>
    <w:basedOn w:val="Normal"/>
    <w:next w:val="Normal"/>
    <w:autoRedefine/>
    <w:uiPriority w:val="39"/>
    <w:rsid w:val="005A503A"/>
    <w:pPr>
      <w:tabs>
        <w:tab w:val="left" w:pos="440"/>
        <w:tab w:val="right" w:leader="dot" w:pos="9710"/>
      </w:tabs>
    </w:pPr>
  </w:style>
  <w:style w:type="paragraph" w:styleId="TOC2">
    <w:name w:val="toc 2"/>
    <w:basedOn w:val="Normal"/>
    <w:next w:val="Normal"/>
    <w:autoRedefine/>
    <w:uiPriority w:val="39"/>
    <w:pPr>
      <w:ind w:left="220"/>
    </w:pPr>
  </w:style>
  <w:style w:type="paragraph" w:styleId="TOC3">
    <w:name w:val="toc 3"/>
    <w:basedOn w:val="Normal"/>
    <w:next w:val="Normal"/>
    <w:autoRedefine/>
    <w:uiPriority w:val="39"/>
    <w:pPr>
      <w:ind w:left="440"/>
    </w:pPr>
  </w:style>
  <w:style w:type="paragraph" w:styleId="TOC4">
    <w:name w:val="toc 4"/>
    <w:basedOn w:val="Normal"/>
    <w:next w:val="Normal"/>
    <w:autoRedefine/>
    <w:semiHidden/>
    <w:pPr>
      <w:ind w:left="660"/>
    </w:pPr>
  </w:style>
  <w:style w:type="paragraph" w:styleId="TOC5">
    <w:name w:val="toc 5"/>
    <w:basedOn w:val="Normal"/>
    <w:next w:val="Normal"/>
    <w:autoRedefine/>
    <w:semiHidden/>
    <w:pPr>
      <w:ind w:left="880"/>
    </w:pPr>
  </w:style>
  <w:style w:type="paragraph" w:styleId="TOC6">
    <w:name w:val="toc 6"/>
    <w:basedOn w:val="Normal"/>
    <w:next w:val="Normal"/>
    <w:autoRedefine/>
    <w:semiHidden/>
    <w:pPr>
      <w:ind w:left="1100"/>
    </w:pPr>
  </w:style>
  <w:style w:type="paragraph" w:styleId="TOC7">
    <w:name w:val="toc 7"/>
    <w:basedOn w:val="Normal"/>
    <w:next w:val="Normal"/>
    <w:autoRedefine/>
    <w:semiHidden/>
    <w:pPr>
      <w:ind w:left="1320"/>
    </w:pPr>
  </w:style>
  <w:style w:type="paragraph" w:styleId="TOC8">
    <w:name w:val="toc 8"/>
    <w:basedOn w:val="Normal"/>
    <w:next w:val="Normal"/>
    <w:autoRedefine/>
    <w:semiHidden/>
    <w:pPr>
      <w:ind w:left="1540"/>
    </w:pPr>
  </w:style>
  <w:style w:type="paragraph" w:styleId="TOC9">
    <w:name w:val="toc 9"/>
    <w:basedOn w:val="Normal"/>
    <w:next w:val="Normal"/>
    <w:autoRedefine/>
    <w:semiHidden/>
    <w:pPr>
      <w:ind w:left="1760"/>
    </w:p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rPr>
      <w:rFonts w:ascii="Courier New" w:hAnsi="Courier New" w:eastAsia="Times New Roman" w:cs="Courier New"/>
      <w:sz w:val="20"/>
      <w:szCs w:val="20"/>
    </w:rPr>
  </w:style>
  <w:style w:type="paragraph" w:styleId="Default" w:customStyle="1">
    <w:name w:val="Default"/>
    <w:pPr>
      <w:autoSpaceDE w:val="0"/>
      <w:autoSpaceDN w:val="0"/>
      <w:adjustRightInd w:val="0"/>
    </w:pPr>
    <w:rPr>
      <w:rFonts w:ascii="TimesNewRoman,Bold" w:hAnsi="TimesNewRoman,Bold"/>
      <w:lang w:val="en-US" w:eastAsia="en-US"/>
    </w:rPr>
  </w:style>
  <w:style w:type="paragraph" w:styleId="TextPara" w:customStyle="1">
    <w:name w:val="TextPara"/>
    <w:basedOn w:val="Default"/>
    <w:next w:val="Default"/>
    <w:rPr>
      <w:szCs w:val="24"/>
    </w:rPr>
  </w:style>
  <w:style w:type="character" w:styleId="HTMLCite">
    <w:name w:val="HTML Cite"/>
    <w:basedOn w:val="DefaultParagraphFont"/>
    <w:semiHidden/>
    <w:rPr>
      <w:i/>
      <w:iCs/>
    </w:rPr>
  </w:style>
  <w:style w:type="paragraph" w:styleId="TableTitle" w:customStyle="1">
    <w:name w:val="TableTitle"/>
    <w:basedOn w:val="Normal"/>
    <w:autoRedefine/>
    <w:pPr>
      <w:keepNext/>
      <w:widowControl w:val="0"/>
      <w:spacing w:before="20" w:after="20"/>
    </w:pPr>
    <w:rPr>
      <w:rFonts w:ascii="Times New Roman" w:hAnsi="Times New Roman"/>
      <w:b/>
      <w:iCs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B05071"/>
    <w:rPr>
      <w:rFonts w:ascii="Courier New" w:hAnsi="Courier New" w:cs="Courier New"/>
      <w:lang w:val="en-US" w:eastAsia="en-US"/>
    </w:rPr>
  </w:style>
  <w:style w:type="character" w:styleId="go" w:customStyle="1">
    <w:name w:val="go"/>
    <w:basedOn w:val="DefaultParagraphFont"/>
    <w:rsid w:val="00B05071"/>
  </w:style>
  <w:style w:type="character" w:styleId="UnresolvedMention">
    <w:name w:val="Unresolved Mention"/>
    <w:basedOn w:val="DefaultParagraphFont"/>
    <w:uiPriority w:val="99"/>
    <w:semiHidden/>
    <w:unhideWhenUsed/>
    <w:rsid w:val="00EE34DB"/>
    <w:rPr>
      <w:color w:val="605E5C"/>
      <w:shd w:val="clear" w:color="auto" w:fill="E1DFDD"/>
    </w:rPr>
  </w:style>
  <w:style w:type="character" w:styleId="Heading2Char" w:customStyle="1">
    <w:name w:val="Heading 2 Char"/>
    <w:basedOn w:val="DefaultParagraphFont"/>
    <w:link w:val="Heading2"/>
    <w:rsid w:val="007951CC"/>
    <w:rPr>
      <w:rFonts w:ascii="Verdana" w:hAnsi="Verdana" w:cs="Arial"/>
      <w:b/>
      <w:bCs/>
      <w:iCs/>
      <w:sz w:val="24"/>
      <w:szCs w:val="28"/>
      <w:lang w:val="en-US" w:eastAsia="en-US"/>
    </w:rPr>
  </w:style>
  <w:style w:type="character" w:styleId="Heading3Char" w:customStyle="1">
    <w:name w:val="Heading 3 Char"/>
    <w:basedOn w:val="DefaultParagraphFont"/>
    <w:link w:val="Heading3"/>
    <w:rsid w:val="00AE36F5"/>
    <w:rPr>
      <w:rFonts w:ascii="Verdana" w:hAnsi="Verdana" w:cs="Arial"/>
      <w:b/>
      <w:bCs/>
      <w:szCs w:val="26"/>
      <w:lang w:val="en-US" w:eastAsia="en-US"/>
    </w:rPr>
  </w:style>
  <w:style w:type="character" w:styleId="Heading1Char" w:customStyle="1">
    <w:name w:val="Heading 1 Char"/>
    <w:basedOn w:val="DefaultParagraphFont"/>
    <w:link w:val="Heading1"/>
    <w:rsid w:val="00B62267"/>
    <w:rPr>
      <w:rFonts w:ascii="Verdana" w:hAnsi="Verdana" w:cs="Arial"/>
      <w:b/>
      <w:bCs/>
      <w:kern w:val="32"/>
      <w:sz w:val="28"/>
      <w:szCs w:val="32"/>
      <w:lang w:val="en-US" w:eastAsia="en-US"/>
    </w:rPr>
  </w:style>
  <w:style w:type="table" w:styleId="TableGrid">
    <w:name w:val="Table Grid"/>
    <w:basedOn w:val="TableNormal"/>
    <w:uiPriority w:val="59"/>
    <w:rsid w:val="00751F17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C92A79"/>
    <w:pPr>
      <w:ind w:left="720"/>
      <w:contextualSpacing/>
    </w:pPr>
  </w:style>
  <w:style w:type="paragraph" w:styleId="Revision">
    <w:name w:val="Revision"/>
    <w:hidden/>
    <w:uiPriority w:val="99"/>
    <w:semiHidden/>
    <w:rsid w:val="00D80D7F"/>
    <w:rPr>
      <w:rFonts w:ascii="Verdana" w:hAnsi="Verdana"/>
      <w:szCs w:val="24"/>
      <w:lang w:val="en-US" w:eastAsia="en-US"/>
    </w:rPr>
  </w:style>
  <w:style w:type="character" w:styleId="ui-provider" w:customStyle="1">
    <w:name w:val="ui-provider"/>
    <w:basedOn w:val="DefaultParagraphFont"/>
    <w:rsid w:val="00FE4CEF"/>
  </w:style>
  <w:style w:type="table" w:styleId="GridTable6Colorful">
    <w:name w:val="Grid Table 6 Colorful"/>
    <w:basedOn w:val="TableNormal"/>
    <w:uiPriority w:val="51"/>
    <w:rsid w:val="00837FFA"/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14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426130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40891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6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7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footer" Target="footer3.xml" Id="rId21" /><Relationship Type="http://schemas.openxmlformats.org/officeDocument/2006/relationships/endnotes" Target="endnotes.xml" Id="rId7" /><Relationship Type="http://schemas.openxmlformats.org/officeDocument/2006/relationships/theme" Target="theme/theme1.xml" Id="rId25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fontTable" Target="fontTable.xml" Id="rId24" /><Relationship Type="http://schemas.openxmlformats.org/officeDocument/2006/relationships/webSettings" Target="webSettings.xml" Id="rId5" /><Relationship Type="http://schemas.openxmlformats.org/officeDocument/2006/relationships/footer" Target="footer4.xml" Id="rId23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header" Target="header3.xml" Id="rId22" /><Relationship Type="http://schemas.openxmlformats.org/officeDocument/2006/relationships/hyperlink" Target="https://www.youtube.com/watch?v=n679JqovhBQ" TargetMode="External" Id="Rd5e48669efb944b9" /><Relationship Type="http://schemas.openxmlformats.org/officeDocument/2006/relationships/hyperlink" Target="https://www.zaproxy.org/" TargetMode="External" Id="R1c5ee80be4a54964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iro\ESC\ESC_Boston_2003\Delivery0602\ES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1F5E01-446F-44BA-A5EC-7231AE5663AD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ESC.dot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Coding Standard</dc:title>
  <dc:subject/>
  <dc:creator>Manohar Bangera</dc:creator>
  <keywords/>
  <dc:description/>
  <lastModifiedBy>Monika SR</lastModifiedBy>
  <revision>16</revision>
  <lastPrinted>2021-09-02T11:42:00.0000000Z</lastPrinted>
  <dcterms:created xsi:type="dcterms:W3CDTF">2023-11-16T07:30:00.0000000Z</dcterms:created>
  <dcterms:modified xsi:type="dcterms:W3CDTF">2023-12-20T07:18:07.7205643Z</dcterms:modified>
  <category>Standards</categor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wner">
    <vt:lpwstr>Miro Samek</vt:lpwstr>
  </property>
</Properties>
</file>